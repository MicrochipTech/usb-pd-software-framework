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1BB4A8" w14:textId="77777777" w:rsidR="000067D8" w:rsidRDefault="000067D8" w:rsidP="000067D8">
      <w:pPr>
        <w:rPr>
          <w:rFonts w:ascii="Arial" w:hAnsi="Arial" w:cs="Arial"/>
          <w:sz w:val="22"/>
        </w:rPr>
      </w:pPr>
    </w:p>
    <w:tbl>
      <w:tblPr>
        <w:tblW w:w="1035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1260"/>
        <w:gridCol w:w="1350"/>
        <w:gridCol w:w="2970"/>
        <w:gridCol w:w="4050"/>
      </w:tblGrid>
      <w:tr w:rsidR="005C56B5" w14:paraId="11098B02" w14:textId="77777777" w:rsidTr="00FA2E59">
        <w:trPr>
          <w:jc w:val="center"/>
        </w:trPr>
        <w:tc>
          <w:tcPr>
            <w:tcW w:w="6300" w:type="dxa"/>
            <w:gridSpan w:val="4"/>
            <w:tcBorders>
              <w:top w:val="double" w:sz="6" w:space="0" w:color="auto"/>
              <w:left w:val="double" w:sz="6" w:space="0" w:color="auto"/>
              <w:bottom w:val="double" w:sz="6" w:space="0" w:color="auto"/>
              <w:right w:val="nil"/>
            </w:tcBorders>
          </w:tcPr>
          <w:p w14:paraId="4D5B4939" w14:textId="77777777" w:rsidR="005C56B5" w:rsidRDefault="005C56B5" w:rsidP="00FA2E59">
            <w:pPr>
              <w:pStyle w:val="Header"/>
              <w:widowControl w:val="0"/>
              <w:tabs>
                <w:tab w:val="left" w:pos="3582"/>
                <w:tab w:val="left" w:pos="6822"/>
              </w:tabs>
            </w:pPr>
            <w:r>
              <w:rPr>
                <w:noProof/>
                <w:sz w:val="20"/>
              </w:rPr>
              <w:drawing>
                <wp:inline distT="0" distB="0" distL="0" distR="0" wp14:anchorId="20752BF0" wp14:editId="4A236A08">
                  <wp:extent cx="12827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2700" cy="774700"/>
                          </a:xfrm>
                          <a:prstGeom prst="rect">
                            <a:avLst/>
                          </a:prstGeom>
                          <a:noFill/>
                          <a:ln>
                            <a:noFill/>
                          </a:ln>
                        </pic:spPr>
                      </pic:pic>
                    </a:graphicData>
                  </a:graphic>
                </wp:inline>
              </w:drawing>
            </w:r>
          </w:p>
          <w:p w14:paraId="42150113" w14:textId="77777777" w:rsidR="005C56B5" w:rsidRDefault="005C56B5" w:rsidP="00FA2E59">
            <w:pPr>
              <w:widowControl w:val="0"/>
              <w:tabs>
                <w:tab w:val="left" w:pos="6822"/>
              </w:tabs>
            </w:pPr>
            <w:r>
              <w:rPr>
                <w:sz w:val="16"/>
              </w:rPr>
              <w:t>Microchip Technology Inc.</w:t>
            </w:r>
          </w:p>
        </w:tc>
        <w:tc>
          <w:tcPr>
            <w:tcW w:w="4050" w:type="dxa"/>
            <w:tcBorders>
              <w:top w:val="double" w:sz="6" w:space="0" w:color="auto"/>
              <w:left w:val="nil"/>
              <w:bottom w:val="double" w:sz="6" w:space="0" w:color="auto"/>
              <w:right w:val="double" w:sz="6" w:space="0" w:color="auto"/>
            </w:tcBorders>
          </w:tcPr>
          <w:p w14:paraId="3AD708EC" w14:textId="77777777" w:rsidR="005C56B5" w:rsidRDefault="005C56B5" w:rsidP="00FA2E59">
            <w:pPr>
              <w:jc w:val="center"/>
              <w:rPr>
                <w:sz w:val="20"/>
              </w:rPr>
            </w:pPr>
            <w:r>
              <w:rPr>
                <w:sz w:val="20"/>
              </w:rPr>
              <w:t xml:space="preserve"> </w:t>
            </w:r>
          </w:p>
          <w:p w14:paraId="667E2976" w14:textId="77777777" w:rsidR="005C56B5" w:rsidRDefault="005C56B5" w:rsidP="00FA2E59">
            <w:pPr>
              <w:widowControl w:val="0"/>
            </w:pPr>
          </w:p>
        </w:tc>
      </w:tr>
      <w:tr w:rsidR="005C56B5" w:rsidRPr="00DA056C" w14:paraId="24E59527" w14:textId="77777777" w:rsidTr="00FA2E59">
        <w:trPr>
          <w:jc w:val="center"/>
        </w:trPr>
        <w:tc>
          <w:tcPr>
            <w:tcW w:w="720" w:type="dxa"/>
            <w:tcBorders>
              <w:top w:val="double" w:sz="6" w:space="0" w:color="auto"/>
              <w:left w:val="double" w:sz="6" w:space="0" w:color="auto"/>
              <w:bottom w:val="double" w:sz="6" w:space="0" w:color="auto"/>
              <w:right w:val="double" w:sz="6" w:space="0" w:color="auto"/>
            </w:tcBorders>
          </w:tcPr>
          <w:p w14:paraId="362677DC" w14:textId="77777777" w:rsidR="005C56B5" w:rsidRPr="00DA056C" w:rsidRDefault="005C56B5" w:rsidP="00FA2E59">
            <w:pPr>
              <w:widowControl w:val="0"/>
              <w:jc w:val="center"/>
            </w:pPr>
            <w:r w:rsidRPr="00DA056C">
              <w:t>REV</w:t>
            </w:r>
          </w:p>
        </w:tc>
        <w:tc>
          <w:tcPr>
            <w:tcW w:w="1260" w:type="dxa"/>
            <w:tcBorders>
              <w:top w:val="double" w:sz="6" w:space="0" w:color="auto"/>
              <w:left w:val="double" w:sz="6" w:space="0" w:color="auto"/>
              <w:bottom w:val="double" w:sz="6" w:space="0" w:color="auto"/>
              <w:right w:val="double" w:sz="6" w:space="0" w:color="auto"/>
            </w:tcBorders>
          </w:tcPr>
          <w:p w14:paraId="7CD10C3C" w14:textId="77777777" w:rsidR="005C56B5" w:rsidRPr="00DA056C" w:rsidRDefault="005C56B5" w:rsidP="00FA2E59">
            <w:pPr>
              <w:widowControl w:val="0"/>
              <w:jc w:val="center"/>
            </w:pPr>
            <w:r w:rsidRPr="00DA056C">
              <w:t>DATE</w:t>
            </w:r>
          </w:p>
        </w:tc>
        <w:tc>
          <w:tcPr>
            <w:tcW w:w="1350" w:type="dxa"/>
            <w:tcBorders>
              <w:top w:val="double" w:sz="6" w:space="0" w:color="auto"/>
              <w:left w:val="double" w:sz="6" w:space="0" w:color="auto"/>
              <w:bottom w:val="double" w:sz="6" w:space="0" w:color="auto"/>
              <w:right w:val="double" w:sz="6" w:space="0" w:color="auto"/>
            </w:tcBorders>
          </w:tcPr>
          <w:p w14:paraId="7ACF476A" w14:textId="77777777" w:rsidR="005C56B5" w:rsidRPr="00DA056C" w:rsidRDefault="005C56B5" w:rsidP="00FA2E59">
            <w:pPr>
              <w:widowControl w:val="0"/>
              <w:jc w:val="center"/>
            </w:pPr>
            <w:r w:rsidRPr="00DA056C">
              <w:t>CN #</w:t>
            </w:r>
          </w:p>
        </w:tc>
        <w:tc>
          <w:tcPr>
            <w:tcW w:w="2970" w:type="dxa"/>
            <w:tcBorders>
              <w:top w:val="double" w:sz="6" w:space="0" w:color="auto"/>
              <w:left w:val="double" w:sz="6" w:space="0" w:color="auto"/>
              <w:bottom w:val="double" w:sz="6" w:space="0" w:color="auto"/>
              <w:right w:val="nil"/>
            </w:tcBorders>
          </w:tcPr>
          <w:p w14:paraId="7CF3A3D1" w14:textId="77777777" w:rsidR="005C56B5" w:rsidRPr="00DA056C" w:rsidRDefault="005C56B5" w:rsidP="00FA2E59">
            <w:pPr>
              <w:widowControl w:val="0"/>
              <w:jc w:val="center"/>
            </w:pPr>
            <w:r w:rsidRPr="00DA056C">
              <w:t>ORIGINATOR</w:t>
            </w:r>
          </w:p>
        </w:tc>
        <w:tc>
          <w:tcPr>
            <w:tcW w:w="4050" w:type="dxa"/>
            <w:tcBorders>
              <w:top w:val="double" w:sz="6" w:space="0" w:color="auto"/>
              <w:left w:val="double" w:sz="6" w:space="0" w:color="auto"/>
              <w:bottom w:val="double" w:sz="6" w:space="0" w:color="auto"/>
              <w:right w:val="double" w:sz="6" w:space="0" w:color="auto"/>
            </w:tcBorders>
          </w:tcPr>
          <w:p w14:paraId="29E081F0" w14:textId="77777777" w:rsidR="005C56B5" w:rsidRPr="00DA056C" w:rsidRDefault="005C56B5" w:rsidP="00FA2E59">
            <w:pPr>
              <w:widowControl w:val="0"/>
              <w:jc w:val="center"/>
            </w:pPr>
            <w:r w:rsidRPr="00DA056C">
              <w:t>DESCRIPTION OF CHANGE</w:t>
            </w:r>
          </w:p>
        </w:tc>
      </w:tr>
      <w:tr w:rsidR="005C56B5" w14:paraId="42636398" w14:textId="77777777" w:rsidTr="00FA2E59">
        <w:trPr>
          <w:trHeight w:val="560"/>
          <w:jc w:val="center"/>
        </w:trPr>
        <w:tc>
          <w:tcPr>
            <w:tcW w:w="720" w:type="dxa"/>
            <w:tcBorders>
              <w:top w:val="nil"/>
            </w:tcBorders>
          </w:tcPr>
          <w:p w14:paraId="1697BF27" w14:textId="77D4DEAC" w:rsidR="005C56B5" w:rsidRPr="00DA056C" w:rsidRDefault="00D677CC" w:rsidP="00FA2E59">
            <w:pPr>
              <w:widowControl w:val="0"/>
              <w:jc w:val="center"/>
              <w:rPr>
                <w:rFonts w:cs="Arial"/>
                <w:sz w:val="22"/>
                <w:szCs w:val="22"/>
              </w:rPr>
            </w:pPr>
            <w:r>
              <w:rPr>
                <w:rFonts w:cs="Arial"/>
                <w:sz w:val="22"/>
                <w:szCs w:val="22"/>
              </w:rPr>
              <w:t>0.1</w:t>
            </w:r>
          </w:p>
        </w:tc>
        <w:tc>
          <w:tcPr>
            <w:tcW w:w="1260" w:type="dxa"/>
            <w:tcBorders>
              <w:top w:val="nil"/>
            </w:tcBorders>
          </w:tcPr>
          <w:p w14:paraId="568D07AB" w14:textId="3CB2C312" w:rsidR="005C56B5" w:rsidRPr="00DA056C" w:rsidRDefault="00D677CC" w:rsidP="00FA2E59">
            <w:pPr>
              <w:widowControl w:val="0"/>
              <w:jc w:val="center"/>
              <w:rPr>
                <w:rFonts w:cs="Arial"/>
                <w:sz w:val="22"/>
                <w:szCs w:val="22"/>
              </w:rPr>
            </w:pPr>
            <w:r>
              <w:rPr>
                <w:rFonts w:cs="Arial"/>
                <w:sz w:val="22"/>
                <w:szCs w:val="22"/>
              </w:rPr>
              <w:t>8/4/2020</w:t>
            </w:r>
          </w:p>
        </w:tc>
        <w:tc>
          <w:tcPr>
            <w:tcW w:w="1350" w:type="dxa"/>
            <w:tcBorders>
              <w:top w:val="nil"/>
            </w:tcBorders>
          </w:tcPr>
          <w:p w14:paraId="7B6C166A" w14:textId="77777777" w:rsidR="005C56B5" w:rsidRPr="00DA056C" w:rsidRDefault="005C56B5" w:rsidP="00FA2E59">
            <w:pPr>
              <w:widowControl w:val="0"/>
              <w:jc w:val="center"/>
              <w:rPr>
                <w:rFonts w:cs="Arial"/>
                <w:sz w:val="22"/>
                <w:szCs w:val="22"/>
              </w:rPr>
            </w:pPr>
          </w:p>
        </w:tc>
        <w:tc>
          <w:tcPr>
            <w:tcW w:w="2970" w:type="dxa"/>
            <w:tcBorders>
              <w:top w:val="nil"/>
            </w:tcBorders>
          </w:tcPr>
          <w:p w14:paraId="7CA4E4E7" w14:textId="4B73B074" w:rsidR="005C56B5" w:rsidRPr="00DA056C" w:rsidRDefault="00D677CC" w:rsidP="00FA2E59">
            <w:pPr>
              <w:widowControl w:val="0"/>
              <w:rPr>
                <w:rFonts w:cs="Arial"/>
                <w:sz w:val="22"/>
                <w:szCs w:val="22"/>
              </w:rPr>
            </w:pPr>
            <w:r>
              <w:rPr>
                <w:rFonts w:cs="Arial"/>
                <w:sz w:val="22"/>
                <w:szCs w:val="22"/>
              </w:rPr>
              <w:t>Riyas</w:t>
            </w:r>
          </w:p>
        </w:tc>
        <w:tc>
          <w:tcPr>
            <w:tcW w:w="4050" w:type="dxa"/>
            <w:tcBorders>
              <w:top w:val="nil"/>
            </w:tcBorders>
          </w:tcPr>
          <w:p w14:paraId="5CEE709F" w14:textId="6D17281E" w:rsidR="005C56B5" w:rsidRPr="00DA056C" w:rsidRDefault="00D677CC" w:rsidP="00FA2E59">
            <w:pPr>
              <w:widowControl w:val="0"/>
              <w:rPr>
                <w:rFonts w:cs="Arial"/>
                <w:sz w:val="22"/>
                <w:szCs w:val="22"/>
              </w:rPr>
            </w:pPr>
            <w:r>
              <w:rPr>
                <w:rFonts w:cs="Arial"/>
                <w:sz w:val="22"/>
                <w:szCs w:val="22"/>
              </w:rPr>
              <w:t>Initial doc</w:t>
            </w:r>
          </w:p>
        </w:tc>
      </w:tr>
      <w:tr w:rsidR="005C56B5" w14:paraId="365EA8D8" w14:textId="77777777" w:rsidTr="00FA2E59">
        <w:trPr>
          <w:trHeight w:val="560"/>
          <w:jc w:val="center"/>
        </w:trPr>
        <w:tc>
          <w:tcPr>
            <w:tcW w:w="720" w:type="dxa"/>
          </w:tcPr>
          <w:p w14:paraId="79F0A445" w14:textId="77777777" w:rsidR="005C56B5" w:rsidRPr="00DA056C" w:rsidRDefault="005C56B5" w:rsidP="00FA2E59">
            <w:pPr>
              <w:widowControl w:val="0"/>
              <w:jc w:val="center"/>
              <w:rPr>
                <w:rFonts w:cs="Arial"/>
                <w:sz w:val="22"/>
                <w:szCs w:val="22"/>
              </w:rPr>
            </w:pPr>
          </w:p>
        </w:tc>
        <w:tc>
          <w:tcPr>
            <w:tcW w:w="1260" w:type="dxa"/>
          </w:tcPr>
          <w:p w14:paraId="1FDAD40B" w14:textId="77777777" w:rsidR="005C56B5" w:rsidRPr="00DA056C" w:rsidRDefault="005C56B5" w:rsidP="00FA2E59">
            <w:pPr>
              <w:widowControl w:val="0"/>
              <w:jc w:val="center"/>
              <w:rPr>
                <w:rFonts w:cs="Arial"/>
                <w:sz w:val="22"/>
                <w:szCs w:val="22"/>
              </w:rPr>
            </w:pPr>
          </w:p>
        </w:tc>
        <w:tc>
          <w:tcPr>
            <w:tcW w:w="1350" w:type="dxa"/>
          </w:tcPr>
          <w:p w14:paraId="29056FE8" w14:textId="77777777" w:rsidR="005C56B5" w:rsidRPr="00DA056C" w:rsidRDefault="005C56B5" w:rsidP="00FA2E59">
            <w:pPr>
              <w:widowControl w:val="0"/>
              <w:jc w:val="center"/>
              <w:rPr>
                <w:rFonts w:cs="Arial"/>
                <w:sz w:val="22"/>
                <w:szCs w:val="22"/>
              </w:rPr>
            </w:pPr>
          </w:p>
        </w:tc>
        <w:tc>
          <w:tcPr>
            <w:tcW w:w="2970" w:type="dxa"/>
          </w:tcPr>
          <w:p w14:paraId="50A2DCD0" w14:textId="77777777" w:rsidR="005C56B5" w:rsidRPr="00DA056C" w:rsidRDefault="005C56B5" w:rsidP="00FA2E59">
            <w:pPr>
              <w:pStyle w:val="Header"/>
              <w:widowControl w:val="0"/>
              <w:rPr>
                <w:rFonts w:cs="Arial"/>
                <w:sz w:val="22"/>
                <w:szCs w:val="22"/>
              </w:rPr>
            </w:pPr>
          </w:p>
        </w:tc>
        <w:tc>
          <w:tcPr>
            <w:tcW w:w="4050" w:type="dxa"/>
          </w:tcPr>
          <w:p w14:paraId="12FE06FC" w14:textId="77777777" w:rsidR="005C56B5" w:rsidRPr="00DA056C" w:rsidRDefault="005C56B5" w:rsidP="00FA2E59">
            <w:pPr>
              <w:widowControl w:val="0"/>
              <w:rPr>
                <w:rFonts w:cs="Arial"/>
                <w:sz w:val="22"/>
                <w:szCs w:val="22"/>
              </w:rPr>
            </w:pPr>
          </w:p>
        </w:tc>
      </w:tr>
      <w:tr w:rsidR="005C56B5" w14:paraId="6A664DB5" w14:textId="77777777" w:rsidTr="00FA2E59">
        <w:trPr>
          <w:trHeight w:val="560"/>
          <w:jc w:val="center"/>
        </w:trPr>
        <w:tc>
          <w:tcPr>
            <w:tcW w:w="720" w:type="dxa"/>
          </w:tcPr>
          <w:p w14:paraId="68804241" w14:textId="77777777" w:rsidR="005C56B5" w:rsidRPr="00DA056C" w:rsidRDefault="005C56B5" w:rsidP="00FA2E59">
            <w:pPr>
              <w:widowControl w:val="0"/>
              <w:jc w:val="center"/>
              <w:rPr>
                <w:rFonts w:cs="Arial"/>
                <w:sz w:val="22"/>
                <w:szCs w:val="22"/>
              </w:rPr>
            </w:pPr>
          </w:p>
        </w:tc>
        <w:tc>
          <w:tcPr>
            <w:tcW w:w="1260" w:type="dxa"/>
          </w:tcPr>
          <w:p w14:paraId="1B7AA503" w14:textId="77777777" w:rsidR="005C56B5" w:rsidRPr="00DA056C" w:rsidRDefault="005C56B5" w:rsidP="00FA2E59">
            <w:pPr>
              <w:widowControl w:val="0"/>
              <w:jc w:val="center"/>
              <w:rPr>
                <w:rFonts w:cs="Arial"/>
                <w:sz w:val="22"/>
                <w:szCs w:val="22"/>
              </w:rPr>
            </w:pPr>
          </w:p>
        </w:tc>
        <w:tc>
          <w:tcPr>
            <w:tcW w:w="1350" w:type="dxa"/>
          </w:tcPr>
          <w:p w14:paraId="4B191F0F" w14:textId="77777777" w:rsidR="005C56B5" w:rsidRPr="00DA056C" w:rsidRDefault="005C56B5" w:rsidP="00FA2E59">
            <w:pPr>
              <w:widowControl w:val="0"/>
              <w:jc w:val="center"/>
              <w:rPr>
                <w:rFonts w:cs="Arial"/>
                <w:sz w:val="22"/>
                <w:szCs w:val="22"/>
              </w:rPr>
            </w:pPr>
          </w:p>
        </w:tc>
        <w:tc>
          <w:tcPr>
            <w:tcW w:w="2970" w:type="dxa"/>
          </w:tcPr>
          <w:p w14:paraId="1DC95A6B" w14:textId="77777777" w:rsidR="005C56B5" w:rsidRPr="00DA056C" w:rsidRDefault="005C56B5" w:rsidP="00FA2E59">
            <w:pPr>
              <w:pStyle w:val="Header"/>
              <w:widowControl w:val="0"/>
              <w:rPr>
                <w:rFonts w:cs="Arial"/>
                <w:sz w:val="22"/>
                <w:szCs w:val="22"/>
              </w:rPr>
            </w:pPr>
          </w:p>
        </w:tc>
        <w:tc>
          <w:tcPr>
            <w:tcW w:w="4050" w:type="dxa"/>
          </w:tcPr>
          <w:p w14:paraId="509E77CA" w14:textId="77777777" w:rsidR="005C56B5" w:rsidRPr="00DA056C" w:rsidRDefault="005C56B5" w:rsidP="00FA2E59">
            <w:pPr>
              <w:widowControl w:val="0"/>
              <w:rPr>
                <w:rFonts w:cs="Arial"/>
                <w:sz w:val="22"/>
                <w:szCs w:val="22"/>
              </w:rPr>
            </w:pPr>
          </w:p>
        </w:tc>
      </w:tr>
      <w:tr w:rsidR="005C56B5" w14:paraId="2F12D851" w14:textId="77777777" w:rsidTr="00FA2E59">
        <w:trPr>
          <w:trHeight w:val="560"/>
          <w:jc w:val="center"/>
        </w:trPr>
        <w:tc>
          <w:tcPr>
            <w:tcW w:w="720" w:type="dxa"/>
          </w:tcPr>
          <w:p w14:paraId="71C003F9" w14:textId="77777777" w:rsidR="005C56B5" w:rsidRPr="00DA056C" w:rsidRDefault="005C56B5" w:rsidP="00FA2E59">
            <w:pPr>
              <w:widowControl w:val="0"/>
              <w:jc w:val="center"/>
              <w:rPr>
                <w:rFonts w:cs="Arial"/>
                <w:sz w:val="22"/>
                <w:szCs w:val="22"/>
              </w:rPr>
            </w:pPr>
          </w:p>
        </w:tc>
        <w:tc>
          <w:tcPr>
            <w:tcW w:w="1260" w:type="dxa"/>
          </w:tcPr>
          <w:p w14:paraId="6E6564E2" w14:textId="77777777" w:rsidR="005C56B5" w:rsidRPr="00DA056C" w:rsidRDefault="005C56B5" w:rsidP="00FA2E59">
            <w:pPr>
              <w:widowControl w:val="0"/>
              <w:jc w:val="center"/>
              <w:rPr>
                <w:rFonts w:cs="Arial"/>
                <w:sz w:val="22"/>
                <w:szCs w:val="22"/>
              </w:rPr>
            </w:pPr>
          </w:p>
        </w:tc>
        <w:tc>
          <w:tcPr>
            <w:tcW w:w="1350" w:type="dxa"/>
          </w:tcPr>
          <w:p w14:paraId="42DC3500" w14:textId="77777777" w:rsidR="005C56B5" w:rsidRPr="00DA056C" w:rsidRDefault="005C56B5" w:rsidP="00FA2E59">
            <w:pPr>
              <w:widowControl w:val="0"/>
              <w:jc w:val="center"/>
              <w:rPr>
                <w:rFonts w:cs="Arial"/>
                <w:sz w:val="22"/>
                <w:szCs w:val="22"/>
              </w:rPr>
            </w:pPr>
          </w:p>
        </w:tc>
        <w:tc>
          <w:tcPr>
            <w:tcW w:w="2970" w:type="dxa"/>
          </w:tcPr>
          <w:p w14:paraId="14EA276E" w14:textId="77777777" w:rsidR="005C56B5" w:rsidRPr="00DA056C" w:rsidRDefault="005C56B5" w:rsidP="00FA2E59">
            <w:pPr>
              <w:widowControl w:val="0"/>
              <w:rPr>
                <w:rFonts w:cs="Arial"/>
                <w:sz w:val="22"/>
                <w:szCs w:val="22"/>
              </w:rPr>
            </w:pPr>
          </w:p>
        </w:tc>
        <w:tc>
          <w:tcPr>
            <w:tcW w:w="4050" w:type="dxa"/>
          </w:tcPr>
          <w:p w14:paraId="75F7660C" w14:textId="77777777" w:rsidR="005C56B5" w:rsidRPr="00DA056C" w:rsidRDefault="005C56B5" w:rsidP="00FA2E59">
            <w:pPr>
              <w:widowControl w:val="0"/>
              <w:rPr>
                <w:rFonts w:cs="Arial"/>
                <w:sz w:val="22"/>
                <w:szCs w:val="22"/>
              </w:rPr>
            </w:pPr>
          </w:p>
        </w:tc>
      </w:tr>
      <w:tr w:rsidR="005C56B5" w14:paraId="5E410CCE" w14:textId="77777777" w:rsidTr="00FA2E59">
        <w:trPr>
          <w:trHeight w:val="560"/>
          <w:jc w:val="center"/>
        </w:trPr>
        <w:tc>
          <w:tcPr>
            <w:tcW w:w="720" w:type="dxa"/>
          </w:tcPr>
          <w:p w14:paraId="01015BF1" w14:textId="77777777" w:rsidR="005C56B5" w:rsidRPr="00DA056C" w:rsidRDefault="005C56B5" w:rsidP="00FA2E59">
            <w:pPr>
              <w:widowControl w:val="0"/>
              <w:jc w:val="center"/>
              <w:rPr>
                <w:rFonts w:cs="Arial"/>
                <w:sz w:val="22"/>
                <w:szCs w:val="22"/>
              </w:rPr>
            </w:pPr>
          </w:p>
        </w:tc>
        <w:tc>
          <w:tcPr>
            <w:tcW w:w="1260" w:type="dxa"/>
          </w:tcPr>
          <w:p w14:paraId="2C30EF17" w14:textId="77777777" w:rsidR="005C56B5" w:rsidRPr="00DA056C" w:rsidRDefault="005C56B5" w:rsidP="00FA2E59">
            <w:pPr>
              <w:widowControl w:val="0"/>
              <w:jc w:val="center"/>
              <w:rPr>
                <w:rFonts w:cs="Arial"/>
                <w:sz w:val="22"/>
                <w:szCs w:val="22"/>
              </w:rPr>
            </w:pPr>
          </w:p>
        </w:tc>
        <w:tc>
          <w:tcPr>
            <w:tcW w:w="1350" w:type="dxa"/>
          </w:tcPr>
          <w:p w14:paraId="6C510438" w14:textId="77777777" w:rsidR="005C56B5" w:rsidRPr="00DA056C" w:rsidRDefault="005C56B5" w:rsidP="00FA2E59">
            <w:pPr>
              <w:widowControl w:val="0"/>
              <w:jc w:val="center"/>
              <w:rPr>
                <w:rFonts w:cs="Arial"/>
                <w:sz w:val="22"/>
                <w:szCs w:val="22"/>
              </w:rPr>
            </w:pPr>
          </w:p>
        </w:tc>
        <w:tc>
          <w:tcPr>
            <w:tcW w:w="2970" w:type="dxa"/>
          </w:tcPr>
          <w:p w14:paraId="7B1BCCE4" w14:textId="77777777" w:rsidR="005C56B5" w:rsidRPr="00DA056C" w:rsidRDefault="005C56B5" w:rsidP="00FA2E59">
            <w:pPr>
              <w:widowControl w:val="0"/>
              <w:rPr>
                <w:rFonts w:cs="Arial"/>
                <w:sz w:val="22"/>
                <w:szCs w:val="22"/>
              </w:rPr>
            </w:pPr>
          </w:p>
        </w:tc>
        <w:tc>
          <w:tcPr>
            <w:tcW w:w="4050" w:type="dxa"/>
          </w:tcPr>
          <w:p w14:paraId="749048AD" w14:textId="77777777" w:rsidR="005C56B5" w:rsidRPr="00DA056C" w:rsidRDefault="005C56B5" w:rsidP="00FA2E59">
            <w:pPr>
              <w:widowControl w:val="0"/>
              <w:rPr>
                <w:rFonts w:cs="Arial"/>
                <w:sz w:val="22"/>
                <w:szCs w:val="22"/>
              </w:rPr>
            </w:pPr>
          </w:p>
        </w:tc>
      </w:tr>
      <w:tr w:rsidR="005C56B5" w14:paraId="372A555B" w14:textId="77777777" w:rsidTr="00FA2E59">
        <w:trPr>
          <w:trHeight w:val="560"/>
          <w:jc w:val="center"/>
        </w:trPr>
        <w:tc>
          <w:tcPr>
            <w:tcW w:w="720" w:type="dxa"/>
          </w:tcPr>
          <w:p w14:paraId="009533B3" w14:textId="77777777" w:rsidR="005C56B5" w:rsidRPr="00DA056C" w:rsidRDefault="005C56B5" w:rsidP="00FA2E59">
            <w:pPr>
              <w:widowControl w:val="0"/>
              <w:jc w:val="center"/>
              <w:rPr>
                <w:rFonts w:cs="Arial"/>
                <w:sz w:val="22"/>
                <w:szCs w:val="22"/>
              </w:rPr>
            </w:pPr>
          </w:p>
        </w:tc>
        <w:tc>
          <w:tcPr>
            <w:tcW w:w="1260" w:type="dxa"/>
          </w:tcPr>
          <w:p w14:paraId="76ED0CFA" w14:textId="77777777" w:rsidR="005C56B5" w:rsidRPr="00DA056C" w:rsidRDefault="005C56B5" w:rsidP="00FA2E59">
            <w:pPr>
              <w:widowControl w:val="0"/>
              <w:jc w:val="center"/>
              <w:rPr>
                <w:rFonts w:cs="Arial"/>
                <w:sz w:val="22"/>
                <w:szCs w:val="22"/>
              </w:rPr>
            </w:pPr>
          </w:p>
        </w:tc>
        <w:tc>
          <w:tcPr>
            <w:tcW w:w="1350" w:type="dxa"/>
          </w:tcPr>
          <w:p w14:paraId="7F17C070" w14:textId="77777777" w:rsidR="005C56B5" w:rsidRPr="00DA056C" w:rsidRDefault="005C56B5" w:rsidP="00FA2E59">
            <w:pPr>
              <w:widowControl w:val="0"/>
              <w:jc w:val="center"/>
              <w:rPr>
                <w:rFonts w:cs="Arial"/>
                <w:sz w:val="22"/>
                <w:szCs w:val="22"/>
              </w:rPr>
            </w:pPr>
          </w:p>
        </w:tc>
        <w:tc>
          <w:tcPr>
            <w:tcW w:w="2970" w:type="dxa"/>
          </w:tcPr>
          <w:p w14:paraId="4D3E8A8A" w14:textId="77777777" w:rsidR="005C56B5" w:rsidRPr="00DA056C" w:rsidRDefault="005C56B5" w:rsidP="00FA2E59">
            <w:pPr>
              <w:widowControl w:val="0"/>
              <w:rPr>
                <w:rFonts w:cs="Arial"/>
                <w:sz w:val="22"/>
                <w:szCs w:val="22"/>
              </w:rPr>
            </w:pPr>
          </w:p>
        </w:tc>
        <w:tc>
          <w:tcPr>
            <w:tcW w:w="4050" w:type="dxa"/>
          </w:tcPr>
          <w:p w14:paraId="7355A1BA" w14:textId="77777777" w:rsidR="005C56B5" w:rsidRPr="00DA056C" w:rsidRDefault="005C56B5" w:rsidP="00FA2E59">
            <w:pPr>
              <w:widowControl w:val="0"/>
              <w:rPr>
                <w:rFonts w:cs="Arial"/>
                <w:sz w:val="22"/>
                <w:szCs w:val="22"/>
              </w:rPr>
            </w:pPr>
          </w:p>
        </w:tc>
      </w:tr>
      <w:tr w:rsidR="005C56B5" w14:paraId="62CD086F" w14:textId="77777777" w:rsidTr="00FA2E59">
        <w:trPr>
          <w:trHeight w:val="560"/>
          <w:jc w:val="center"/>
        </w:trPr>
        <w:tc>
          <w:tcPr>
            <w:tcW w:w="720" w:type="dxa"/>
          </w:tcPr>
          <w:p w14:paraId="6E195667" w14:textId="77777777" w:rsidR="005C56B5" w:rsidRPr="00DA056C" w:rsidRDefault="005C56B5" w:rsidP="00FA2E59">
            <w:pPr>
              <w:widowControl w:val="0"/>
              <w:jc w:val="center"/>
              <w:rPr>
                <w:rFonts w:cs="Arial"/>
                <w:sz w:val="22"/>
                <w:szCs w:val="22"/>
              </w:rPr>
            </w:pPr>
          </w:p>
        </w:tc>
        <w:tc>
          <w:tcPr>
            <w:tcW w:w="1260" w:type="dxa"/>
          </w:tcPr>
          <w:p w14:paraId="5D149F28" w14:textId="77777777" w:rsidR="005C56B5" w:rsidRPr="00DA056C" w:rsidRDefault="005C56B5" w:rsidP="00FA2E59">
            <w:pPr>
              <w:widowControl w:val="0"/>
              <w:jc w:val="center"/>
              <w:rPr>
                <w:rFonts w:cs="Arial"/>
                <w:sz w:val="22"/>
                <w:szCs w:val="22"/>
              </w:rPr>
            </w:pPr>
          </w:p>
        </w:tc>
        <w:tc>
          <w:tcPr>
            <w:tcW w:w="1350" w:type="dxa"/>
          </w:tcPr>
          <w:p w14:paraId="7B2AB78A" w14:textId="77777777" w:rsidR="005C56B5" w:rsidRPr="00DA056C" w:rsidRDefault="005C56B5" w:rsidP="00FA2E59">
            <w:pPr>
              <w:widowControl w:val="0"/>
              <w:jc w:val="center"/>
              <w:rPr>
                <w:rFonts w:cs="Arial"/>
                <w:sz w:val="22"/>
                <w:szCs w:val="22"/>
              </w:rPr>
            </w:pPr>
          </w:p>
        </w:tc>
        <w:tc>
          <w:tcPr>
            <w:tcW w:w="2970" w:type="dxa"/>
          </w:tcPr>
          <w:p w14:paraId="30D02C8F" w14:textId="77777777" w:rsidR="005C56B5" w:rsidRPr="00DA056C" w:rsidRDefault="005C56B5" w:rsidP="00FA2E59">
            <w:pPr>
              <w:widowControl w:val="0"/>
              <w:rPr>
                <w:rFonts w:cs="Arial"/>
                <w:sz w:val="22"/>
                <w:szCs w:val="22"/>
              </w:rPr>
            </w:pPr>
          </w:p>
        </w:tc>
        <w:tc>
          <w:tcPr>
            <w:tcW w:w="4050" w:type="dxa"/>
          </w:tcPr>
          <w:p w14:paraId="3D4A3481" w14:textId="77777777" w:rsidR="005C56B5" w:rsidRPr="00DA056C" w:rsidRDefault="005C56B5" w:rsidP="00FA2E59">
            <w:pPr>
              <w:widowControl w:val="0"/>
              <w:rPr>
                <w:rFonts w:cs="Arial"/>
                <w:sz w:val="22"/>
                <w:szCs w:val="22"/>
              </w:rPr>
            </w:pPr>
          </w:p>
        </w:tc>
      </w:tr>
      <w:tr w:rsidR="005C56B5" w14:paraId="3A7546AA" w14:textId="77777777" w:rsidTr="00FA2E59">
        <w:trPr>
          <w:trHeight w:val="560"/>
          <w:jc w:val="center"/>
        </w:trPr>
        <w:tc>
          <w:tcPr>
            <w:tcW w:w="720" w:type="dxa"/>
          </w:tcPr>
          <w:p w14:paraId="6EC986C7" w14:textId="77777777" w:rsidR="005C56B5" w:rsidRPr="00DA056C" w:rsidRDefault="005C56B5" w:rsidP="00FA2E59">
            <w:pPr>
              <w:widowControl w:val="0"/>
              <w:jc w:val="center"/>
              <w:rPr>
                <w:rFonts w:cs="Arial"/>
                <w:sz w:val="22"/>
                <w:szCs w:val="22"/>
              </w:rPr>
            </w:pPr>
          </w:p>
        </w:tc>
        <w:tc>
          <w:tcPr>
            <w:tcW w:w="1260" w:type="dxa"/>
          </w:tcPr>
          <w:p w14:paraId="4444752E" w14:textId="77777777" w:rsidR="005C56B5" w:rsidRPr="00DA056C" w:rsidRDefault="005C56B5" w:rsidP="00FA2E59">
            <w:pPr>
              <w:widowControl w:val="0"/>
              <w:jc w:val="center"/>
              <w:rPr>
                <w:rFonts w:cs="Arial"/>
                <w:sz w:val="22"/>
                <w:szCs w:val="22"/>
              </w:rPr>
            </w:pPr>
          </w:p>
        </w:tc>
        <w:tc>
          <w:tcPr>
            <w:tcW w:w="1350" w:type="dxa"/>
          </w:tcPr>
          <w:p w14:paraId="11504D57" w14:textId="77777777" w:rsidR="005C56B5" w:rsidRPr="00DA056C" w:rsidRDefault="005C56B5" w:rsidP="00FA2E59">
            <w:pPr>
              <w:widowControl w:val="0"/>
              <w:jc w:val="center"/>
              <w:rPr>
                <w:rFonts w:cs="Arial"/>
                <w:sz w:val="22"/>
                <w:szCs w:val="22"/>
              </w:rPr>
            </w:pPr>
          </w:p>
        </w:tc>
        <w:tc>
          <w:tcPr>
            <w:tcW w:w="2970" w:type="dxa"/>
          </w:tcPr>
          <w:p w14:paraId="50B3BE19" w14:textId="77777777" w:rsidR="005C56B5" w:rsidRPr="00DA056C" w:rsidRDefault="005C56B5" w:rsidP="00FA2E59">
            <w:pPr>
              <w:widowControl w:val="0"/>
              <w:rPr>
                <w:rFonts w:cs="Arial"/>
                <w:sz w:val="22"/>
                <w:szCs w:val="22"/>
              </w:rPr>
            </w:pPr>
          </w:p>
        </w:tc>
        <w:tc>
          <w:tcPr>
            <w:tcW w:w="4050" w:type="dxa"/>
          </w:tcPr>
          <w:p w14:paraId="1A90A777" w14:textId="77777777" w:rsidR="005C56B5" w:rsidRPr="00DA056C" w:rsidRDefault="005C56B5" w:rsidP="00FA2E59">
            <w:pPr>
              <w:widowControl w:val="0"/>
              <w:rPr>
                <w:rFonts w:cs="Arial"/>
                <w:sz w:val="22"/>
                <w:szCs w:val="22"/>
              </w:rPr>
            </w:pPr>
          </w:p>
        </w:tc>
      </w:tr>
      <w:tr w:rsidR="005C56B5" w14:paraId="57D30BFF" w14:textId="77777777" w:rsidTr="00FA2E59">
        <w:trPr>
          <w:trHeight w:val="560"/>
          <w:jc w:val="center"/>
        </w:trPr>
        <w:tc>
          <w:tcPr>
            <w:tcW w:w="720" w:type="dxa"/>
          </w:tcPr>
          <w:p w14:paraId="4024B7B5" w14:textId="77777777" w:rsidR="005C56B5" w:rsidRPr="00DA056C" w:rsidRDefault="005C56B5" w:rsidP="00FA2E59">
            <w:pPr>
              <w:widowControl w:val="0"/>
              <w:jc w:val="center"/>
              <w:rPr>
                <w:rFonts w:cs="Arial"/>
                <w:sz w:val="22"/>
                <w:szCs w:val="22"/>
              </w:rPr>
            </w:pPr>
          </w:p>
        </w:tc>
        <w:tc>
          <w:tcPr>
            <w:tcW w:w="1260" w:type="dxa"/>
          </w:tcPr>
          <w:p w14:paraId="5BA86D53" w14:textId="77777777" w:rsidR="005C56B5" w:rsidRPr="00DA056C" w:rsidRDefault="005C56B5" w:rsidP="00FA2E59">
            <w:pPr>
              <w:widowControl w:val="0"/>
              <w:jc w:val="center"/>
              <w:rPr>
                <w:rFonts w:cs="Arial"/>
                <w:sz w:val="22"/>
                <w:szCs w:val="22"/>
              </w:rPr>
            </w:pPr>
          </w:p>
        </w:tc>
        <w:tc>
          <w:tcPr>
            <w:tcW w:w="1350" w:type="dxa"/>
          </w:tcPr>
          <w:p w14:paraId="6776E96F" w14:textId="77777777" w:rsidR="005C56B5" w:rsidRPr="00DA056C" w:rsidRDefault="005C56B5" w:rsidP="00FA2E59">
            <w:pPr>
              <w:widowControl w:val="0"/>
              <w:jc w:val="center"/>
              <w:rPr>
                <w:rFonts w:cs="Arial"/>
                <w:sz w:val="22"/>
                <w:szCs w:val="22"/>
              </w:rPr>
            </w:pPr>
          </w:p>
        </w:tc>
        <w:tc>
          <w:tcPr>
            <w:tcW w:w="2970" w:type="dxa"/>
          </w:tcPr>
          <w:p w14:paraId="57E630D2" w14:textId="77777777" w:rsidR="005C56B5" w:rsidRPr="00DA056C" w:rsidRDefault="005C56B5" w:rsidP="00FA2E59">
            <w:pPr>
              <w:widowControl w:val="0"/>
              <w:rPr>
                <w:rFonts w:cs="Arial"/>
                <w:sz w:val="22"/>
                <w:szCs w:val="22"/>
              </w:rPr>
            </w:pPr>
          </w:p>
        </w:tc>
        <w:tc>
          <w:tcPr>
            <w:tcW w:w="4050" w:type="dxa"/>
          </w:tcPr>
          <w:p w14:paraId="34EBDEE7" w14:textId="77777777" w:rsidR="005C56B5" w:rsidRPr="00DA056C" w:rsidRDefault="005C56B5" w:rsidP="00FA2E59">
            <w:pPr>
              <w:widowControl w:val="0"/>
              <w:rPr>
                <w:rFonts w:cs="Arial"/>
                <w:sz w:val="22"/>
                <w:szCs w:val="22"/>
              </w:rPr>
            </w:pPr>
          </w:p>
        </w:tc>
      </w:tr>
      <w:tr w:rsidR="005C56B5" w14:paraId="6332ABA8" w14:textId="77777777" w:rsidTr="00FA2E59">
        <w:trPr>
          <w:trHeight w:val="560"/>
          <w:jc w:val="center"/>
        </w:trPr>
        <w:tc>
          <w:tcPr>
            <w:tcW w:w="720" w:type="dxa"/>
          </w:tcPr>
          <w:p w14:paraId="56802BCC" w14:textId="77777777" w:rsidR="005C56B5" w:rsidRPr="00DA056C" w:rsidRDefault="005C56B5" w:rsidP="00FA2E59">
            <w:pPr>
              <w:widowControl w:val="0"/>
              <w:jc w:val="center"/>
              <w:rPr>
                <w:rFonts w:cs="Arial"/>
                <w:sz w:val="22"/>
                <w:szCs w:val="22"/>
              </w:rPr>
            </w:pPr>
          </w:p>
        </w:tc>
        <w:tc>
          <w:tcPr>
            <w:tcW w:w="1260" w:type="dxa"/>
          </w:tcPr>
          <w:p w14:paraId="0E1D1C1C" w14:textId="77777777" w:rsidR="005C56B5" w:rsidRPr="00DA056C" w:rsidRDefault="005C56B5" w:rsidP="00FA2E59">
            <w:pPr>
              <w:widowControl w:val="0"/>
              <w:jc w:val="center"/>
              <w:rPr>
                <w:rFonts w:cs="Arial"/>
                <w:sz w:val="22"/>
                <w:szCs w:val="22"/>
              </w:rPr>
            </w:pPr>
          </w:p>
        </w:tc>
        <w:tc>
          <w:tcPr>
            <w:tcW w:w="1350" w:type="dxa"/>
          </w:tcPr>
          <w:p w14:paraId="0DCC2056" w14:textId="77777777" w:rsidR="005C56B5" w:rsidRPr="00DA056C" w:rsidRDefault="005C56B5" w:rsidP="00FA2E59">
            <w:pPr>
              <w:widowControl w:val="0"/>
              <w:jc w:val="center"/>
              <w:rPr>
                <w:rFonts w:cs="Arial"/>
                <w:sz w:val="22"/>
                <w:szCs w:val="22"/>
              </w:rPr>
            </w:pPr>
          </w:p>
        </w:tc>
        <w:tc>
          <w:tcPr>
            <w:tcW w:w="2970" w:type="dxa"/>
          </w:tcPr>
          <w:p w14:paraId="6B0145A0" w14:textId="77777777" w:rsidR="005C56B5" w:rsidRPr="00DA056C" w:rsidRDefault="005C56B5" w:rsidP="00FA2E59">
            <w:pPr>
              <w:widowControl w:val="0"/>
              <w:rPr>
                <w:rFonts w:cs="Arial"/>
                <w:sz w:val="22"/>
                <w:szCs w:val="22"/>
              </w:rPr>
            </w:pPr>
          </w:p>
        </w:tc>
        <w:tc>
          <w:tcPr>
            <w:tcW w:w="4050" w:type="dxa"/>
          </w:tcPr>
          <w:p w14:paraId="2AD908C8" w14:textId="77777777" w:rsidR="005C56B5" w:rsidRPr="00DA056C" w:rsidRDefault="005C56B5" w:rsidP="00FA2E59">
            <w:pPr>
              <w:widowControl w:val="0"/>
              <w:rPr>
                <w:rFonts w:cs="Arial"/>
                <w:sz w:val="22"/>
                <w:szCs w:val="22"/>
              </w:rPr>
            </w:pPr>
          </w:p>
        </w:tc>
      </w:tr>
      <w:tr w:rsidR="005C56B5" w14:paraId="7AF5DE3E" w14:textId="77777777" w:rsidTr="00FA2E59">
        <w:trPr>
          <w:trHeight w:val="560"/>
          <w:jc w:val="center"/>
        </w:trPr>
        <w:tc>
          <w:tcPr>
            <w:tcW w:w="720" w:type="dxa"/>
          </w:tcPr>
          <w:p w14:paraId="29F0456B" w14:textId="77777777" w:rsidR="005C56B5" w:rsidRPr="00DA056C" w:rsidRDefault="005C56B5" w:rsidP="00FA2E59">
            <w:pPr>
              <w:widowControl w:val="0"/>
              <w:jc w:val="center"/>
              <w:rPr>
                <w:rFonts w:cs="Arial"/>
                <w:sz w:val="22"/>
                <w:szCs w:val="22"/>
              </w:rPr>
            </w:pPr>
          </w:p>
        </w:tc>
        <w:tc>
          <w:tcPr>
            <w:tcW w:w="1260" w:type="dxa"/>
          </w:tcPr>
          <w:p w14:paraId="01A3D73E" w14:textId="77777777" w:rsidR="005C56B5" w:rsidRPr="00DA056C" w:rsidRDefault="005C56B5" w:rsidP="00FA2E59">
            <w:pPr>
              <w:widowControl w:val="0"/>
              <w:jc w:val="center"/>
              <w:rPr>
                <w:rFonts w:cs="Arial"/>
                <w:sz w:val="22"/>
                <w:szCs w:val="22"/>
              </w:rPr>
            </w:pPr>
          </w:p>
        </w:tc>
        <w:tc>
          <w:tcPr>
            <w:tcW w:w="1350" w:type="dxa"/>
          </w:tcPr>
          <w:p w14:paraId="05850FF0" w14:textId="77777777" w:rsidR="005C56B5" w:rsidRPr="00DA056C" w:rsidRDefault="005C56B5" w:rsidP="00FA2E59">
            <w:pPr>
              <w:widowControl w:val="0"/>
              <w:jc w:val="center"/>
              <w:rPr>
                <w:rFonts w:cs="Arial"/>
                <w:sz w:val="22"/>
                <w:szCs w:val="22"/>
              </w:rPr>
            </w:pPr>
          </w:p>
        </w:tc>
        <w:tc>
          <w:tcPr>
            <w:tcW w:w="2970" w:type="dxa"/>
          </w:tcPr>
          <w:p w14:paraId="5CC11652" w14:textId="77777777" w:rsidR="005C56B5" w:rsidRPr="00DA056C" w:rsidRDefault="005C56B5" w:rsidP="00FA2E59">
            <w:pPr>
              <w:widowControl w:val="0"/>
              <w:rPr>
                <w:rFonts w:cs="Arial"/>
                <w:sz w:val="22"/>
                <w:szCs w:val="22"/>
              </w:rPr>
            </w:pPr>
          </w:p>
        </w:tc>
        <w:tc>
          <w:tcPr>
            <w:tcW w:w="4050" w:type="dxa"/>
          </w:tcPr>
          <w:p w14:paraId="76822C99" w14:textId="77777777" w:rsidR="005C56B5" w:rsidRPr="00DA056C" w:rsidRDefault="005C56B5" w:rsidP="00FA2E59">
            <w:pPr>
              <w:widowControl w:val="0"/>
              <w:rPr>
                <w:rFonts w:cs="Arial"/>
                <w:sz w:val="22"/>
                <w:szCs w:val="22"/>
              </w:rPr>
            </w:pPr>
          </w:p>
        </w:tc>
      </w:tr>
      <w:tr w:rsidR="005C56B5" w14:paraId="61C2AF5D" w14:textId="77777777" w:rsidTr="00FA2E59">
        <w:trPr>
          <w:trHeight w:val="560"/>
          <w:jc w:val="center"/>
        </w:trPr>
        <w:tc>
          <w:tcPr>
            <w:tcW w:w="720" w:type="dxa"/>
          </w:tcPr>
          <w:p w14:paraId="455BE9AF" w14:textId="77777777" w:rsidR="005C56B5" w:rsidRPr="00DA056C" w:rsidRDefault="005C56B5" w:rsidP="00FA2E59">
            <w:pPr>
              <w:widowControl w:val="0"/>
              <w:jc w:val="center"/>
              <w:rPr>
                <w:rFonts w:cs="Arial"/>
                <w:sz w:val="22"/>
                <w:szCs w:val="22"/>
              </w:rPr>
            </w:pPr>
          </w:p>
        </w:tc>
        <w:tc>
          <w:tcPr>
            <w:tcW w:w="1260" w:type="dxa"/>
          </w:tcPr>
          <w:p w14:paraId="7220AD79" w14:textId="77777777" w:rsidR="005C56B5" w:rsidRPr="00DA056C" w:rsidRDefault="005C56B5" w:rsidP="00FA2E59">
            <w:pPr>
              <w:widowControl w:val="0"/>
              <w:jc w:val="center"/>
              <w:rPr>
                <w:rFonts w:cs="Arial"/>
                <w:sz w:val="22"/>
                <w:szCs w:val="22"/>
              </w:rPr>
            </w:pPr>
          </w:p>
        </w:tc>
        <w:tc>
          <w:tcPr>
            <w:tcW w:w="1350" w:type="dxa"/>
          </w:tcPr>
          <w:p w14:paraId="6AABDF0F" w14:textId="77777777" w:rsidR="005C56B5" w:rsidRPr="00DA056C" w:rsidRDefault="005C56B5" w:rsidP="00FA2E59">
            <w:pPr>
              <w:widowControl w:val="0"/>
              <w:jc w:val="center"/>
              <w:rPr>
                <w:rFonts w:cs="Arial"/>
                <w:sz w:val="22"/>
                <w:szCs w:val="22"/>
              </w:rPr>
            </w:pPr>
          </w:p>
        </w:tc>
        <w:tc>
          <w:tcPr>
            <w:tcW w:w="2970" w:type="dxa"/>
          </w:tcPr>
          <w:p w14:paraId="5E993610" w14:textId="77777777" w:rsidR="005C56B5" w:rsidRPr="00DA056C" w:rsidRDefault="005C56B5" w:rsidP="00FA2E59">
            <w:pPr>
              <w:widowControl w:val="0"/>
              <w:rPr>
                <w:rFonts w:cs="Arial"/>
                <w:sz w:val="22"/>
                <w:szCs w:val="22"/>
              </w:rPr>
            </w:pPr>
          </w:p>
        </w:tc>
        <w:tc>
          <w:tcPr>
            <w:tcW w:w="4050" w:type="dxa"/>
          </w:tcPr>
          <w:p w14:paraId="36BBE811" w14:textId="77777777" w:rsidR="005C56B5" w:rsidRPr="00DA056C" w:rsidRDefault="005C56B5" w:rsidP="00FA2E59">
            <w:pPr>
              <w:widowControl w:val="0"/>
              <w:rPr>
                <w:rFonts w:cs="Arial"/>
                <w:sz w:val="22"/>
                <w:szCs w:val="22"/>
              </w:rPr>
            </w:pPr>
          </w:p>
        </w:tc>
      </w:tr>
      <w:tr w:rsidR="005C56B5" w14:paraId="014F9D34" w14:textId="77777777" w:rsidTr="00FA2E59">
        <w:trPr>
          <w:trHeight w:val="560"/>
          <w:jc w:val="center"/>
        </w:trPr>
        <w:tc>
          <w:tcPr>
            <w:tcW w:w="720" w:type="dxa"/>
          </w:tcPr>
          <w:p w14:paraId="04CE5ECD" w14:textId="77777777" w:rsidR="005C56B5" w:rsidRPr="00DA056C" w:rsidRDefault="005C56B5" w:rsidP="00FA2E59">
            <w:pPr>
              <w:widowControl w:val="0"/>
              <w:jc w:val="center"/>
              <w:rPr>
                <w:rFonts w:cs="Arial"/>
                <w:sz w:val="22"/>
                <w:szCs w:val="22"/>
              </w:rPr>
            </w:pPr>
          </w:p>
        </w:tc>
        <w:tc>
          <w:tcPr>
            <w:tcW w:w="1260" w:type="dxa"/>
          </w:tcPr>
          <w:p w14:paraId="7C17940B" w14:textId="77777777" w:rsidR="005C56B5" w:rsidRPr="00DA056C" w:rsidRDefault="005C56B5" w:rsidP="00FA2E59">
            <w:pPr>
              <w:widowControl w:val="0"/>
              <w:jc w:val="center"/>
              <w:rPr>
                <w:rFonts w:cs="Arial"/>
                <w:sz w:val="22"/>
                <w:szCs w:val="22"/>
              </w:rPr>
            </w:pPr>
          </w:p>
        </w:tc>
        <w:tc>
          <w:tcPr>
            <w:tcW w:w="1350" w:type="dxa"/>
          </w:tcPr>
          <w:p w14:paraId="2F976554" w14:textId="77777777" w:rsidR="005C56B5" w:rsidRPr="00DA056C" w:rsidRDefault="005C56B5" w:rsidP="00FA2E59">
            <w:pPr>
              <w:widowControl w:val="0"/>
              <w:jc w:val="center"/>
              <w:rPr>
                <w:rFonts w:cs="Arial"/>
                <w:sz w:val="22"/>
                <w:szCs w:val="22"/>
              </w:rPr>
            </w:pPr>
          </w:p>
        </w:tc>
        <w:tc>
          <w:tcPr>
            <w:tcW w:w="2970" w:type="dxa"/>
          </w:tcPr>
          <w:p w14:paraId="5E1720C1" w14:textId="77777777" w:rsidR="005C56B5" w:rsidRPr="00DA056C" w:rsidRDefault="005C56B5" w:rsidP="00FA2E59">
            <w:pPr>
              <w:widowControl w:val="0"/>
              <w:rPr>
                <w:rFonts w:cs="Arial"/>
                <w:sz w:val="22"/>
                <w:szCs w:val="22"/>
              </w:rPr>
            </w:pPr>
          </w:p>
        </w:tc>
        <w:tc>
          <w:tcPr>
            <w:tcW w:w="4050" w:type="dxa"/>
          </w:tcPr>
          <w:p w14:paraId="385072C4" w14:textId="77777777" w:rsidR="005C56B5" w:rsidRPr="00DA056C" w:rsidRDefault="005C56B5" w:rsidP="00FA2E59">
            <w:pPr>
              <w:widowControl w:val="0"/>
              <w:rPr>
                <w:rFonts w:cs="Arial"/>
                <w:sz w:val="22"/>
                <w:szCs w:val="22"/>
              </w:rPr>
            </w:pPr>
          </w:p>
        </w:tc>
      </w:tr>
      <w:tr w:rsidR="005C56B5" w14:paraId="605C910E" w14:textId="77777777" w:rsidTr="00FA2E59">
        <w:trPr>
          <w:trHeight w:val="560"/>
          <w:jc w:val="center"/>
        </w:trPr>
        <w:tc>
          <w:tcPr>
            <w:tcW w:w="720" w:type="dxa"/>
          </w:tcPr>
          <w:p w14:paraId="664E78C1" w14:textId="77777777" w:rsidR="005C56B5" w:rsidRPr="00DA056C" w:rsidRDefault="005C56B5" w:rsidP="00FA2E59">
            <w:pPr>
              <w:widowControl w:val="0"/>
              <w:jc w:val="center"/>
              <w:rPr>
                <w:rFonts w:cs="Arial"/>
                <w:sz w:val="22"/>
                <w:szCs w:val="22"/>
              </w:rPr>
            </w:pPr>
          </w:p>
        </w:tc>
        <w:tc>
          <w:tcPr>
            <w:tcW w:w="1260" w:type="dxa"/>
          </w:tcPr>
          <w:p w14:paraId="6B7B6C0A" w14:textId="77777777" w:rsidR="005C56B5" w:rsidRPr="00DA056C" w:rsidRDefault="005C56B5" w:rsidP="00FA2E59">
            <w:pPr>
              <w:widowControl w:val="0"/>
              <w:jc w:val="center"/>
              <w:rPr>
                <w:rFonts w:cs="Arial"/>
                <w:sz w:val="22"/>
                <w:szCs w:val="22"/>
              </w:rPr>
            </w:pPr>
          </w:p>
        </w:tc>
        <w:tc>
          <w:tcPr>
            <w:tcW w:w="1350" w:type="dxa"/>
          </w:tcPr>
          <w:p w14:paraId="78EC9E76" w14:textId="77777777" w:rsidR="005C56B5" w:rsidRPr="00DA056C" w:rsidRDefault="005C56B5" w:rsidP="00FA2E59">
            <w:pPr>
              <w:widowControl w:val="0"/>
              <w:jc w:val="center"/>
              <w:rPr>
                <w:rFonts w:cs="Arial"/>
                <w:sz w:val="22"/>
                <w:szCs w:val="22"/>
              </w:rPr>
            </w:pPr>
          </w:p>
        </w:tc>
        <w:tc>
          <w:tcPr>
            <w:tcW w:w="2970" w:type="dxa"/>
          </w:tcPr>
          <w:p w14:paraId="28880530" w14:textId="77777777" w:rsidR="005C56B5" w:rsidRPr="00DA056C" w:rsidRDefault="005C56B5" w:rsidP="00FA2E59">
            <w:pPr>
              <w:widowControl w:val="0"/>
              <w:rPr>
                <w:rFonts w:cs="Arial"/>
                <w:sz w:val="22"/>
                <w:szCs w:val="22"/>
              </w:rPr>
            </w:pPr>
          </w:p>
        </w:tc>
        <w:tc>
          <w:tcPr>
            <w:tcW w:w="4050" w:type="dxa"/>
          </w:tcPr>
          <w:p w14:paraId="053BC0B5" w14:textId="77777777" w:rsidR="005C56B5" w:rsidRPr="00DA056C" w:rsidRDefault="005C56B5" w:rsidP="00FA2E59">
            <w:pPr>
              <w:widowControl w:val="0"/>
              <w:rPr>
                <w:rFonts w:cs="Arial"/>
                <w:sz w:val="22"/>
                <w:szCs w:val="22"/>
              </w:rPr>
            </w:pPr>
          </w:p>
        </w:tc>
      </w:tr>
      <w:tr w:rsidR="005C56B5" w14:paraId="5CCA9487" w14:textId="77777777" w:rsidTr="00FA2E59">
        <w:trPr>
          <w:trHeight w:val="560"/>
          <w:jc w:val="center"/>
        </w:trPr>
        <w:tc>
          <w:tcPr>
            <w:tcW w:w="720" w:type="dxa"/>
          </w:tcPr>
          <w:p w14:paraId="5A35B3DB" w14:textId="77777777" w:rsidR="005C56B5" w:rsidRPr="00DA056C" w:rsidRDefault="005C56B5" w:rsidP="00FA2E59">
            <w:pPr>
              <w:widowControl w:val="0"/>
              <w:jc w:val="center"/>
              <w:rPr>
                <w:rFonts w:cs="Arial"/>
                <w:sz w:val="22"/>
                <w:szCs w:val="22"/>
              </w:rPr>
            </w:pPr>
          </w:p>
        </w:tc>
        <w:tc>
          <w:tcPr>
            <w:tcW w:w="1260" w:type="dxa"/>
          </w:tcPr>
          <w:p w14:paraId="5941B65E" w14:textId="77777777" w:rsidR="005C56B5" w:rsidRPr="00DA056C" w:rsidRDefault="005C56B5" w:rsidP="00FA2E59">
            <w:pPr>
              <w:widowControl w:val="0"/>
              <w:jc w:val="center"/>
              <w:rPr>
                <w:rFonts w:cs="Arial"/>
                <w:sz w:val="22"/>
                <w:szCs w:val="22"/>
              </w:rPr>
            </w:pPr>
          </w:p>
        </w:tc>
        <w:tc>
          <w:tcPr>
            <w:tcW w:w="1350" w:type="dxa"/>
          </w:tcPr>
          <w:p w14:paraId="48FE1DDF" w14:textId="77777777" w:rsidR="005C56B5" w:rsidRPr="00DA056C" w:rsidRDefault="005C56B5" w:rsidP="00FA2E59">
            <w:pPr>
              <w:widowControl w:val="0"/>
              <w:jc w:val="center"/>
              <w:rPr>
                <w:rFonts w:cs="Arial"/>
                <w:sz w:val="22"/>
                <w:szCs w:val="22"/>
              </w:rPr>
            </w:pPr>
          </w:p>
        </w:tc>
        <w:tc>
          <w:tcPr>
            <w:tcW w:w="2970" w:type="dxa"/>
          </w:tcPr>
          <w:p w14:paraId="57CCD92A" w14:textId="77777777" w:rsidR="005C56B5" w:rsidRPr="00DA056C" w:rsidRDefault="005C56B5" w:rsidP="00FA2E59">
            <w:pPr>
              <w:widowControl w:val="0"/>
              <w:rPr>
                <w:rFonts w:cs="Arial"/>
                <w:sz w:val="22"/>
                <w:szCs w:val="22"/>
              </w:rPr>
            </w:pPr>
          </w:p>
        </w:tc>
        <w:tc>
          <w:tcPr>
            <w:tcW w:w="4050" w:type="dxa"/>
          </w:tcPr>
          <w:p w14:paraId="68B40256" w14:textId="77777777" w:rsidR="005C56B5" w:rsidRPr="00DA056C" w:rsidRDefault="005C56B5" w:rsidP="00FA2E59">
            <w:pPr>
              <w:widowControl w:val="0"/>
              <w:rPr>
                <w:rFonts w:cs="Arial"/>
                <w:sz w:val="22"/>
                <w:szCs w:val="22"/>
              </w:rPr>
            </w:pPr>
          </w:p>
        </w:tc>
      </w:tr>
      <w:tr w:rsidR="005C56B5" w14:paraId="491DB5FF" w14:textId="77777777" w:rsidTr="00FA2E59">
        <w:trPr>
          <w:trHeight w:val="560"/>
          <w:jc w:val="center"/>
        </w:trPr>
        <w:tc>
          <w:tcPr>
            <w:tcW w:w="720" w:type="dxa"/>
          </w:tcPr>
          <w:p w14:paraId="62B0DF79" w14:textId="77777777" w:rsidR="005C56B5" w:rsidRPr="00DA056C" w:rsidRDefault="005C56B5" w:rsidP="00FA2E59">
            <w:pPr>
              <w:widowControl w:val="0"/>
              <w:jc w:val="center"/>
              <w:rPr>
                <w:rFonts w:cs="Arial"/>
                <w:sz w:val="22"/>
                <w:szCs w:val="22"/>
              </w:rPr>
            </w:pPr>
          </w:p>
        </w:tc>
        <w:tc>
          <w:tcPr>
            <w:tcW w:w="1260" w:type="dxa"/>
          </w:tcPr>
          <w:p w14:paraId="367A1C65" w14:textId="77777777" w:rsidR="005C56B5" w:rsidRPr="00DA056C" w:rsidRDefault="005C56B5" w:rsidP="00FA2E59">
            <w:pPr>
              <w:widowControl w:val="0"/>
              <w:jc w:val="center"/>
              <w:rPr>
                <w:rFonts w:cs="Arial"/>
                <w:sz w:val="22"/>
                <w:szCs w:val="22"/>
              </w:rPr>
            </w:pPr>
          </w:p>
        </w:tc>
        <w:tc>
          <w:tcPr>
            <w:tcW w:w="1350" w:type="dxa"/>
          </w:tcPr>
          <w:p w14:paraId="05A016B4" w14:textId="77777777" w:rsidR="005C56B5" w:rsidRPr="00DA056C" w:rsidRDefault="005C56B5" w:rsidP="00FA2E59">
            <w:pPr>
              <w:widowControl w:val="0"/>
              <w:jc w:val="center"/>
              <w:rPr>
                <w:rFonts w:cs="Arial"/>
                <w:sz w:val="22"/>
                <w:szCs w:val="22"/>
              </w:rPr>
            </w:pPr>
          </w:p>
        </w:tc>
        <w:tc>
          <w:tcPr>
            <w:tcW w:w="2970" w:type="dxa"/>
          </w:tcPr>
          <w:p w14:paraId="699399DB" w14:textId="77777777" w:rsidR="005C56B5" w:rsidRPr="00DA056C" w:rsidRDefault="005C56B5" w:rsidP="00FA2E59">
            <w:pPr>
              <w:widowControl w:val="0"/>
              <w:rPr>
                <w:rFonts w:cs="Arial"/>
                <w:sz w:val="22"/>
                <w:szCs w:val="22"/>
              </w:rPr>
            </w:pPr>
          </w:p>
        </w:tc>
        <w:tc>
          <w:tcPr>
            <w:tcW w:w="4050" w:type="dxa"/>
          </w:tcPr>
          <w:p w14:paraId="5E8255AD" w14:textId="77777777" w:rsidR="005C56B5" w:rsidRPr="00DA056C" w:rsidRDefault="005C56B5" w:rsidP="00FA2E59">
            <w:pPr>
              <w:widowControl w:val="0"/>
              <w:rPr>
                <w:rFonts w:cs="Arial"/>
                <w:sz w:val="22"/>
                <w:szCs w:val="22"/>
              </w:rPr>
            </w:pPr>
          </w:p>
        </w:tc>
      </w:tr>
      <w:tr w:rsidR="005C56B5" w14:paraId="09292FD5" w14:textId="77777777" w:rsidTr="00FA2E59">
        <w:trPr>
          <w:trHeight w:val="560"/>
          <w:jc w:val="center"/>
        </w:trPr>
        <w:tc>
          <w:tcPr>
            <w:tcW w:w="720" w:type="dxa"/>
          </w:tcPr>
          <w:p w14:paraId="13DBE3E9" w14:textId="77777777" w:rsidR="005C56B5" w:rsidRPr="00DA056C" w:rsidRDefault="005C56B5" w:rsidP="00FA2E59">
            <w:pPr>
              <w:widowControl w:val="0"/>
              <w:jc w:val="center"/>
              <w:rPr>
                <w:rFonts w:cs="Arial"/>
                <w:sz w:val="22"/>
                <w:szCs w:val="22"/>
              </w:rPr>
            </w:pPr>
          </w:p>
        </w:tc>
        <w:tc>
          <w:tcPr>
            <w:tcW w:w="1260" w:type="dxa"/>
          </w:tcPr>
          <w:p w14:paraId="75C3272D" w14:textId="77777777" w:rsidR="005C56B5" w:rsidRPr="00DA056C" w:rsidRDefault="005C56B5" w:rsidP="00FA2E59">
            <w:pPr>
              <w:widowControl w:val="0"/>
              <w:jc w:val="center"/>
              <w:rPr>
                <w:rFonts w:cs="Arial"/>
                <w:sz w:val="22"/>
                <w:szCs w:val="22"/>
              </w:rPr>
            </w:pPr>
          </w:p>
        </w:tc>
        <w:tc>
          <w:tcPr>
            <w:tcW w:w="1350" w:type="dxa"/>
          </w:tcPr>
          <w:p w14:paraId="5AC2D8C4" w14:textId="77777777" w:rsidR="005C56B5" w:rsidRPr="00DA056C" w:rsidRDefault="005C56B5" w:rsidP="00FA2E59">
            <w:pPr>
              <w:widowControl w:val="0"/>
              <w:jc w:val="center"/>
              <w:rPr>
                <w:rFonts w:cs="Arial"/>
                <w:sz w:val="22"/>
                <w:szCs w:val="22"/>
              </w:rPr>
            </w:pPr>
          </w:p>
        </w:tc>
        <w:tc>
          <w:tcPr>
            <w:tcW w:w="2970" w:type="dxa"/>
          </w:tcPr>
          <w:p w14:paraId="0002B4F1" w14:textId="77777777" w:rsidR="005C56B5" w:rsidRPr="00DA056C" w:rsidRDefault="005C56B5" w:rsidP="00FA2E59">
            <w:pPr>
              <w:widowControl w:val="0"/>
              <w:rPr>
                <w:rFonts w:cs="Arial"/>
                <w:sz w:val="22"/>
                <w:szCs w:val="22"/>
              </w:rPr>
            </w:pPr>
          </w:p>
        </w:tc>
        <w:tc>
          <w:tcPr>
            <w:tcW w:w="4050" w:type="dxa"/>
          </w:tcPr>
          <w:p w14:paraId="02E43DF2" w14:textId="77777777" w:rsidR="005C56B5" w:rsidRPr="00DA056C" w:rsidRDefault="005C56B5" w:rsidP="00FA2E59">
            <w:pPr>
              <w:widowControl w:val="0"/>
              <w:rPr>
                <w:rFonts w:cs="Arial"/>
                <w:sz w:val="22"/>
                <w:szCs w:val="22"/>
              </w:rPr>
            </w:pPr>
          </w:p>
        </w:tc>
      </w:tr>
      <w:tr w:rsidR="005C56B5" w14:paraId="729D3DCA" w14:textId="77777777" w:rsidTr="00FA2E59">
        <w:trPr>
          <w:trHeight w:val="560"/>
          <w:jc w:val="center"/>
        </w:trPr>
        <w:tc>
          <w:tcPr>
            <w:tcW w:w="720" w:type="dxa"/>
          </w:tcPr>
          <w:p w14:paraId="0C1CA133" w14:textId="77777777" w:rsidR="005C56B5" w:rsidRPr="00DA056C" w:rsidRDefault="005C56B5" w:rsidP="00FA2E59">
            <w:pPr>
              <w:widowControl w:val="0"/>
              <w:jc w:val="center"/>
              <w:rPr>
                <w:rFonts w:cs="Arial"/>
                <w:sz w:val="22"/>
                <w:szCs w:val="22"/>
              </w:rPr>
            </w:pPr>
          </w:p>
        </w:tc>
        <w:tc>
          <w:tcPr>
            <w:tcW w:w="1260" w:type="dxa"/>
          </w:tcPr>
          <w:p w14:paraId="4160CFFC" w14:textId="77777777" w:rsidR="005C56B5" w:rsidRPr="00DA056C" w:rsidRDefault="005C56B5" w:rsidP="00FA2E59">
            <w:pPr>
              <w:widowControl w:val="0"/>
              <w:jc w:val="center"/>
              <w:rPr>
                <w:rFonts w:cs="Arial"/>
                <w:sz w:val="22"/>
                <w:szCs w:val="22"/>
              </w:rPr>
            </w:pPr>
          </w:p>
        </w:tc>
        <w:tc>
          <w:tcPr>
            <w:tcW w:w="1350" w:type="dxa"/>
          </w:tcPr>
          <w:p w14:paraId="3A17C1B3" w14:textId="77777777" w:rsidR="005C56B5" w:rsidRPr="00DA056C" w:rsidRDefault="005C56B5" w:rsidP="00FA2E59">
            <w:pPr>
              <w:widowControl w:val="0"/>
              <w:jc w:val="center"/>
              <w:rPr>
                <w:rFonts w:cs="Arial"/>
                <w:sz w:val="22"/>
                <w:szCs w:val="22"/>
              </w:rPr>
            </w:pPr>
          </w:p>
        </w:tc>
        <w:tc>
          <w:tcPr>
            <w:tcW w:w="2970" w:type="dxa"/>
          </w:tcPr>
          <w:p w14:paraId="3C6ED0FC" w14:textId="77777777" w:rsidR="005C56B5" w:rsidRPr="00DA056C" w:rsidRDefault="005C56B5" w:rsidP="00FA2E59">
            <w:pPr>
              <w:widowControl w:val="0"/>
              <w:rPr>
                <w:rFonts w:cs="Arial"/>
                <w:sz w:val="22"/>
                <w:szCs w:val="22"/>
              </w:rPr>
            </w:pPr>
          </w:p>
        </w:tc>
        <w:tc>
          <w:tcPr>
            <w:tcW w:w="4050" w:type="dxa"/>
          </w:tcPr>
          <w:p w14:paraId="02542F0A" w14:textId="77777777" w:rsidR="005C56B5" w:rsidRPr="00DA056C" w:rsidRDefault="005C56B5" w:rsidP="00FA2E59">
            <w:pPr>
              <w:widowControl w:val="0"/>
              <w:rPr>
                <w:rFonts w:cs="Arial"/>
                <w:sz w:val="22"/>
                <w:szCs w:val="22"/>
              </w:rPr>
            </w:pPr>
          </w:p>
        </w:tc>
      </w:tr>
      <w:tr w:rsidR="005C56B5" w14:paraId="7A6F71FF" w14:textId="77777777" w:rsidTr="00FA2E59">
        <w:trPr>
          <w:cantSplit/>
          <w:trHeight w:val="560"/>
          <w:jc w:val="center"/>
        </w:trPr>
        <w:tc>
          <w:tcPr>
            <w:tcW w:w="10350" w:type="dxa"/>
            <w:gridSpan w:val="5"/>
          </w:tcPr>
          <w:p w14:paraId="15586034" w14:textId="77777777" w:rsidR="005C56B5" w:rsidRDefault="005C56B5" w:rsidP="00FA2E59">
            <w:pPr>
              <w:widowControl w:val="0"/>
            </w:pPr>
            <w:r>
              <w:t>Electronic Distribution:</w:t>
            </w:r>
          </w:p>
        </w:tc>
      </w:tr>
    </w:tbl>
    <w:p w14:paraId="66EE8265" w14:textId="77777777" w:rsidR="000067D8" w:rsidRDefault="000067D8" w:rsidP="000067D8">
      <w:pPr>
        <w:rPr>
          <w:rFonts w:ascii="Arial" w:hAnsi="Arial" w:cs="Arial"/>
          <w:sz w:val="22"/>
        </w:rPr>
      </w:pPr>
    </w:p>
    <w:p w14:paraId="670D5613" w14:textId="00FE2204" w:rsidR="000067D8" w:rsidRDefault="000067D8" w:rsidP="000067D8">
      <w:pPr>
        <w:rPr>
          <w:rFonts w:ascii="Arial" w:hAnsi="Arial" w:cs="Arial"/>
          <w:sz w:val="22"/>
        </w:rPr>
      </w:pPr>
    </w:p>
    <w:p w14:paraId="306BA2E2" w14:textId="2C54911E" w:rsidR="005C56B5" w:rsidRDefault="005C56B5" w:rsidP="000067D8">
      <w:pPr>
        <w:rPr>
          <w:rFonts w:ascii="Arial" w:hAnsi="Arial" w:cs="Arial"/>
          <w:sz w:val="22"/>
        </w:rPr>
      </w:pPr>
    </w:p>
    <w:p w14:paraId="43500926" w14:textId="707BBF72" w:rsidR="005C56B5" w:rsidRDefault="005C56B5" w:rsidP="000067D8">
      <w:pPr>
        <w:rPr>
          <w:rFonts w:ascii="Arial" w:hAnsi="Arial" w:cs="Arial"/>
          <w:sz w:val="22"/>
        </w:rPr>
      </w:pPr>
    </w:p>
    <w:p w14:paraId="31BAE9A0" w14:textId="77777777" w:rsidR="000067D8" w:rsidRDefault="000067D8" w:rsidP="000067D8">
      <w:pPr>
        <w:rPr>
          <w:rFonts w:ascii="Arial" w:hAnsi="Arial" w:cs="Arial"/>
          <w:sz w:val="22"/>
        </w:rPr>
      </w:pPr>
    </w:p>
    <w:p w14:paraId="6AA1719E" w14:textId="77777777" w:rsidR="000067D8" w:rsidRDefault="000067D8" w:rsidP="000067D8">
      <w:pPr>
        <w:rPr>
          <w:rFonts w:ascii="Arial" w:hAnsi="Arial" w:cs="Arial"/>
          <w:sz w:val="22"/>
        </w:rPr>
      </w:pPr>
    </w:p>
    <w:p w14:paraId="4E90BA13" w14:textId="77777777" w:rsidR="000067D8" w:rsidRDefault="000067D8" w:rsidP="009C1DD7">
      <w:pPr>
        <w:jc w:val="center"/>
        <w:rPr>
          <w:rFonts w:ascii="Arial" w:hAnsi="Arial" w:cs="Arial"/>
          <w:sz w:val="22"/>
        </w:rPr>
      </w:pPr>
    </w:p>
    <w:p w14:paraId="213F5886" w14:textId="77777777" w:rsidR="000067D8" w:rsidRDefault="00667A0D" w:rsidP="00667A0D">
      <w:pPr>
        <w:jc w:val="center"/>
        <w:rPr>
          <w:rFonts w:ascii="Arial" w:hAnsi="Arial" w:cs="Arial"/>
          <w:sz w:val="22"/>
        </w:rPr>
      </w:pPr>
      <w:r>
        <w:rPr>
          <w:rFonts w:ascii="Arial" w:hAnsi="Arial" w:cs="Arial"/>
          <w:noProof/>
          <w:sz w:val="22"/>
        </w:rPr>
        <w:drawing>
          <wp:inline distT="0" distB="0" distL="0" distR="0" wp14:anchorId="033DC3D0" wp14:editId="738DA840">
            <wp:extent cx="2933700" cy="674964"/>
            <wp:effectExtent l="0" t="0" r="0" b="0"/>
            <wp:docPr id="6" name="Picture 6"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1319" cy="679018"/>
                    </a:xfrm>
                    <a:prstGeom prst="rect">
                      <a:avLst/>
                    </a:prstGeom>
                    <a:noFill/>
                    <a:ln>
                      <a:noFill/>
                    </a:ln>
                  </pic:spPr>
                </pic:pic>
              </a:graphicData>
            </a:graphic>
          </wp:inline>
        </w:drawing>
      </w:r>
    </w:p>
    <w:p w14:paraId="1633DC8E" w14:textId="77777777" w:rsidR="000067D8" w:rsidRDefault="000067D8" w:rsidP="000067D8">
      <w:pPr>
        <w:rPr>
          <w:rFonts w:ascii="Arial" w:hAnsi="Arial" w:cs="Arial"/>
          <w:sz w:val="22"/>
        </w:rPr>
      </w:pPr>
    </w:p>
    <w:p w14:paraId="5EA0FF30" w14:textId="77777777" w:rsidR="000067D8" w:rsidRDefault="000067D8" w:rsidP="000067D8">
      <w:pPr>
        <w:rPr>
          <w:rFonts w:ascii="Arial" w:hAnsi="Arial" w:cs="Arial"/>
          <w:sz w:val="22"/>
        </w:rPr>
      </w:pPr>
    </w:p>
    <w:p w14:paraId="616AB8D7" w14:textId="77777777" w:rsidR="000067D8" w:rsidRDefault="000067D8" w:rsidP="000067D8">
      <w:pPr>
        <w:rPr>
          <w:rFonts w:ascii="Arial" w:hAnsi="Arial" w:cs="Arial"/>
          <w:sz w:val="22"/>
        </w:rPr>
      </w:pPr>
    </w:p>
    <w:p w14:paraId="5641F93B" w14:textId="77777777" w:rsidR="000067D8" w:rsidRDefault="000067D8" w:rsidP="000067D8">
      <w:pPr>
        <w:rPr>
          <w:rFonts w:ascii="Arial" w:hAnsi="Arial" w:cs="Arial"/>
          <w:sz w:val="22"/>
        </w:rPr>
      </w:pPr>
    </w:p>
    <w:p w14:paraId="3C032034" w14:textId="77777777" w:rsidR="000067D8" w:rsidRDefault="000067D8" w:rsidP="000067D8">
      <w:pPr>
        <w:rPr>
          <w:rFonts w:ascii="Arial" w:hAnsi="Arial" w:cs="Arial"/>
          <w:sz w:val="22"/>
        </w:rPr>
      </w:pPr>
    </w:p>
    <w:p w14:paraId="5E27BA1C" w14:textId="3254AF6F" w:rsidR="008A5398" w:rsidRDefault="00845409" w:rsidP="004F2282">
      <w:pPr>
        <w:pStyle w:val="Maintitle"/>
        <w:rPr>
          <w:sz w:val="72"/>
          <w:szCs w:val="72"/>
        </w:rPr>
      </w:pPr>
      <w:r>
        <w:rPr>
          <w:noProof/>
          <w:lang w:val="en-US"/>
        </w:rPr>
        <mc:AlternateContent>
          <mc:Choice Requires="wps">
            <w:drawing>
              <wp:anchor distT="0" distB="0" distL="114300" distR="114300" simplePos="0" relativeHeight="251660288" behindDoc="0" locked="0" layoutInCell="1" allowOverlap="1" wp14:anchorId="1C7C871B" wp14:editId="42BB0FF8">
                <wp:simplePos x="0" y="0"/>
                <wp:positionH relativeFrom="column">
                  <wp:posOffset>200025</wp:posOffset>
                </wp:positionH>
                <wp:positionV relativeFrom="paragraph">
                  <wp:posOffset>459740</wp:posOffset>
                </wp:positionV>
                <wp:extent cx="5820410" cy="2352675"/>
                <wp:effectExtent l="0" t="0" r="889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0410" cy="2352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D3DE15" w14:textId="77777777" w:rsidR="003B728F" w:rsidRDefault="003B728F" w:rsidP="00DA0928">
                            <w:pPr>
                              <w:pStyle w:val="Maintitle"/>
                              <w:jc w:val="center"/>
                              <w:rPr>
                                <w:sz w:val="72"/>
                                <w:szCs w:val="72"/>
                              </w:rPr>
                            </w:pPr>
                          </w:p>
                          <w:p w14:paraId="17D39C2E" w14:textId="3F94E67D" w:rsidR="003B728F" w:rsidRDefault="0044460C" w:rsidP="009C1DD7">
                            <w:pPr>
                              <w:pStyle w:val="Maintitle"/>
                              <w:jc w:val="center"/>
                              <w:rPr>
                                <w:sz w:val="72"/>
                                <w:szCs w:val="72"/>
                              </w:rPr>
                            </w:pPr>
                            <w:r>
                              <w:rPr>
                                <w:sz w:val="72"/>
                                <w:szCs w:val="72"/>
                              </w:rPr>
                              <w:t xml:space="preserve">PSF </w:t>
                            </w:r>
                            <w:r w:rsidR="00F37B4D">
                              <w:rPr>
                                <w:sz w:val="72"/>
                                <w:szCs w:val="72"/>
                              </w:rPr>
                              <w:t>SINK</w:t>
                            </w:r>
                            <w:r>
                              <w:rPr>
                                <w:sz w:val="72"/>
                                <w:szCs w:val="72"/>
                              </w:rPr>
                              <w:t xml:space="preserve"> Demo</w:t>
                            </w:r>
                            <w:r w:rsidR="003B728F">
                              <w:rPr>
                                <w:sz w:val="72"/>
                                <w:szCs w:val="72"/>
                              </w:rPr>
                              <w:t xml:space="preserve"> Design </w:t>
                            </w:r>
                          </w:p>
                          <w:p w14:paraId="2C1B3C05" w14:textId="77777777" w:rsidR="003B728F" w:rsidRDefault="003B728F" w:rsidP="009C1DD7">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7C871B" id="_x0000_t202" coordsize="21600,21600" o:spt="202" path="m,l,21600r21600,l21600,xe">
                <v:stroke joinstyle="miter"/>
                <v:path gradientshapeok="t" o:connecttype="rect"/>
              </v:shapetype>
              <v:shape id="Text Box 2" o:spid="_x0000_s1026" type="#_x0000_t202" style="position:absolute;margin-left:15.75pt;margin-top:36.2pt;width:458.3pt;height:18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" stroked="f">
                <v:textbox>
                  <w:txbxContent>
                    <w:p w14:paraId="14D3DE15" w14:textId="77777777" w:rsidR="003B728F" w:rsidRDefault="003B728F" w:rsidP="00DA0928">
                      <w:pPr>
                        <w:pStyle w:val="Maintitle"/>
                        <w:jc w:val="center"/>
                        <w:rPr>
                          <w:sz w:val="72"/>
                          <w:szCs w:val="72"/>
                        </w:rPr>
                      </w:pPr>
                    </w:p>
                    <w:p w14:paraId="17D39C2E" w14:textId="3F94E67D" w:rsidR="003B728F" w:rsidRDefault="0044460C" w:rsidP="009C1DD7">
                      <w:pPr>
                        <w:pStyle w:val="Maintitle"/>
                        <w:jc w:val="center"/>
                        <w:rPr>
                          <w:sz w:val="72"/>
                          <w:szCs w:val="72"/>
                        </w:rPr>
                      </w:pPr>
                      <w:r>
                        <w:rPr>
                          <w:sz w:val="72"/>
                          <w:szCs w:val="72"/>
                        </w:rPr>
                        <w:t xml:space="preserve">PSF </w:t>
                      </w:r>
                      <w:r w:rsidR="00F37B4D">
                        <w:rPr>
                          <w:sz w:val="72"/>
                          <w:szCs w:val="72"/>
                        </w:rPr>
                        <w:t>SINK</w:t>
                      </w:r>
                      <w:r>
                        <w:rPr>
                          <w:sz w:val="72"/>
                          <w:szCs w:val="72"/>
                        </w:rPr>
                        <w:t xml:space="preserve"> Demo</w:t>
                      </w:r>
                      <w:r w:rsidR="003B728F">
                        <w:rPr>
                          <w:sz w:val="72"/>
                          <w:szCs w:val="72"/>
                        </w:rPr>
                        <w:t xml:space="preserve"> Design </w:t>
                      </w:r>
                    </w:p>
                    <w:p w14:paraId="2C1B3C05" w14:textId="77777777" w:rsidR="003B728F" w:rsidRDefault="003B728F" w:rsidP="009C1DD7">
                      <w:pPr>
                        <w:jc w:val="center"/>
                      </w:pPr>
                    </w:p>
                  </w:txbxContent>
                </v:textbox>
              </v:shape>
            </w:pict>
          </mc:Fallback>
        </mc:AlternateContent>
      </w:r>
    </w:p>
    <w:p w14:paraId="4F81C6B1" w14:textId="133BB295" w:rsidR="000067D8" w:rsidRDefault="000067D8" w:rsidP="00A86F47">
      <w:pPr>
        <w:pStyle w:val="TOC1"/>
      </w:pPr>
    </w:p>
    <w:p w14:paraId="40B04A8B" w14:textId="1DAA5C02" w:rsidR="000067D8" w:rsidRDefault="000067D8" w:rsidP="00A86F47">
      <w:pPr>
        <w:pStyle w:val="TOC1"/>
      </w:pPr>
    </w:p>
    <w:p w14:paraId="462892F5" w14:textId="27024A8B" w:rsidR="000067D8" w:rsidRDefault="000067D8" w:rsidP="00A86F47">
      <w:pPr>
        <w:pStyle w:val="TOC1"/>
      </w:pPr>
    </w:p>
    <w:p w14:paraId="1D9AA064" w14:textId="77777777" w:rsidR="000067D8" w:rsidRDefault="000067D8" w:rsidP="000067D8">
      <w:pPr>
        <w:rPr>
          <w:rFonts w:ascii="Arial" w:hAnsi="Arial" w:cs="Arial"/>
          <w:sz w:val="14"/>
        </w:rPr>
      </w:pPr>
      <w:r>
        <w:rPr>
          <w:rFonts w:ascii="Arial" w:hAnsi="Arial" w:cs="Arial"/>
          <w:sz w:val="22"/>
        </w:rPr>
        <w:br w:type="page"/>
      </w:r>
      <w:r>
        <w:rPr>
          <w:rFonts w:ascii="Arial" w:hAnsi="Arial" w:cs="Arial"/>
          <w:sz w:val="14"/>
        </w:rPr>
        <w:lastRenderedPageBreak/>
        <w:t xml:space="preserve"> </w:t>
      </w:r>
    </w:p>
    <w:p w14:paraId="5007D892" w14:textId="42E63408" w:rsidR="009C1DD7" w:rsidRPr="0033767E" w:rsidRDefault="009C1DD7" w:rsidP="009C1DD7">
      <w:pPr>
        <w:autoSpaceDE w:val="0"/>
        <w:autoSpaceDN w:val="0"/>
        <w:adjustRightInd w:val="0"/>
        <w:rPr>
          <w:rFonts w:ascii="Arial" w:hAnsi="Arial" w:cs="Arial"/>
          <w:b/>
          <w:bCs/>
          <w:sz w:val="20"/>
          <w:szCs w:val="16"/>
        </w:rPr>
      </w:pPr>
      <w:r w:rsidRPr="0033767E">
        <w:rPr>
          <w:rFonts w:ascii="Arial" w:hAnsi="Arial" w:cs="Arial"/>
          <w:sz w:val="20"/>
          <w:szCs w:val="16"/>
        </w:rPr>
        <w:t xml:space="preserve">Information contained in this publication regarding device applications and the like is provided only for your convenience and can be superseded by updates. It is your responsibility to ensure that your application meets with your specifications. MICROCHIP MAKES NO REPRESENTATIONS OR WARRANTIES OF ANY KIND WHETHER EXPRESS OR </w:t>
      </w:r>
      <w:r w:rsidR="00F12FAA" w:rsidRPr="0033767E">
        <w:rPr>
          <w:rFonts w:ascii="Arial" w:hAnsi="Arial" w:cs="Arial"/>
          <w:sz w:val="20"/>
          <w:szCs w:val="16"/>
        </w:rPr>
        <w:t>IMPLIED, WRITTEN</w:t>
      </w:r>
      <w:r w:rsidRPr="0033767E">
        <w:rPr>
          <w:rFonts w:ascii="Arial" w:hAnsi="Arial" w:cs="Arial"/>
          <w:sz w:val="20"/>
          <w:szCs w:val="16"/>
        </w:rPr>
        <w:t xml:space="preserve"> OR ORAL, STATUTORY OR OTHERWISE, RELATED TO THE INFORMATION, INCLUDING BUT NOT LIMITED TO ITS CONDITION, QUALITY, PERFORMANCE, MERCHANTABILITY OR FITNESS FOR PURPOSE</w:t>
      </w:r>
      <w:r w:rsidRPr="0033767E">
        <w:rPr>
          <w:rFonts w:ascii="Arial" w:hAnsi="Arial" w:cs="Arial"/>
          <w:b/>
          <w:bCs/>
          <w:sz w:val="20"/>
          <w:szCs w:val="16"/>
        </w:rPr>
        <w:t xml:space="preserve">. </w:t>
      </w:r>
    </w:p>
    <w:p w14:paraId="580C3460" w14:textId="77777777" w:rsidR="009C1DD7" w:rsidRPr="0033767E" w:rsidRDefault="009C1DD7" w:rsidP="009C1DD7">
      <w:pPr>
        <w:autoSpaceDE w:val="0"/>
        <w:autoSpaceDN w:val="0"/>
        <w:adjustRightInd w:val="0"/>
        <w:rPr>
          <w:rFonts w:ascii="Arial" w:hAnsi="Arial" w:cs="Arial"/>
          <w:b/>
          <w:bCs/>
          <w:sz w:val="20"/>
          <w:szCs w:val="16"/>
        </w:rPr>
      </w:pPr>
    </w:p>
    <w:p w14:paraId="674230D2" w14:textId="77777777" w:rsidR="000067D8" w:rsidRPr="0033767E" w:rsidRDefault="009C1DD7" w:rsidP="009C1DD7">
      <w:pPr>
        <w:autoSpaceDE w:val="0"/>
        <w:autoSpaceDN w:val="0"/>
        <w:adjustRightInd w:val="0"/>
        <w:rPr>
          <w:rFonts w:ascii="Arial" w:hAnsi="Arial" w:cs="Arial"/>
          <w:caps/>
          <w:sz w:val="28"/>
        </w:rPr>
      </w:pPr>
      <w:r w:rsidRPr="0033767E">
        <w:rPr>
          <w:rFonts w:ascii="Arial" w:hAnsi="Arial" w:cs="Arial"/>
          <w:sz w:val="20"/>
          <w:szCs w:val="16"/>
        </w:rPr>
        <w:t>Microchip disclaims all liability arising from this information and its use. Use of Microchip devices in life support and/or safety applications is entirely at the buyer’s risk, and the buyer agrees to defend, indemnify and hold harmless Microchip from any and all damages, claims, suits, or expenses resulting from such use. No licenses are conveyed, implicitly or otherwise, under any Microchip intellectual property rights.</w:t>
      </w:r>
    </w:p>
    <w:p w14:paraId="7157E258" w14:textId="77777777" w:rsidR="000067D8" w:rsidRDefault="000067D8" w:rsidP="000067D8">
      <w:pPr>
        <w:pStyle w:val="TableofFigures"/>
        <w:rPr>
          <w:rFonts w:ascii="Arial" w:hAnsi="Arial" w:cs="Arial"/>
          <w:caps/>
          <w:sz w:val="18"/>
        </w:rPr>
      </w:pPr>
    </w:p>
    <w:p w14:paraId="5393460D" w14:textId="77777777" w:rsidR="000067D8" w:rsidRDefault="000067D8" w:rsidP="000067D8">
      <w:pPr>
        <w:pStyle w:val="GeneralTitle"/>
        <w:rPr>
          <w:rFonts w:ascii="Arial" w:hAnsi="Arial" w:cs="Arial"/>
          <w:sz w:val="22"/>
        </w:rPr>
      </w:pPr>
      <w:bookmarkStart w:id="0" w:name="_Toc133640120"/>
    </w:p>
    <w:p w14:paraId="53F332C5" w14:textId="77777777" w:rsidR="000067D8" w:rsidRDefault="000067D8" w:rsidP="000067D8">
      <w:pPr>
        <w:pStyle w:val="GeneralTitle"/>
        <w:rPr>
          <w:rFonts w:ascii="Arial" w:hAnsi="Arial" w:cs="Arial"/>
          <w:sz w:val="22"/>
        </w:rPr>
      </w:pPr>
    </w:p>
    <w:p w14:paraId="33EF856F" w14:textId="77777777" w:rsidR="000067D8" w:rsidRDefault="000067D8" w:rsidP="000067D8">
      <w:pPr>
        <w:rPr>
          <w:rFonts w:ascii="Arial" w:hAnsi="Arial" w:cs="Arial"/>
          <w:sz w:val="22"/>
        </w:rPr>
      </w:pPr>
    </w:p>
    <w:p w14:paraId="06DED350" w14:textId="77777777" w:rsidR="000067D8" w:rsidRDefault="000067D8" w:rsidP="000067D8">
      <w:pPr>
        <w:rPr>
          <w:rFonts w:ascii="Arial" w:hAnsi="Arial" w:cs="Arial"/>
          <w:sz w:val="22"/>
        </w:rPr>
      </w:pPr>
    </w:p>
    <w:p w14:paraId="2D5D4B54" w14:textId="77777777" w:rsidR="000067D8" w:rsidRDefault="000067D8" w:rsidP="000067D8">
      <w:pPr>
        <w:rPr>
          <w:rFonts w:ascii="Arial" w:hAnsi="Arial" w:cs="Arial"/>
          <w:sz w:val="22"/>
        </w:rPr>
      </w:pPr>
    </w:p>
    <w:p w14:paraId="6F1F8FE2" w14:textId="77777777" w:rsidR="000067D8" w:rsidRDefault="000067D8" w:rsidP="000067D8">
      <w:pPr>
        <w:rPr>
          <w:rFonts w:ascii="Arial" w:hAnsi="Arial" w:cs="Arial"/>
          <w:sz w:val="22"/>
        </w:rPr>
      </w:pPr>
    </w:p>
    <w:p w14:paraId="28DFBE0D" w14:textId="77777777" w:rsidR="000067D8" w:rsidRDefault="000067D8" w:rsidP="000067D8">
      <w:pPr>
        <w:rPr>
          <w:rFonts w:ascii="Arial" w:hAnsi="Arial" w:cs="Arial"/>
          <w:sz w:val="22"/>
        </w:rPr>
      </w:pPr>
    </w:p>
    <w:p w14:paraId="2A8AB065" w14:textId="77777777" w:rsidR="000067D8" w:rsidRDefault="000067D8" w:rsidP="000067D8">
      <w:pPr>
        <w:rPr>
          <w:rFonts w:ascii="Arial" w:hAnsi="Arial" w:cs="Arial"/>
          <w:sz w:val="22"/>
        </w:rPr>
      </w:pPr>
    </w:p>
    <w:p w14:paraId="259DEAF5" w14:textId="77777777" w:rsidR="000067D8" w:rsidRDefault="000067D8" w:rsidP="000067D8">
      <w:pPr>
        <w:rPr>
          <w:rFonts w:ascii="Arial" w:hAnsi="Arial" w:cs="Arial"/>
          <w:sz w:val="22"/>
        </w:rPr>
      </w:pPr>
    </w:p>
    <w:p w14:paraId="364B91CB" w14:textId="77777777" w:rsidR="000067D8" w:rsidRDefault="000067D8" w:rsidP="000067D8">
      <w:pPr>
        <w:pStyle w:val="GeneralTitle"/>
        <w:rPr>
          <w:rFonts w:ascii="Arial" w:hAnsi="Arial" w:cs="Arial"/>
          <w:sz w:val="22"/>
        </w:rPr>
      </w:pPr>
    </w:p>
    <w:p w14:paraId="0C24FBF4" w14:textId="77777777" w:rsidR="000067D8" w:rsidRDefault="000067D8" w:rsidP="000067D8">
      <w:pPr>
        <w:rPr>
          <w:rFonts w:ascii="Arial" w:hAnsi="Arial" w:cs="Arial"/>
          <w:sz w:val="22"/>
        </w:rPr>
      </w:pPr>
    </w:p>
    <w:p w14:paraId="01E28601" w14:textId="77777777" w:rsidR="000067D8" w:rsidRDefault="000067D8" w:rsidP="000067D8">
      <w:pPr>
        <w:rPr>
          <w:rFonts w:ascii="Arial" w:hAnsi="Arial" w:cs="Arial"/>
          <w:sz w:val="22"/>
        </w:rPr>
      </w:pPr>
    </w:p>
    <w:p w14:paraId="6A3B76FA" w14:textId="77777777" w:rsidR="000067D8" w:rsidRDefault="000067D8" w:rsidP="000067D8">
      <w:pPr>
        <w:rPr>
          <w:rFonts w:ascii="Arial" w:hAnsi="Arial" w:cs="Arial"/>
          <w:sz w:val="22"/>
        </w:rPr>
      </w:pPr>
    </w:p>
    <w:p w14:paraId="065051E2" w14:textId="77777777" w:rsidR="000067D8" w:rsidRDefault="000067D8" w:rsidP="000067D8">
      <w:pPr>
        <w:pStyle w:val="GeneralTitle"/>
        <w:rPr>
          <w:rFonts w:ascii="Arial" w:hAnsi="Arial" w:cs="Arial"/>
          <w:sz w:val="22"/>
        </w:rPr>
      </w:pPr>
    </w:p>
    <w:p w14:paraId="5261F549" w14:textId="77777777" w:rsidR="000067D8" w:rsidRDefault="000067D8" w:rsidP="000067D8">
      <w:pPr>
        <w:pStyle w:val="GeneralTitle"/>
        <w:tabs>
          <w:tab w:val="left" w:pos="1350"/>
        </w:tabs>
        <w:jc w:val="left"/>
        <w:rPr>
          <w:rFonts w:ascii="Arial" w:hAnsi="Arial" w:cs="Arial"/>
          <w:sz w:val="22"/>
        </w:rPr>
      </w:pPr>
      <w:r>
        <w:rPr>
          <w:rFonts w:ascii="Arial" w:hAnsi="Arial" w:cs="Arial"/>
          <w:sz w:val="22"/>
        </w:rPr>
        <w:tab/>
      </w:r>
      <w:bookmarkStart w:id="1" w:name="_Toc133640121"/>
    </w:p>
    <w:p w14:paraId="130BD57A" w14:textId="77777777" w:rsidR="000067D8" w:rsidRDefault="000067D8" w:rsidP="000067D8">
      <w:pPr>
        <w:pStyle w:val="GeneralTitle"/>
        <w:tabs>
          <w:tab w:val="left" w:pos="1350"/>
        </w:tabs>
        <w:jc w:val="left"/>
        <w:rPr>
          <w:rFonts w:ascii="Arial" w:hAnsi="Arial" w:cs="Arial"/>
          <w:sz w:val="22"/>
        </w:rPr>
      </w:pPr>
    </w:p>
    <w:p w14:paraId="480968A2" w14:textId="77777777" w:rsidR="000067D8" w:rsidRDefault="000067D8" w:rsidP="000067D8">
      <w:pPr>
        <w:pStyle w:val="GeneralTitle"/>
        <w:tabs>
          <w:tab w:val="left" w:pos="1350"/>
        </w:tabs>
        <w:jc w:val="left"/>
        <w:rPr>
          <w:rFonts w:ascii="Arial" w:hAnsi="Arial" w:cs="Arial"/>
          <w:sz w:val="22"/>
        </w:rPr>
      </w:pPr>
    </w:p>
    <w:p w14:paraId="2BFFFB59" w14:textId="77777777" w:rsidR="000067D8" w:rsidRDefault="000067D8" w:rsidP="000067D8">
      <w:pPr>
        <w:pStyle w:val="GeneralTitle"/>
        <w:tabs>
          <w:tab w:val="left" w:pos="1350"/>
        </w:tabs>
        <w:jc w:val="left"/>
        <w:rPr>
          <w:rFonts w:ascii="Arial" w:hAnsi="Arial" w:cs="Arial"/>
          <w:sz w:val="22"/>
        </w:rPr>
      </w:pPr>
    </w:p>
    <w:p w14:paraId="165A5FC6" w14:textId="77777777" w:rsidR="000067D8" w:rsidRDefault="000067D8" w:rsidP="000067D8">
      <w:pPr>
        <w:pStyle w:val="GeneralTitle"/>
        <w:tabs>
          <w:tab w:val="left" w:pos="1350"/>
        </w:tabs>
        <w:jc w:val="left"/>
        <w:rPr>
          <w:rFonts w:ascii="Arial" w:hAnsi="Arial" w:cs="Arial"/>
          <w:sz w:val="22"/>
        </w:rPr>
      </w:pPr>
    </w:p>
    <w:p w14:paraId="2418EBA0" w14:textId="77777777" w:rsidR="000067D8" w:rsidRDefault="000067D8" w:rsidP="000067D8">
      <w:pPr>
        <w:pStyle w:val="GeneralTitle"/>
        <w:tabs>
          <w:tab w:val="left" w:pos="1350"/>
        </w:tabs>
        <w:jc w:val="left"/>
        <w:rPr>
          <w:rFonts w:ascii="Arial" w:hAnsi="Arial" w:cs="Arial"/>
          <w:sz w:val="22"/>
        </w:rPr>
      </w:pPr>
    </w:p>
    <w:p w14:paraId="6B14118B" w14:textId="77777777" w:rsidR="000067D8" w:rsidRDefault="000067D8" w:rsidP="000067D8">
      <w:pPr>
        <w:pStyle w:val="GeneralTitle"/>
        <w:tabs>
          <w:tab w:val="left" w:pos="1350"/>
        </w:tabs>
        <w:jc w:val="left"/>
        <w:rPr>
          <w:rFonts w:ascii="Arial" w:hAnsi="Arial" w:cs="Arial"/>
          <w:sz w:val="22"/>
        </w:rPr>
      </w:pPr>
    </w:p>
    <w:p w14:paraId="7BF1F914" w14:textId="77777777" w:rsidR="000067D8" w:rsidRDefault="000067D8" w:rsidP="000067D8">
      <w:pPr>
        <w:pStyle w:val="GeneralTitle"/>
        <w:tabs>
          <w:tab w:val="left" w:pos="1350"/>
        </w:tabs>
        <w:jc w:val="left"/>
        <w:rPr>
          <w:rFonts w:ascii="Arial" w:hAnsi="Arial" w:cs="Arial"/>
          <w:sz w:val="22"/>
        </w:rPr>
      </w:pPr>
    </w:p>
    <w:bookmarkEnd w:id="0"/>
    <w:bookmarkEnd w:id="1"/>
    <w:p w14:paraId="0CED7093" w14:textId="77777777" w:rsidR="000067D8" w:rsidRDefault="000067D8" w:rsidP="000067D8">
      <w:pPr>
        <w:pStyle w:val="GeneralTitle"/>
        <w:tabs>
          <w:tab w:val="left" w:pos="1350"/>
        </w:tabs>
        <w:jc w:val="left"/>
        <w:rPr>
          <w:rFonts w:ascii="Arial" w:hAnsi="Arial" w:cs="Arial"/>
          <w:sz w:val="22"/>
        </w:rPr>
      </w:pPr>
    </w:p>
    <w:p w14:paraId="0C047812" w14:textId="77777777" w:rsidR="009C1DD7" w:rsidRDefault="009C1DD7" w:rsidP="000067D8">
      <w:pPr>
        <w:rPr>
          <w:b/>
        </w:rPr>
      </w:pPr>
    </w:p>
    <w:p w14:paraId="227EF4A7" w14:textId="77777777" w:rsidR="009C1DD7" w:rsidRDefault="0033767E" w:rsidP="000067D8">
      <w:pPr>
        <w:rPr>
          <w:b/>
        </w:rPr>
      </w:pPr>
      <w:r>
        <w:rPr>
          <w:b/>
        </w:rPr>
        <w:br w:type="page"/>
      </w:r>
    </w:p>
    <w:p w14:paraId="7B7C614A" w14:textId="77777777" w:rsidR="000067D8" w:rsidRDefault="000067D8" w:rsidP="000067D8"/>
    <w:p w14:paraId="75730E29" w14:textId="77777777" w:rsidR="000067D8" w:rsidRPr="00667A0D" w:rsidRDefault="000067D8" w:rsidP="00667A0D">
      <w:pPr>
        <w:pStyle w:val="GeneralTitle"/>
        <w:jc w:val="left"/>
        <w:rPr>
          <w:rFonts w:ascii="Arial" w:hAnsi="Arial" w:cs="Arial"/>
          <w:sz w:val="22"/>
        </w:rPr>
      </w:pPr>
      <w:bookmarkStart w:id="2" w:name="_Toc133640122"/>
      <w:r w:rsidRPr="00667A0D">
        <w:rPr>
          <w:rFonts w:ascii="Arial" w:hAnsi="Arial" w:cs="Arial"/>
          <w:color w:val="FFC000"/>
          <w:sz w:val="28"/>
        </w:rPr>
        <w:t>Table of Contents</w:t>
      </w:r>
      <w:bookmarkEnd w:id="2"/>
    </w:p>
    <w:p w14:paraId="59F33E78" w14:textId="77777777" w:rsidR="00667A0D" w:rsidRPr="00667A0D" w:rsidRDefault="00667A0D" w:rsidP="00667A0D">
      <w:pPr>
        <w:rPr>
          <w:lang w:val="en-GB"/>
        </w:rPr>
      </w:pPr>
    </w:p>
    <w:p w14:paraId="63B059EF" w14:textId="77777777" w:rsidR="000067D8" w:rsidRDefault="000067D8" w:rsidP="000067D8">
      <w:pPr>
        <w:rPr>
          <w:rFonts w:ascii="Arial" w:hAnsi="Arial" w:cs="Arial"/>
          <w:sz w:val="22"/>
        </w:rPr>
      </w:pPr>
    </w:p>
    <w:p w14:paraId="76AA5FCD" w14:textId="698C7D43" w:rsidR="008A2B2C" w:rsidRDefault="000067D8">
      <w:pPr>
        <w:pStyle w:val="TOC1"/>
        <w:rPr>
          <w:rFonts w:asciiTheme="minorHAnsi" w:eastAsiaTheme="minorEastAsia" w:hAnsiTheme="minorHAnsi" w:cstheme="minorBidi"/>
          <w:noProof/>
          <w:sz w:val="22"/>
          <w:szCs w:val="22"/>
          <w:lang w:val="en-US"/>
        </w:rPr>
      </w:pPr>
      <w:r>
        <w:rPr>
          <w:rFonts w:ascii="Arial" w:hAnsi="Arial" w:cs="Arial"/>
          <w:sz w:val="22"/>
        </w:rPr>
        <w:fldChar w:fldCharType="begin"/>
      </w:r>
      <w:r>
        <w:rPr>
          <w:rFonts w:ascii="Arial" w:hAnsi="Arial" w:cs="Arial"/>
          <w:sz w:val="22"/>
        </w:rPr>
        <w:instrText xml:space="preserve"> TOC \o "1-4" \h \z </w:instrText>
      </w:r>
      <w:r>
        <w:rPr>
          <w:rFonts w:ascii="Arial" w:hAnsi="Arial" w:cs="Arial"/>
          <w:sz w:val="22"/>
        </w:rPr>
        <w:fldChar w:fldCharType="separate"/>
      </w:r>
      <w:hyperlink w:anchor="_Toc5883973" w:history="1">
        <w:r w:rsidR="008A2B2C" w:rsidRPr="000727B5">
          <w:rPr>
            <w:rStyle w:val="Hyperlink"/>
            <w:noProof/>
          </w:rPr>
          <w:t>1</w:t>
        </w:r>
        <w:r w:rsidR="008A2B2C">
          <w:rPr>
            <w:rFonts w:asciiTheme="minorHAnsi" w:eastAsiaTheme="minorEastAsia" w:hAnsiTheme="minorHAnsi" w:cstheme="minorBidi"/>
            <w:noProof/>
            <w:sz w:val="22"/>
            <w:szCs w:val="22"/>
            <w:lang w:val="en-US"/>
          </w:rPr>
          <w:tab/>
        </w:r>
        <w:r w:rsidR="008A2B2C" w:rsidRPr="000727B5">
          <w:rPr>
            <w:rStyle w:val="Hyperlink"/>
            <w:noProof/>
          </w:rPr>
          <w:t>Introduction</w:t>
        </w:r>
        <w:r w:rsidR="008A2B2C">
          <w:rPr>
            <w:noProof/>
            <w:webHidden/>
          </w:rPr>
          <w:tab/>
        </w:r>
        <w:r w:rsidR="008A2B2C">
          <w:rPr>
            <w:noProof/>
            <w:webHidden/>
          </w:rPr>
          <w:fldChar w:fldCharType="begin"/>
        </w:r>
        <w:r w:rsidR="008A2B2C">
          <w:rPr>
            <w:noProof/>
            <w:webHidden/>
          </w:rPr>
          <w:instrText xml:space="preserve"> PAGEREF _Toc5883973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012A45B8" w14:textId="520621C2" w:rsidR="008A2B2C" w:rsidRDefault="00E96D3F">
      <w:pPr>
        <w:pStyle w:val="TOC2"/>
        <w:rPr>
          <w:rFonts w:asciiTheme="minorHAnsi" w:eastAsiaTheme="minorEastAsia" w:hAnsiTheme="minorHAnsi" w:cstheme="minorBidi"/>
          <w:noProof/>
          <w:sz w:val="22"/>
          <w:szCs w:val="22"/>
          <w:lang w:val="en-US"/>
        </w:rPr>
      </w:pPr>
      <w:hyperlink w:anchor="_Toc5883974" w:history="1">
        <w:r w:rsidR="008A2B2C" w:rsidRPr="000727B5">
          <w:rPr>
            <w:rStyle w:val="Hyperlink"/>
            <w:noProof/>
          </w:rPr>
          <w:t>1.1</w:t>
        </w:r>
        <w:r w:rsidR="008A2B2C">
          <w:rPr>
            <w:rFonts w:asciiTheme="minorHAnsi" w:eastAsiaTheme="minorEastAsia" w:hAnsiTheme="minorHAnsi" w:cstheme="minorBidi"/>
            <w:noProof/>
            <w:sz w:val="22"/>
            <w:szCs w:val="22"/>
            <w:lang w:val="en-US"/>
          </w:rPr>
          <w:tab/>
        </w:r>
        <w:r w:rsidR="008A2B2C" w:rsidRPr="000727B5">
          <w:rPr>
            <w:rStyle w:val="Hyperlink"/>
            <w:noProof/>
          </w:rPr>
          <w:t>Scope</w:t>
        </w:r>
        <w:r w:rsidR="008A2B2C">
          <w:rPr>
            <w:noProof/>
            <w:webHidden/>
          </w:rPr>
          <w:tab/>
        </w:r>
        <w:r w:rsidR="008A2B2C">
          <w:rPr>
            <w:noProof/>
            <w:webHidden/>
          </w:rPr>
          <w:fldChar w:fldCharType="begin"/>
        </w:r>
        <w:r w:rsidR="008A2B2C">
          <w:rPr>
            <w:noProof/>
            <w:webHidden/>
          </w:rPr>
          <w:instrText xml:space="preserve"> PAGEREF _Toc5883974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4DC15C44" w14:textId="445F7D2A" w:rsidR="008A2B2C" w:rsidRDefault="00E96D3F">
      <w:pPr>
        <w:pStyle w:val="TOC2"/>
        <w:rPr>
          <w:rFonts w:asciiTheme="minorHAnsi" w:eastAsiaTheme="minorEastAsia" w:hAnsiTheme="minorHAnsi" w:cstheme="minorBidi"/>
          <w:noProof/>
          <w:sz w:val="22"/>
          <w:szCs w:val="22"/>
          <w:lang w:val="en-US"/>
        </w:rPr>
      </w:pPr>
      <w:hyperlink w:anchor="_Toc5883975" w:history="1">
        <w:r w:rsidR="008A2B2C" w:rsidRPr="000727B5">
          <w:rPr>
            <w:rStyle w:val="Hyperlink"/>
            <w:noProof/>
          </w:rPr>
          <w:t>1.2</w:t>
        </w:r>
        <w:r w:rsidR="008A2B2C">
          <w:rPr>
            <w:rFonts w:asciiTheme="minorHAnsi" w:eastAsiaTheme="minorEastAsia" w:hAnsiTheme="minorHAnsi" w:cstheme="minorBidi"/>
            <w:noProof/>
            <w:sz w:val="22"/>
            <w:szCs w:val="22"/>
            <w:lang w:val="en-US"/>
          </w:rPr>
          <w:tab/>
        </w:r>
        <w:r w:rsidR="008A2B2C" w:rsidRPr="000727B5">
          <w:rPr>
            <w:rStyle w:val="Hyperlink"/>
            <w:noProof/>
          </w:rPr>
          <w:t>References</w:t>
        </w:r>
        <w:r w:rsidR="008A2B2C">
          <w:rPr>
            <w:noProof/>
            <w:webHidden/>
          </w:rPr>
          <w:tab/>
        </w:r>
        <w:r w:rsidR="008A2B2C">
          <w:rPr>
            <w:noProof/>
            <w:webHidden/>
          </w:rPr>
          <w:fldChar w:fldCharType="begin"/>
        </w:r>
        <w:r w:rsidR="008A2B2C">
          <w:rPr>
            <w:noProof/>
            <w:webHidden/>
          </w:rPr>
          <w:instrText xml:space="preserve"> PAGEREF _Toc5883975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0DFD6DEE" w14:textId="6AD4B89B" w:rsidR="008A2B2C" w:rsidRDefault="00E96D3F">
      <w:pPr>
        <w:pStyle w:val="TOC2"/>
        <w:rPr>
          <w:rFonts w:asciiTheme="minorHAnsi" w:eastAsiaTheme="minorEastAsia" w:hAnsiTheme="minorHAnsi" w:cstheme="minorBidi"/>
          <w:noProof/>
          <w:sz w:val="22"/>
          <w:szCs w:val="22"/>
          <w:lang w:val="en-US"/>
        </w:rPr>
      </w:pPr>
      <w:hyperlink w:anchor="_Toc5883976" w:history="1">
        <w:r w:rsidR="008A2B2C" w:rsidRPr="000727B5">
          <w:rPr>
            <w:rStyle w:val="Hyperlink"/>
            <w:noProof/>
          </w:rPr>
          <w:t>1.3</w:t>
        </w:r>
        <w:r w:rsidR="008A2B2C">
          <w:rPr>
            <w:rFonts w:asciiTheme="minorHAnsi" w:eastAsiaTheme="minorEastAsia" w:hAnsiTheme="minorHAnsi" w:cstheme="minorBidi"/>
            <w:noProof/>
            <w:sz w:val="22"/>
            <w:szCs w:val="22"/>
            <w:lang w:val="en-US"/>
          </w:rPr>
          <w:tab/>
        </w:r>
        <w:r w:rsidR="008A2B2C" w:rsidRPr="000727B5">
          <w:rPr>
            <w:rStyle w:val="Hyperlink"/>
            <w:noProof/>
          </w:rPr>
          <w:t>Compliance with Specifications</w:t>
        </w:r>
        <w:r w:rsidR="008A2B2C">
          <w:rPr>
            <w:noProof/>
            <w:webHidden/>
          </w:rPr>
          <w:tab/>
        </w:r>
        <w:r w:rsidR="008A2B2C">
          <w:rPr>
            <w:noProof/>
            <w:webHidden/>
          </w:rPr>
          <w:fldChar w:fldCharType="begin"/>
        </w:r>
        <w:r w:rsidR="008A2B2C">
          <w:rPr>
            <w:noProof/>
            <w:webHidden/>
          </w:rPr>
          <w:instrText xml:space="preserve"> PAGEREF _Toc5883976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4E6EFE81" w14:textId="12590ED9" w:rsidR="008A2B2C" w:rsidRDefault="00E96D3F">
      <w:pPr>
        <w:pStyle w:val="TOC2"/>
        <w:rPr>
          <w:rFonts w:asciiTheme="minorHAnsi" w:eastAsiaTheme="minorEastAsia" w:hAnsiTheme="minorHAnsi" w:cstheme="minorBidi"/>
          <w:noProof/>
          <w:sz w:val="22"/>
          <w:szCs w:val="22"/>
          <w:lang w:val="en-US"/>
        </w:rPr>
      </w:pPr>
      <w:hyperlink w:anchor="_Toc5883977" w:history="1">
        <w:r w:rsidR="008A2B2C" w:rsidRPr="000727B5">
          <w:rPr>
            <w:rStyle w:val="Hyperlink"/>
            <w:noProof/>
          </w:rPr>
          <w:t>1.4</w:t>
        </w:r>
        <w:r w:rsidR="008A2B2C">
          <w:rPr>
            <w:rFonts w:asciiTheme="minorHAnsi" w:eastAsiaTheme="minorEastAsia" w:hAnsiTheme="minorHAnsi" w:cstheme="minorBidi"/>
            <w:noProof/>
            <w:sz w:val="22"/>
            <w:szCs w:val="22"/>
            <w:lang w:val="en-US"/>
          </w:rPr>
          <w:tab/>
        </w:r>
        <w:r w:rsidR="008A2B2C" w:rsidRPr="000727B5">
          <w:rPr>
            <w:rStyle w:val="Hyperlink"/>
            <w:noProof/>
          </w:rPr>
          <w:t>Terms and Abbreviations</w:t>
        </w:r>
        <w:r w:rsidR="008A2B2C">
          <w:rPr>
            <w:noProof/>
            <w:webHidden/>
          </w:rPr>
          <w:tab/>
        </w:r>
        <w:r w:rsidR="008A2B2C">
          <w:rPr>
            <w:noProof/>
            <w:webHidden/>
          </w:rPr>
          <w:fldChar w:fldCharType="begin"/>
        </w:r>
        <w:r w:rsidR="008A2B2C">
          <w:rPr>
            <w:noProof/>
            <w:webHidden/>
          </w:rPr>
          <w:instrText xml:space="preserve"> PAGEREF _Toc5883977 \h </w:instrText>
        </w:r>
        <w:r w:rsidR="008A2B2C">
          <w:rPr>
            <w:noProof/>
            <w:webHidden/>
          </w:rPr>
        </w:r>
        <w:r w:rsidR="008A2B2C">
          <w:rPr>
            <w:noProof/>
            <w:webHidden/>
          </w:rPr>
          <w:fldChar w:fldCharType="separate"/>
        </w:r>
        <w:r w:rsidR="008A2B2C">
          <w:rPr>
            <w:noProof/>
            <w:webHidden/>
          </w:rPr>
          <w:t>5</w:t>
        </w:r>
        <w:r w:rsidR="008A2B2C">
          <w:rPr>
            <w:noProof/>
            <w:webHidden/>
          </w:rPr>
          <w:fldChar w:fldCharType="end"/>
        </w:r>
      </w:hyperlink>
    </w:p>
    <w:p w14:paraId="132679CD" w14:textId="0A0D2BEE" w:rsidR="008A2B2C" w:rsidRDefault="00E96D3F">
      <w:pPr>
        <w:pStyle w:val="TOC1"/>
        <w:rPr>
          <w:rFonts w:asciiTheme="minorHAnsi" w:eastAsiaTheme="minorEastAsia" w:hAnsiTheme="minorHAnsi" w:cstheme="minorBidi"/>
          <w:noProof/>
          <w:sz w:val="22"/>
          <w:szCs w:val="22"/>
          <w:lang w:val="en-US"/>
        </w:rPr>
      </w:pPr>
      <w:hyperlink w:anchor="_Toc5883978" w:history="1">
        <w:r w:rsidR="008A2B2C" w:rsidRPr="000727B5">
          <w:rPr>
            <w:rStyle w:val="Hyperlink"/>
            <w:noProof/>
          </w:rPr>
          <w:t>2</w:t>
        </w:r>
        <w:r w:rsidR="008A2B2C">
          <w:rPr>
            <w:rFonts w:asciiTheme="minorHAnsi" w:eastAsiaTheme="minorEastAsia" w:hAnsiTheme="minorHAnsi" w:cstheme="minorBidi"/>
            <w:noProof/>
            <w:sz w:val="22"/>
            <w:szCs w:val="22"/>
            <w:lang w:val="en-US"/>
          </w:rPr>
          <w:tab/>
        </w:r>
        <w:r w:rsidR="008A2B2C" w:rsidRPr="000727B5">
          <w:rPr>
            <w:rStyle w:val="Hyperlink"/>
            <w:noProof/>
          </w:rPr>
          <w:t>Product Architecture Design</w:t>
        </w:r>
        <w:r w:rsidR="008A2B2C">
          <w:rPr>
            <w:noProof/>
            <w:webHidden/>
          </w:rPr>
          <w:tab/>
        </w:r>
        <w:r w:rsidR="008A2B2C">
          <w:rPr>
            <w:noProof/>
            <w:webHidden/>
          </w:rPr>
          <w:fldChar w:fldCharType="begin"/>
        </w:r>
        <w:r w:rsidR="008A2B2C">
          <w:rPr>
            <w:noProof/>
            <w:webHidden/>
          </w:rPr>
          <w:instrText xml:space="preserve"> PAGEREF _Toc5883978 \h </w:instrText>
        </w:r>
        <w:r w:rsidR="008A2B2C">
          <w:rPr>
            <w:noProof/>
            <w:webHidden/>
          </w:rPr>
        </w:r>
        <w:r w:rsidR="008A2B2C">
          <w:rPr>
            <w:noProof/>
            <w:webHidden/>
          </w:rPr>
          <w:fldChar w:fldCharType="separate"/>
        </w:r>
        <w:r w:rsidR="008A2B2C">
          <w:rPr>
            <w:noProof/>
            <w:webHidden/>
          </w:rPr>
          <w:t>6</w:t>
        </w:r>
        <w:r w:rsidR="008A2B2C">
          <w:rPr>
            <w:noProof/>
            <w:webHidden/>
          </w:rPr>
          <w:fldChar w:fldCharType="end"/>
        </w:r>
      </w:hyperlink>
    </w:p>
    <w:p w14:paraId="461B6645" w14:textId="5D1805B7" w:rsidR="008A2B2C" w:rsidRDefault="00E96D3F">
      <w:pPr>
        <w:pStyle w:val="TOC2"/>
        <w:rPr>
          <w:rFonts w:asciiTheme="minorHAnsi" w:eastAsiaTheme="minorEastAsia" w:hAnsiTheme="minorHAnsi" w:cstheme="minorBidi"/>
          <w:noProof/>
          <w:sz w:val="22"/>
          <w:szCs w:val="22"/>
          <w:lang w:val="en-US"/>
        </w:rPr>
      </w:pPr>
      <w:hyperlink w:anchor="_Toc5883979" w:history="1">
        <w:r w:rsidR="008A2B2C" w:rsidRPr="000727B5">
          <w:rPr>
            <w:rStyle w:val="Hyperlink"/>
            <w:noProof/>
          </w:rPr>
          <w:t>2.1</w:t>
        </w:r>
        <w:r w:rsidR="008A2B2C">
          <w:rPr>
            <w:rFonts w:asciiTheme="minorHAnsi" w:eastAsiaTheme="minorEastAsia" w:hAnsiTheme="minorHAnsi" w:cstheme="minorBidi"/>
            <w:noProof/>
            <w:sz w:val="22"/>
            <w:szCs w:val="22"/>
            <w:lang w:val="en-US"/>
          </w:rPr>
          <w:tab/>
        </w:r>
        <w:r w:rsidR="008A2B2C" w:rsidRPr="000727B5">
          <w:rPr>
            <w:rStyle w:val="Hyperlink"/>
            <w:noProof/>
          </w:rPr>
          <w:t>Product Description</w:t>
        </w:r>
        <w:r w:rsidR="008A2B2C">
          <w:rPr>
            <w:noProof/>
            <w:webHidden/>
          </w:rPr>
          <w:tab/>
        </w:r>
        <w:r w:rsidR="008A2B2C">
          <w:rPr>
            <w:noProof/>
            <w:webHidden/>
          </w:rPr>
          <w:fldChar w:fldCharType="begin"/>
        </w:r>
        <w:r w:rsidR="008A2B2C">
          <w:rPr>
            <w:noProof/>
            <w:webHidden/>
          </w:rPr>
          <w:instrText xml:space="preserve"> PAGEREF _Toc5883979 \h </w:instrText>
        </w:r>
        <w:r w:rsidR="008A2B2C">
          <w:rPr>
            <w:noProof/>
            <w:webHidden/>
          </w:rPr>
        </w:r>
        <w:r w:rsidR="008A2B2C">
          <w:rPr>
            <w:noProof/>
            <w:webHidden/>
          </w:rPr>
          <w:fldChar w:fldCharType="separate"/>
        </w:r>
        <w:r w:rsidR="008A2B2C">
          <w:rPr>
            <w:noProof/>
            <w:webHidden/>
          </w:rPr>
          <w:t>6</w:t>
        </w:r>
        <w:r w:rsidR="008A2B2C">
          <w:rPr>
            <w:noProof/>
            <w:webHidden/>
          </w:rPr>
          <w:fldChar w:fldCharType="end"/>
        </w:r>
      </w:hyperlink>
    </w:p>
    <w:p w14:paraId="242F32C5" w14:textId="652647A1" w:rsidR="008A2B2C" w:rsidRDefault="00E96D3F">
      <w:pPr>
        <w:pStyle w:val="TOC2"/>
        <w:rPr>
          <w:rFonts w:asciiTheme="minorHAnsi" w:eastAsiaTheme="minorEastAsia" w:hAnsiTheme="minorHAnsi" w:cstheme="minorBidi"/>
          <w:noProof/>
          <w:sz w:val="22"/>
          <w:szCs w:val="22"/>
          <w:lang w:val="en-US"/>
        </w:rPr>
      </w:pPr>
      <w:hyperlink w:anchor="_Toc5883980" w:history="1">
        <w:r w:rsidR="008A2B2C" w:rsidRPr="000727B5">
          <w:rPr>
            <w:rStyle w:val="Hyperlink"/>
            <w:noProof/>
          </w:rPr>
          <w:t>2.2</w:t>
        </w:r>
        <w:r w:rsidR="008A2B2C">
          <w:rPr>
            <w:rFonts w:asciiTheme="minorHAnsi" w:eastAsiaTheme="minorEastAsia" w:hAnsiTheme="minorHAnsi" w:cstheme="minorBidi"/>
            <w:noProof/>
            <w:sz w:val="22"/>
            <w:szCs w:val="22"/>
            <w:lang w:val="en-US"/>
          </w:rPr>
          <w:tab/>
        </w:r>
        <w:r w:rsidR="008A2B2C" w:rsidRPr="000727B5">
          <w:rPr>
            <w:rStyle w:val="Hyperlink"/>
            <w:noProof/>
          </w:rPr>
          <w:t>Product Software Architecture</w:t>
        </w:r>
        <w:r w:rsidR="008A2B2C">
          <w:rPr>
            <w:noProof/>
            <w:webHidden/>
          </w:rPr>
          <w:tab/>
        </w:r>
        <w:r w:rsidR="008A2B2C">
          <w:rPr>
            <w:noProof/>
            <w:webHidden/>
          </w:rPr>
          <w:fldChar w:fldCharType="begin"/>
        </w:r>
        <w:r w:rsidR="008A2B2C">
          <w:rPr>
            <w:noProof/>
            <w:webHidden/>
          </w:rPr>
          <w:instrText xml:space="preserve"> PAGEREF _Toc5883980 \h </w:instrText>
        </w:r>
        <w:r w:rsidR="008A2B2C">
          <w:rPr>
            <w:noProof/>
            <w:webHidden/>
          </w:rPr>
        </w:r>
        <w:r w:rsidR="008A2B2C">
          <w:rPr>
            <w:noProof/>
            <w:webHidden/>
          </w:rPr>
          <w:fldChar w:fldCharType="separate"/>
        </w:r>
        <w:r w:rsidR="008A2B2C">
          <w:rPr>
            <w:noProof/>
            <w:webHidden/>
          </w:rPr>
          <w:t>6</w:t>
        </w:r>
        <w:r w:rsidR="008A2B2C">
          <w:rPr>
            <w:noProof/>
            <w:webHidden/>
          </w:rPr>
          <w:fldChar w:fldCharType="end"/>
        </w:r>
      </w:hyperlink>
    </w:p>
    <w:p w14:paraId="41BB70E7" w14:textId="490B0826" w:rsidR="008A2B2C" w:rsidRDefault="00E96D3F">
      <w:pPr>
        <w:pStyle w:val="TOC2"/>
        <w:rPr>
          <w:rFonts w:asciiTheme="minorHAnsi" w:eastAsiaTheme="minorEastAsia" w:hAnsiTheme="minorHAnsi" w:cstheme="minorBidi"/>
          <w:noProof/>
          <w:sz w:val="22"/>
          <w:szCs w:val="22"/>
          <w:lang w:val="en-US"/>
        </w:rPr>
      </w:pPr>
      <w:hyperlink w:anchor="_Toc5883981" w:history="1">
        <w:r w:rsidR="008A2B2C" w:rsidRPr="000727B5">
          <w:rPr>
            <w:rStyle w:val="Hyperlink"/>
            <w:noProof/>
          </w:rPr>
          <w:t>2.3</w:t>
        </w:r>
        <w:r w:rsidR="008A2B2C">
          <w:rPr>
            <w:rFonts w:asciiTheme="minorHAnsi" w:eastAsiaTheme="minorEastAsia" w:hAnsiTheme="minorHAnsi" w:cstheme="minorBidi"/>
            <w:noProof/>
            <w:sz w:val="22"/>
            <w:szCs w:val="22"/>
            <w:lang w:val="en-US"/>
          </w:rPr>
          <w:tab/>
        </w:r>
        <w:r w:rsidR="008A2B2C" w:rsidRPr="000727B5">
          <w:rPr>
            <w:rStyle w:val="Hyperlink"/>
            <w:noProof/>
          </w:rPr>
          <w:t>Architectural Constraints</w:t>
        </w:r>
        <w:r w:rsidR="008A2B2C">
          <w:rPr>
            <w:noProof/>
            <w:webHidden/>
          </w:rPr>
          <w:tab/>
        </w:r>
        <w:r w:rsidR="008A2B2C">
          <w:rPr>
            <w:noProof/>
            <w:webHidden/>
          </w:rPr>
          <w:fldChar w:fldCharType="begin"/>
        </w:r>
        <w:r w:rsidR="008A2B2C">
          <w:rPr>
            <w:noProof/>
            <w:webHidden/>
          </w:rPr>
          <w:instrText xml:space="preserve"> PAGEREF _Toc5883981 \h </w:instrText>
        </w:r>
        <w:r w:rsidR="008A2B2C">
          <w:rPr>
            <w:noProof/>
            <w:webHidden/>
          </w:rPr>
        </w:r>
        <w:r w:rsidR="008A2B2C">
          <w:rPr>
            <w:noProof/>
            <w:webHidden/>
          </w:rPr>
          <w:fldChar w:fldCharType="separate"/>
        </w:r>
        <w:r w:rsidR="008A2B2C">
          <w:rPr>
            <w:noProof/>
            <w:webHidden/>
          </w:rPr>
          <w:t>7</w:t>
        </w:r>
        <w:r w:rsidR="008A2B2C">
          <w:rPr>
            <w:noProof/>
            <w:webHidden/>
          </w:rPr>
          <w:fldChar w:fldCharType="end"/>
        </w:r>
      </w:hyperlink>
    </w:p>
    <w:p w14:paraId="4EE736BE" w14:textId="05DD2C1C" w:rsidR="008A2B2C" w:rsidRDefault="00E96D3F">
      <w:pPr>
        <w:pStyle w:val="TOC2"/>
        <w:rPr>
          <w:rFonts w:asciiTheme="minorHAnsi" w:eastAsiaTheme="minorEastAsia" w:hAnsiTheme="minorHAnsi" w:cstheme="minorBidi"/>
          <w:noProof/>
          <w:sz w:val="22"/>
          <w:szCs w:val="22"/>
          <w:lang w:val="en-US"/>
        </w:rPr>
      </w:pPr>
      <w:hyperlink w:anchor="_Toc5883982" w:history="1">
        <w:r w:rsidR="008A2B2C" w:rsidRPr="000727B5">
          <w:rPr>
            <w:rStyle w:val="Hyperlink"/>
            <w:noProof/>
          </w:rPr>
          <w:t>2.4</w:t>
        </w:r>
        <w:r w:rsidR="008A2B2C">
          <w:rPr>
            <w:rFonts w:asciiTheme="minorHAnsi" w:eastAsiaTheme="minorEastAsia" w:hAnsiTheme="minorHAnsi" w:cstheme="minorBidi"/>
            <w:noProof/>
            <w:sz w:val="22"/>
            <w:szCs w:val="22"/>
            <w:lang w:val="en-US"/>
          </w:rPr>
          <w:tab/>
        </w:r>
        <w:r w:rsidR="008A2B2C" w:rsidRPr="000727B5">
          <w:rPr>
            <w:rStyle w:val="Hyperlink"/>
            <w:noProof/>
          </w:rPr>
          <w:t>Task Execution</w:t>
        </w:r>
        <w:r w:rsidR="008A2B2C">
          <w:rPr>
            <w:noProof/>
            <w:webHidden/>
          </w:rPr>
          <w:tab/>
        </w:r>
        <w:r w:rsidR="008A2B2C">
          <w:rPr>
            <w:noProof/>
            <w:webHidden/>
          </w:rPr>
          <w:fldChar w:fldCharType="begin"/>
        </w:r>
        <w:r w:rsidR="008A2B2C">
          <w:rPr>
            <w:noProof/>
            <w:webHidden/>
          </w:rPr>
          <w:instrText xml:space="preserve"> PAGEREF _Toc5883982 \h </w:instrText>
        </w:r>
        <w:r w:rsidR="008A2B2C">
          <w:rPr>
            <w:noProof/>
            <w:webHidden/>
          </w:rPr>
        </w:r>
        <w:r w:rsidR="008A2B2C">
          <w:rPr>
            <w:noProof/>
            <w:webHidden/>
          </w:rPr>
          <w:fldChar w:fldCharType="separate"/>
        </w:r>
        <w:r w:rsidR="008A2B2C">
          <w:rPr>
            <w:noProof/>
            <w:webHidden/>
          </w:rPr>
          <w:t>7</w:t>
        </w:r>
        <w:r w:rsidR="008A2B2C">
          <w:rPr>
            <w:noProof/>
            <w:webHidden/>
          </w:rPr>
          <w:fldChar w:fldCharType="end"/>
        </w:r>
      </w:hyperlink>
    </w:p>
    <w:p w14:paraId="172BF549" w14:textId="56F34C52" w:rsidR="008A2B2C" w:rsidRDefault="00E96D3F">
      <w:pPr>
        <w:pStyle w:val="TOC2"/>
        <w:rPr>
          <w:rFonts w:asciiTheme="minorHAnsi" w:eastAsiaTheme="minorEastAsia" w:hAnsiTheme="minorHAnsi" w:cstheme="minorBidi"/>
          <w:noProof/>
          <w:sz w:val="22"/>
          <w:szCs w:val="22"/>
          <w:lang w:val="en-US"/>
        </w:rPr>
      </w:pPr>
      <w:hyperlink w:anchor="_Toc5883983" w:history="1">
        <w:r w:rsidR="008A2B2C" w:rsidRPr="000727B5">
          <w:rPr>
            <w:rStyle w:val="Hyperlink"/>
            <w:noProof/>
          </w:rPr>
          <w:t>2.5</w:t>
        </w:r>
        <w:r w:rsidR="008A2B2C">
          <w:rPr>
            <w:rFonts w:asciiTheme="minorHAnsi" w:eastAsiaTheme="minorEastAsia" w:hAnsiTheme="minorHAnsi" w:cstheme="minorBidi"/>
            <w:noProof/>
            <w:sz w:val="22"/>
            <w:szCs w:val="22"/>
            <w:lang w:val="en-US"/>
          </w:rPr>
          <w:tab/>
        </w:r>
        <w:r w:rsidR="008A2B2C" w:rsidRPr="000727B5">
          <w:rPr>
            <w:rStyle w:val="Hyperlink"/>
            <w:noProof/>
          </w:rPr>
          <w:t>Memory Mapping and Constraints</w:t>
        </w:r>
        <w:r w:rsidR="008A2B2C">
          <w:rPr>
            <w:noProof/>
            <w:webHidden/>
          </w:rPr>
          <w:tab/>
        </w:r>
        <w:r w:rsidR="008A2B2C">
          <w:rPr>
            <w:noProof/>
            <w:webHidden/>
          </w:rPr>
          <w:fldChar w:fldCharType="begin"/>
        </w:r>
        <w:r w:rsidR="008A2B2C">
          <w:rPr>
            <w:noProof/>
            <w:webHidden/>
          </w:rPr>
          <w:instrText xml:space="preserve"> PAGEREF _Toc5883983 \h </w:instrText>
        </w:r>
        <w:r w:rsidR="008A2B2C">
          <w:rPr>
            <w:noProof/>
            <w:webHidden/>
          </w:rPr>
        </w:r>
        <w:r w:rsidR="008A2B2C">
          <w:rPr>
            <w:noProof/>
            <w:webHidden/>
          </w:rPr>
          <w:fldChar w:fldCharType="separate"/>
        </w:r>
        <w:r w:rsidR="008A2B2C">
          <w:rPr>
            <w:noProof/>
            <w:webHidden/>
          </w:rPr>
          <w:t>8</w:t>
        </w:r>
        <w:r w:rsidR="008A2B2C">
          <w:rPr>
            <w:noProof/>
            <w:webHidden/>
          </w:rPr>
          <w:fldChar w:fldCharType="end"/>
        </w:r>
      </w:hyperlink>
    </w:p>
    <w:p w14:paraId="0C6DB855" w14:textId="1C2F3AF2" w:rsidR="008A2B2C" w:rsidRDefault="00E96D3F">
      <w:pPr>
        <w:pStyle w:val="TOC1"/>
        <w:rPr>
          <w:rFonts w:asciiTheme="minorHAnsi" w:eastAsiaTheme="minorEastAsia" w:hAnsiTheme="minorHAnsi" w:cstheme="minorBidi"/>
          <w:noProof/>
          <w:sz w:val="22"/>
          <w:szCs w:val="22"/>
          <w:lang w:val="en-US"/>
        </w:rPr>
      </w:pPr>
      <w:hyperlink w:anchor="_Toc5883984" w:history="1">
        <w:r w:rsidR="008A2B2C" w:rsidRPr="000727B5">
          <w:rPr>
            <w:rStyle w:val="Hyperlink"/>
            <w:noProof/>
          </w:rPr>
          <w:t>3</w:t>
        </w:r>
        <w:r w:rsidR="008A2B2C">
          <w:rPr>
            <w:rFonts w:asciiTheme="minorHAnsi" w:eastAsiaTheme="minorEastAsia" w:hAnsiTheme="minorHAnsi" w:cstheme="minorBidi"/>
            <w:noProof/>
            <w:sz w:val="22"/>
            <w:szCs w:val="22"/>
            <w:lang w:val="en-US"/>
          </w:rPr>
          <w:tab/>
        </w:r>
        <w:r w:rsidR="008A2B2C" w:rsidRPr="000727B5">
          <w:rPr>
            <w:rStyle w:val="Hyperlink"/>
            <w:noProof/>
          </w:rPr>
          <w:t>Boot Sequence</w:t>
        </w:r>
        <w:r w:rsidR="008A2B2C">
          <w:rPr>
            <w:noProof/>
            <w:webHidden/>
          </w:rPr>
          <w:tab/>
        </w:r>
        <w:r w:rsidR="008A2B2C">
          <w:rPr>
            <w:noProof/>
            <w:webHidden/>
          </w:rPr>
          <w:fldChar w:fldCharType="begin"/>
        </w:r>
        <w:r w:rsidR="008A2B2C">
          <w:rPr>
            <w:noProof/>
            <w:webHidden/>
          </w:rPr>
          <w:instrText xml:space="preserve"> PAGEREF _Toc5883984 \h </w:instrText>
        </w:r>
        <w:r w:rsidR="008A2B2C">
          <w:rPr>
            <w:noProof/>
            <w:webHidden/>
          </w:rPr>
        </w:r>
        <w:r w:rsidR="008A2B2C">
          <w:rPr>
            <w:noProof/>
            <w:webHidden/>
          </w:rPr>
          <w:fldChar w:fldCharType="separate"/>
        </w:r>
        <w:r w:rsidR="008A2B2C">
          <w:rPr>
            <w:noProof/>
            <w:webHidden/>
          </w:rPr>
          <w:t>9</w:t>
        </w:r>
        <w:r w:rsidR="008A2B2C">
          <w:rPr>
            <w:noProof/>
            <w:webHidden/>
          </w:rPr>
          <w:fldChar w:fldCharType="end"/>
        </w:r>
      </w:hyperlink>
    </w:p>
    <w:p w14:paraId="68453AF1" w14:textId="11F32D1E" w:rsidR="008A2B2C" w:rsidRDefault="00E96D3F">
      <w:pPr>
        <w:pStyle w:val="TOC1"/>
        <w:rPr>
          <w:rFonts w:asciiTheme="minorHAnsi" w:eastAsiaTheme="minorEastAsia" w:hAnsiTheme="minorHAnsi" w:cstheme="minorBidi"/>
          <w:noProof/>
          <w:sz w:val="22"/>
          <w:szCs w:val="22"/>
          <w:lang w:val="en-US"/>
        </w:rPr>
      </w:pPr>
      <w:hyperlink w:anchor="_Toc5883985" w:history="1">
        <w:r w:rsidR="008A2B2C" w:rsidRPr="000727B5">
          <w:rPr>
            <w:rStyle w:val="Hyperlink"/>
            <w:noProof/>
          </w:rPr>
          <w:t>4</w:t>
        </w:r>
        <w:r w:rsidR="008A2B2C">
          <w:rPr>
            <w:rFonts w:asciiTheme="minorHAnsi" w:eastAsiaTheme="minorEastAsia" w:hAnsiTheme="minorHAnsi" w:cstheme="minorBidi"/>
            <w:noProof/>
            <w:sz w:val="22"/>
            <w:szCs w:val="22"/>
            <w:lang w:val="en-US"/>
          </w:rPr>
          <w:tab/>
        </w:r>
        <w:r w:rsidR="008A2B2C" w:rsidRPr="000727B5">
          <w:rPr>
            <w:rStyle w:val="Hyperlink"/>
            <w:noProof/>
          </w:rPr>
          <w:t>Interfaces</w:t>
        </w:r>
        <w:r w:rsidR="008A2B2C">
          <w:rPr>
            <w:noProof/>
            <w:webHidden/>
          </w:rPr>
          <w:tab/>
        </w:r>
        <w:r w:rsidR="008A2B2C">
          <w:rPr>
            <w:noProof/>
            <w:webHidden/>
          </w:rPr>
          <w:fldChar w:fldCharType="begin"/>
        </w:r>
        <w:r w:rsidR="008A2B2C">
          <w:rPr>
            <w:noProof/>
            <w:webHidden/>
          </w:rPr>
          <w:instrText xml:space="preserve"> PAGEREF _Toc5883985 \h </w:instrText>
        </w:r>
        <w:r w:rsidR="008A2B2C">
          <w:rPr>
            <w:noProof/>
            <w:webHidden/>
          </w:rPr>
        </w:r>
        <w:r w:rsidR="008A2B2C">
          <w:rPr>
            <w:noProof/>
            <w:webHidden/>
          </w:rPr>
          <w:fldChar w:fldCharType="separate"/>
        </w:r>
        <w:r w:rsidR="008A2B2C">
          <w:rPr>
            <w:noProof/>
            <w:webHidden/>
          </w:rPr>
          <w:t>10</w:t>
        </w:r>
        <w:r w:rsidR="008A2B2C">
          <w:rPr>
            <w:noProof/>
            <w:webHidden/>
          </w:rPr>
          <w:fldChar w:fldCharType="end"/>
        </w:r>
      </w:hyperlink>
    </w:p>
    <w:p w14:paraId="42F313E1" w14:textId="4B2C529E" w:rsidR="008A2B2C" w:rsidRDefault="00E96D3F">
      <w:pPr>
        <w:pStyle w:val="TOC1"/>
        <w:rPr>
          <w:rFonts w:asciiTheme="minorHAnsi" w:eastAsiaTheme="minorEastAsia" w:hAnsiTheme="minorHAnsi" w:cstheme="minorBidi"/>
          <w:noProof/>
          <w:sz w:val="22"/>
          <w:szCs w:val="22"/>
          <w:lang w:val="en-US"/>
        </w:rPr>
      </w:pPr>
      <w:hyperlink w:anchor="_Toc5883986" w:history="1">
        <w:r w:rsidR="008A2B2C" w:rsidRPr="000727B5">
          <w:rPr>
            <w:rStyle w:val="Hyperlink"/>
            <w:noProof/>
          </w:rPr>
          <w:t>5</w:t>
        </w:r>
        <w:r w:rsidR="008A2B2C">
          <w:rPr>
            <w:rFonts w:asciiTheme="minorHAnsi" w:eastAsiaTheme="minorEastAsia" w:hAnsiTheme="minorHAnsi" w:cstheme="minorBidi"/>
            <w:noProof/>
            <w:sz w:val="22"/>
            <w:szCs w:val="22"/>
            <w:lang w:val="en-US"/>
          </w:rPr>
          <w:tab/>
        </w:r>
        <w:r w:rsidR="008A2B2C" w:rsidRPr="000727B5">
          <w:rPr>
            <w:rStyle w:val="Hyperlink"/>
            <w:noProof/>
          </w:rPr>
          <w:t>Source Code organisation</w:t>
        </w:r>
        <w:r w:rsidR="008A2B2C">
          <w:rPr>
            <w:noProof/>
            <w:webHidden/>
          </w:rPr>
          <w:tab/>
        </w:r>
        <w:r w:rsidR="008A2B2C">
          <w:rPr>
            <w:noProof/>
            <w:webHidden/>
          </w:rPr>
          <w:fldChar w:fldCharType="begin"/>
        </w:r>
        <w:r w:rsidR="008A2B2C">
          <w:rPr>
            <w:noProof/>
            <w:webHidden/>
          </w:rPr>
          <w:instrText xml:space="preserve"> PAGEREF _Toc5883986 \h </w:instrText>
        </w:r>
        <w:r w:rsidR="008A2B2C">
          <w:rPr>
            <w:noProof/>
            <w:webHidden/>
          </w:rPr>
        </w:r>
        <w:r w:rsidR="008A2B2C">
          <w:rPr>
            <w:noProof/>
            <w:webHidden/>
          </w:rPr>
          <w:fldChar w:fldCharType="separate"/>
        </w:r>
        <w:r w:rsidR="008A2B2C">
          <w:rPr>
            <w:noProof/>
            <w:webHidden/>
          </w:rPr>
          <w:t>11</w:t>
        </w:r>
        <w:r w:rsidR="008A2B2C">
          <w:rPr>
            <w:noProof/>
            <w:webHidden/>
          </w:rPr>
          <w:fldChar w:fldCharType="end"/>
        </w:r>
      </w:hyperlink>
    </w:p>
    <w:p w14:paraId="024E80E6" w14:textId="0778F49C" w:rsidR="008A2B2C" w:rsidRDefault="00E96D3F">
      <w:pPr>
        <w:pStyle w:val="TOC2"/>
        <w:rPr>
          <w:rFonts w:asciiTheme="minorHAnsi" w:eastAsiaTheme="minorEastAsia" w:hAnsiTheme="minorHAnsi" w:cstheme="minorBidi"/>
          <w:noProof/>
          <w:sz w:val="22"/>
          <w:szCs w:val="22"/>
          <w:lang w:val="en-US"/>
        </w:rPr>
      </w:pPr>
      <w:hyperlink w:anchor="_Toc5883987" w:history="1">
        <w:r w:rsidR="008A2B2C" w:rsidRPr="000727B5">
          <w:rPr>
            <w:rStyle w:val="Hyperlink"/>
            <w:noProof/>
          </w:rPr>
          <w:t>5.1</w:t>
        </w:r>
        <w:r w:rsidR="008A2B2C">
          <w:rPr>
            <w:rFonts w:asciiTheme="minorHAnsi" w:eastAsiaTheme="minorEastAsia" w:hAnsiTheme="minorHAnsi" w:cstheme="minorBidi"/>
            <w:noProof/>
            <w:sz w:val="22"/>
            <w:szCs w:val="22"/>
            <w:lang w:val="en-US"/>
          </w:rPr>
          <w:tab/>
        </w:r>
        <w:r w:rsidR="008A2B2C" w:rsidRPr="000727B5">
          <w:rPr>
            <w:rStyle w:val="Hyperlink"/>
            <w:noProof/>
          </w:rPr>
          <w:t>Directory organisation</w:t>
        </w:r>
        <w:r w:rsidR="008A2B2C">
          <w:rPr>
            <w:noProof/>
            <w:webHidden/>
          </w:rPr>
          <w:tab/>
        </w:r>
        <w:r w:rsidR="008A2B2C">
          <w:rPr>
            <w:noProof/>
            <w:webHidden/>
          </w:rPr>
          <w:fldChar w:fldCharType="begin"/>
        </w:r>
        <w:r w:rsidR="008A2B2C">
          <w:rPr>
            <w:noProof/>
            <w:webHidden/>
          </w:rPr>
          <w:instrText xml:space="preserve"> PAGEREF _Toc5883987 \h </w:instrText>
        </w:r>
        <w:r w:rsidR="008A2B2C">
          <w:rPr>
            <w:noProof/>
            <w:webHidden/>
          </w:rPr>
        </w:r>
        <w:r w:rsidR="008A2B2C">
          <w:rPr>
            <w:noProof/>
            <w:webHidden/>
          </w:rPr>
          <w:fldChar w:fldCharType="separate"/>
        </w:r>
        <w:r w:rsidR="008A2B2C">
          <w:rPr>
            <w:noProof/>
            <w:webHidden/>
          </w:rPr>
          <w:t>11</w:t>
        </w:r>
        <w:r w:rsidR="008A2B2C">
          <w:rPr>
            <w:noProof/>
            <w:webHidden/>
          </w:rPr>
          <w:fldChar w:fldCharType="end"/>
        </w:r>
      </w:hyperlink>
    </w:p>
    <w:p w14:paraId="18B3A916" w14:textId="5C680C23" w:rsidR="008A2B2C" w:rsidRDefault="00E96D3F">
      <w:pPr>
        <w:pStyle w:val="TOC2"/>
        <w:rPr>
          <w:rFonts w:asciiTheme="minorHAnsi" w:eastAsiaTheme="minorEastAsia" w:hAnsiTheme="minorHAnsi" w:cstheme="minorBidi"/>
          <w:noProof/>
          <w:sz w:val="22"/>
          <w:szCs w:val="22"/>
          <w:lang w:val="en-US"/>
        </w:rPr>
      </w:pPr>
      <w:hyperlink w:anchor="_Toc5883988" w:history="1">
        <w:r w:rsidR="008A2B2C" w:rsidRPr="000727B5">
          <w:rPr>
            <w:rStyle w:val="Hyperlink"/>
            <w:noProof/>
          </w:rPr>
          <w:t>5.2</w:t>
        </w:r>
        <w:r w:rsidR="008A2B2C">
          <w:rPr>
            <w:rFonts w:asciiTheme="minorHAnsi" w:eastAsiaTheme="minorEastAsia" w:hAnsiTheme="minorHAnsi" w:cstheme="minorBidi"/>
            <w:noProof/>
            <w:sz w:val="22"/>
            <w:szCs w:val="22"/>
            <w:lang w:val="en-US"/>
          </w:rPr>
          <w:tab/>
        </w:r>
        <w:r w:rsidR="008A2B2C" w:rsidRPr="000727B5">
          <w:rPr>
            <w:rStyle w:val="Hyperlink"/>
            <w:noProof/>
          </w:rPr>
          <w:t>Product Related Files</w:t>
        </w:r>
        <w:r w:rsidR="008A2B2C">
          <w:rPr>
            <w:noProof/>
            <w:webHidden/>
          </w:rPr>
          <w:tab/>
        </w:r>
        <w:r w:rsidR="008A2B2C">
          <w:rPr>
            <w:noProof/>
            <w:webHidden/>
          </w:rPr>
          <w:fldChar w:fldCharType="begin"/>
        </w:r>
        <w:r w:rsidR="008A2B2C">
          <w:rPr>
            <w:noProof/>
            <w:webHidden/>
          </w:rPr>
          <w:instrText xml:space="preserve"> PAGEREF _Toc5883988 \h </w:instrText>
        </w:r>
        <w:r w:rsidR="008A2B2C">
          <w:rPr>
            <w:noProof/>
            <w:webHidden/>
          </w:rPr>
        </w:r>
        <w:r w:rsidR="008A2B2C">
          <w:rPr>
            <w:noProof/>
            <w:webHidden/>
          </w:rPr>
          <w:fldChar w:fldCharType="separate"/>
        </w:r>
        <w:r w:rsidR="008A2B2C">
          <w:rPr>
            <w:noProof/>
            <w:webHidden/>
          </w:rPr>
          <w:t>11</w:t>
        </w:r>
        <w:r w:rsidR="008A2B2C">
          <w:rPr>
            <w:noProof/>
            <w:webHidden/>
          </w:rPr>
          <w:fldChar w:fldCharType="end"/>
        </w:r>
      </w:hyperlink>
    </w:p>
    <w:p w14:paraId="3F6A66F1" w14:textId="100D17C7" w:rsidR="008A2B2C" w:rsidRDefault="00E96D3F">
      <w:pPr>
        <w:pStyle w:val="TOC1"/>
        <w:rPr>
          <w:rFonts w:asciiTheme="minorHAnsi" w:eastAsiaTheme="minorEastAsia" w:hAnsiTheme="minorHAnsi" w:cstheme="minorBidi"/>
          <w:noProof/>
          <w:sz w:val="22"/>
          <w:szCs w:val="22"/>
          <w:lang w:val="en-US"/>
        </w:rPr>
      </w:pPr>
      <w:hyperlink w:anchor="_Toc5883989" w:history="1">
        <w:r w:rsidR="008A2B2C" w:rsidRPr="000727B5">
          <w:rPr>
            <w:rStyle w:val="Hyperlink"/>
            <w:noProof/>
          </w:rPr>
          <w:t>6</w:t>
        </w:r>
        <w:r w:rsidR="008A2B2C">
          <w:rPr>
            <w:rFonts w:asciiTheme="minorHAnsi" w:eastAsiaTheme="minorEastAsia" w:hAnsiTheme="minorHAnsi" w:cstheme="minorBidi"/>
            <w:noProof/>
            <w:sz w:val="22"/>
            <w:szCs w:val="22"/>
            <w:lang w:val="en-US"/>
          </w:rPr>
          <w:tab/>
        </w:r>
        <w:r w:rsidR="008A2B2C" w:rsidRPr="000727B5">
          <w:rPr>
            <w:rStyle w:val="Hyperlink"/>
            <w:noProof/>
          </w:rPr>
          <w:t>Hardware and Software platforms</w:t>
        </w:r>
        <w:r w:rsidR="008A2B2C">
          <w:rPr>
            <w:noProof/>
            <w:webHidden/>
          </w:rPr>
          <w:tab/>
        </w:r>
        <w:r w:rsidR="008A2B2C">
          <w:rPr>
            <w:noProof/>
            <w:webHidden/>
          </w:rPr>
          <w:fldChar w:fldCharType="begin"/>
        </w:r>
        <w:r w:rsidR="008A2B2C">
          <w:rPr>
            <w:noProof/>
            <w:webHidden/>
          </w:rPr>
          <w:instrText xml:space="preserve"> PAGEREF _Toc5883989 \h </w:instrText>
        </w:r>
        <w:r w:rsidR="008A2B2C">
          <w:rPr>
            <w:noProof/>
            <w:webHidden/>
          </w:rPr>
        </w:r>
        <w:r w:rsidR="008A2B2C">
          <w:rPr>
            <w:noProof/>
            <w:webHidden/>
          </w:rPr>
          <w:fldChar w:fldCharType="separate"/>
        </w:r>
        <w:r w:rsidR="008A2B2C">
          <w:rPr>
            <w:noProof/>
            <w:webHidden/>
          </w:rPr>
          <w:t>12</w:t>
        </w:r>
        <w:r w:rsidR="008A2B2C">
          <w:rPr>
            <w:noProof/>
            <w:webHidden/>
          </w:rPr>
          <w:fldChar w:fldCharType="end"/>
        </w:r>
      </w:hyperlink>
    </w:p>
    <w:p w14:paraId="6FFC1400" w14:textId="136F3F27" w:rsidR="008A2B2C" w:rsidRDefault="00E96D3F">
      <w:pPr>
        <w:pStyle w:val="TOC2"/>
        <w:rPr>
          <w:rFonts w:asciiTheme="minorHAnsi" w:eastAsiaTheme="minorEastAsia" w:hAnsiTheme="minorHAnsi" w:cstheme="minorBidi"/>
          <w:noProof/>
          <w:sz w:val="22"/>
          <w:szCs w:val="22"/>
          <w:lang w:val="en-US"/>
        </w:rPr>
      </w:pPr>
      <w:hyperlink w:anchor="_Toc5883990" w:history="1">
        <w:r w:rsidR="008A2B2C" w:rsidRPr="000727B5">
          <w:rPr>
            <w:rStyle w:val="Hyperlink"/>
            <w:noProof/>
          </w:rPr>
          <w:t>6.1</w:t>
        </w:r>
        <w:r w:rsidR="008A2B2C">
          <w:rPr>
            <w:rFonts w:asciiTheme="minorHAnsi" w:eastAsiaTheme="minorEastAsia" w:hAnsiTheme="minorHAnsi" w:cstheme="minorBidi"/>
            <w:noProof/>
            <w:sz w:val="22"/>
            <w:szCs w:val="22"/>
            <w:lang w:val="en-US"/>
          </w:rPr>
          <w:tab/>
        </w:r>
        <w:r w:rsidR="008A2B2C" w:rsidRPr="000727B5">
          <w:rPr>
            <w:rStyle w:val="Hyperlink"/>
            <w:noProof/>
          </w:rPr>
          <w:t>Hardware</w:t>
        </w:r>
        <w:r w:rsidR="008A2B2C">
          <w:rPr>
            <w:noProof/>
            <w:webHidden/>
          </w:rPr>
          <w:tab/>
        </w:r>
        <w:r w:rsidR="008A2B2C">
          <w:rPr>
            <w:noProof/>
            <w:webHidden/>
          </w:rPr>
          <w:fldChar w:fldCharType="begin"/>
        </w:r>
        <w:r w:rsidR="008A2B2C">
          <w:rPr>
            <w:noProof/>
            <w:webHidden/>
          </w:rPr>
          <w:instrText xml:space="preserve"> PAGEREF _Toc5883990 \h </w:instrText>
        </w:r>
        <w:r w:rsidR="008A2B2C">
          <w:rPr>
            <w:noProof/>
            <w:webHidden/>
          </w:rPr>
        </w:r>
        <w:r w:rsidR="008A2B2C">
          <w:rPr>
            <w:noProof/>
            <w:webHidden/>
          </w:rPr>
          <w:fldChar w:fldCharType="separate"/>
        </w:r>
        <w:r w:rsidR="008A2B2C">
          <w:rPr>
            <w:noProof/>
            <w:webHidden/>
          </w:rPr>
          <w:t>12</w:t>
        </w:r>
        <w:r w:rsidR="008A2B2C">
          <w:rPr>
            <w:noProof/>
            <w:webHidden/>
          </w:rPr>
          <w:fldChar w:fldCharType="end"/>
        </w:r>
      </w:hyperlink>
    </w:p>
    <w:p w14:paraId="349825C8" w14:textId="7E8D135B" w:rsidR="008A2B2C" w:rsidRDefault="00E96D3F">
      <w:pPr>
        <w:pStyle w:val="TOC2"/>
        <w:rPr>
          <w:rFonts w:asciiTheme="minorHAnsi" w:eastAsiaTheme="minorEastAsia" w:hAnsiTheme="minorHAnsi" w:cstheme="minorBidi"/>
          <w:noProof/>
          <w:sz w:val="22"/>
          <w:szCs w:val="22"/>
          <w:lang w:val="en-US"/>
        </w:rPr>
      </w:pPr>
      <w:hyperlink w:anchor="_Toc5883991" w:history="1">
        <w:r w:rsidR="008A2B2C" w:rsidRPr="000727B5">
          <w:rPr>
            <w:rStyle w:val="Hyperlink"/>
            <w:noProof/>
          </w:rPr>
          <w:t>6.2</w:t>
        </w:r>
        <w:r w:rsidR="008A2B2C">
          <w:rPr>
            <w:rFonts w:asciiTheme="minorHAnsi" w:eastAsiaTheme="minorEastAsia" w:hAnsiTheme="minorHAnsi" w:cstheme="minorBidi"/>
            <w:noProof/>
            <w:sz w:val="22"/>
            <w:szCs w:val="22"/>
            <w:lang w:val="en-US"/>
          </w:rPr>
          <w:tab/>
        </w:r>
        <w:r w:rsidR="008A2B2C" w:rsidRPr="000727B5">
          <w:rPr>
            <w:rStyle w:val="Hyperlink"/>
            <w:noProof/>
          </w:rPr>
          <w:t>Software</w:t>
        </w:r>
        <w:r w:rsidR="008A2B2C">
          <w:rPr>
            <w:noProof/>
            <w:webHidden/>
          </w:rPr>
          <w:tab/>
        </w:r>
        <w:r w:rsidR="008A2B2C">
          <w:rPr>
            <w:noProof/>
            <w:webHidden/>
          </w:rPr>
          <w:fldChar w:fldCharType="begin"/>
        </w:r>
        <w:r w:rsidR="008A2B2C">
          <w:rPr>
            <w:noProof/>
            <w:webHidden/>
          </w:rPr>
          <w:instrText xml:space="preserve"> PAGEREF _Toc5883991 \h </w:instrText>
        </w:r>
        <w:r w:rsidR="008A2B2C">
          <w:rPr>
            <w:noProof/>
            <w:webHidden/>
          </w:rPr>
        </w:r>
        <w:r w:rsidR="008A2B2C">
          <w:rPr>
            <w:noProof/>
            <w:webHidden/>
          </w:rPr>
          <w:fldChar w:fldCharType="separate"/>
        </w:r>
        <w:r w:rsidR="008A2B2C">
          <w:rPr>
            <w:noProof/>
            <w:webHidden/>
          </w:rPr>
          <w:t>12</w:t>
        </w:r>
        <w:r w:rsidR="008A2B2C">
          <w:rPr>
            <w:noProof/>
            <w:webHidden/>
          </w:rPr>
          <w:fldChar w:fldCharType="end"/>
        </w:r>
      </w:hyperlink>
    </w:p>
    <w:p w14:paraId="4BEE4525" w14:textId="2F146427" w:rsidR="008A2B2C" w:rsidRDefault="00E96D3F">
      <w:pPr>
        <w:pStyle w:val="TOC1"/>
        <w:rPr>
          <w:rFonts w:asciiTheme="minorHAnsi" w:eastAsiaTheme="minorEastAsia" w:hAnsiTheme="minorHAnsi" w:cstheme="minorBidi"/>
          <w:noProof/>
          <w:sz w:val="22"/>
          <w:szCs w:val="22"/>
          <w:lang w:val="en-US"/>
        </w:rPr>
      </w:pPr>
      <w:hyperlink w:anchor="_Toc5883992" w:history="1">
        <w:r w:rsidR="008A2B2C" w:rsidRPr="000727B5">
          <w:rPr>
            <w:rStyle w:val="Hyperlink"/>
            <w:noProof/>
          </w:rPr>
          <w:t>7</w:t>
        </w:r>
        <w:r w:rsidR="008A2B2C">
          <w:rPr>
            <w:rFonts w:asciiTheme="minorHAnsi" w:eastAsiaTheme="minorEastAsia" w:hAnsiTheme="minorHAnsi" w:cstheme="minorBidi"/>
            <w:noProof/>
            <w:sz w:val="22"/>
            <w:szCs w:val="22"/>
            <w:lang w:val="en-US"/>
          </w:rPr>
          <w:tab/>
        </w:r>
        <w:r w:rsidR="008A2B2C" w:rsidRPr="000727B5">
          <w:rPr>
            <w:rStyle w:val="Hyperlink"/>
            <w:noProof/>
          </w:rPr>
          <w:t>Anticipated Changes</w:t>
        </w:r>
        <w:r w:rsidR="008A2B2C">
          <w:rPr>
            <w:noProof/>
            <w:webHidden/>
          </w:rPr>
          <w:tab/>
        </w:r>
        <w:r w:rsidR="008A2B2C">
          <w:rPr>
            <w:noProof/>
            <w:webHidden/>
          </w:rPr>
          <w:fldChar w:fldCharType="begin"/>
        </w:r>
        <w:r w:rsidR="008A2B2C">
          <w:rPr>
            <w:noProof/>
            <w:webHidden/>
          </w:rPr>
          <w:instrText xml:space="preserve"> PAGEREF _Toc5883992 \h </w:instrText>
        </w:r>
        <w:r w:rsidR="008A2B2C">
          <w:rPr>
            <w:noProof/>
            <w:webHidden/>
          </w:rPr>
        </w:r>
        <w:r w:rsidR="008A2B2C">
          <w:rPr>
            <w:noProof/>
            <w:webHidden/>
          </w:rPr>
          <w:fldChar w:fldCharType="separate"/>
        </w:r>
        <w:r w:rsidR="008A2B2C">
          <w:rPr>
            <w:noProof/>
            <w:webHidden/>
          </w:rPr>
          <w:t>13</w:t>
        </w:r>
        <w:r w:rsidR="008A2B2C">
          <w:rPr>
            <w:noProof/>
            <w:webHidden/>
          </w:rPr>
          <w:fldChar w:fldCharType="end"/>
        </w:r>
      </w:hyperlink>
    </w:p>
    <w:p w14:paraId="0EDF6DF7" w14:textId="4C85956B" w:rsidR="008A2B2C" w:rsidRDefault="00E96D3F">
      <w:pPr>
        <w:pStyle w:val="TOC1"/>
        <w:rPr>
          <w:rFonts w:asciiTheme="minorHAnsi" w:eastAsiaTheme="minorEastAsia" w:hAnsiTheme="minorHAnsi" w:cstheme="minorBidi"/>
          <w:noProof/>
          <w:sz w:val="22"/>
          <w:szCs w:val="22"/>
          <w:lang w:val="en-US"/>
        </w:rPr>
      </w:pPr>
      <w:hyperlink w:anchor="_Toc5883993" w:history="1">
        <w:r w:rsidR="008A2B2C" w:rsidRPr="000727B5">
          <w:rPr>
            <w:rStyle w:val="Hyperlink"/>
            <w:noProof/>
          </w:rPr>
          <w:t>8</w:t>
        </w:r>
        <w:r w:rsidR="008A2B2C">
          <w:rPr>
            <w:rFonts w:asciiTheme="minorHAnsi" w:eastAsiaTheme="minorEastAsia" w:hAnsiTheme="minorHAnsi" w:cstheme="minorBidi"/>
            <w:noProof/>
            <w:sz w:val="22"/>
            <w:szCs w:val="22"/>
            <w:lang w:val="en-US"/>
          </w:rPr>
          <w:tab/>
        </w:r>
        <w:r w:rsidR="008A2B2C" w:rsidRPr="000727B5">
          <w:rPr>
            <w:rStyle w:val="Hyperlink"/>
            <w:noProof/>
          </w:rPr>
          <w:t>Appendix</w:t>
        </w:r>
        <w:r w:rsidR="008A2B2C">
          <w:rPr>
            <w:noProof/>
            <w:webHidden/>
          </w:rPr>
          <w:tab/>
        </w:r>
        <w:r w:rsidR="008A2B2C">
          <w:rPr>
            <w:noProof/>
            <w:webHidden/>
          </w:rPr>
          <w:fldChar w:fldCharType="begin"/>
        </w:r>
        <w:r w:rsidR="008A2B2C">
          <w:rPr>
            <w:noProof/>
            <w:webHidden/>
          </w:rPr>
          <w:instrText xml:space="preserve"> PAGEREF _Toc5883993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2C8A682F" w14:textId="4DB5E1B2" w:rsidR="008A2B2C" w:rsidRDefault="00E96D3F">
      <w:pPr>
        <w:pStyle w:val="TOC2"/>
        <w:rPr>
          <w:rFonts w:asciiTheme="minorHAnsi" w:eastAsiaTheme="minorEastAsia" w:hAnsiTheme="minorHAnsi" w:cstheme="minorBidi"/>
          <w:noProof/>
          <w:sz w:val="22"/>
          <w:szCs w:val="22"/>
          <w:lang w:val="en-US"/>
        </w:rPr>
      </w:pPr>
      <w:hyperlink w:anchor="_Toc5883994" w:history="1">
        <w:r w:rsidR="008A2B2C" w:rsidRPr="000727B5">
          <w:rPr>
            <w:rStyle w:val="Hyperlink"/>
            <w:noProof/>
          </w:rPr>
          <w:t>8.1</w:t>
        </w:r>
        <w:r w:rsidR="008A2B2C">
          <w:rPr>
            <w:rFonts w:asciiTheme="minorHAnsi" w:eastAsiaTheme="minorEastAsia" w:hAnsiTheme="minorHAnsi" w:cstheme="minorBidi"/>
            <w:noProof/>
            <w:sz w:val="22"/>
            <w:szCs w:val="22"/>
            <w:lang w:val="en-US"/>
          </w:rPr>
          <w:tab/>
        </w:r>
        <w:r w:rsidR="008A2B2C" w:rsidRPr="000727B5">
          <w:rPr>
            <w:rStyle w:val="Hyperlink"/>
            <w:noProof/>
          </w:rPr>
          <w:t>MOM Links</w:t>
        </w:r>
        <w:r w:rsidR="008A2B2C">
          <w:rPr>
            <w:noProof/>
            <w:webHidden/>
          </w:rPr>
          <w:tab/>
        </w:r>
        <w:r w:rsidR="008A2B2C">
          <w:rPr>
            <w:noProof/>
            <w:webHidden/>
          </w:rPr>
          <w:fldChar w:fldCharType="begin"/>
        </w:r>
        <w:r w:rsidR="008A2B2C">
          <w:rPr>
            <w:noProof/>
            <w:webHidden/>
          </w:rPr>
          <w:instrText xml:space="preserve"> PAGEREF _Toc5883994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54CBA98A" w14:textId="4E752CE8" w:rsidR="008A2B2C" w:rsidRDefault="00E96D3F">
      <w:pPr>
        <w:pStyle w:val="TOC2"/>
        <w:rPr>
          <w:rFonts w:asciiTheme="minorHAnsi" w:eastAsiaTheme="minorEastAsia" w:hAnsiTheme="minorHAnsi" w:cstheme="minorBidi"/>
          <w:noProof/>
          <w:sz w:val="22"/>
          <w:szCs w:val="22"/>
          <w:lang w:val="en-US"/>
        </w:rPr>
      </w:pPr>
      <w:hyperlink w:anchor="_Toc5883995" w:history="1">
        <w:r w:rsidR="008A2B2C" w:rsidRPr="000727B5">
          <w:rPr>
            <w:rStyle w:val="Hyperlink"/>
            <w:noProof/>
          </w:rPr>
          <w:t>8.2</w:t>
        </w:r>
        <w:r w:rsidR="008A2B2C">
          <w:rPr>
            <w:rFonts w:asciiTheme="minorHAnsi" w:eastAsiaTheme="minorEastAsia" w:hAnsiTheme="minorHAnsi" w:cstheme="minorBidi"/>
            <w:noProof/>
            <w:sz w:val="22"/>
            <w:szCs w:val="22"/>
            <w:lang w:val="en-US"/>
          </w:rPr>
          <w:tab/>
        </w:r>
        <w:r w:rsidR="008A2B2C" w:rsidRPr="000727B5">
          <w:rPr>
            <w:rStyle w:val="Hyperlink"/>
            <w:noProof/>
          </w:rPr>
          <w:t>Review Checklist</w:t>
        </w:r>
        <w:r w:rsidR="008A2B2C">
          <w:rPr>
            <w:noProof/>
            <w:webHidden/>
          </w:rPr>
          <w:tab/>
        </w:r>
        <w:r w:rsidR="008A2B2C">
          <w:rPr>
            <w:noProof/>
            <w:webHidden/>
          </w:rPr>
          <w:fldChar w:fldCharType="begin"/>
        </w:r>
        <w:r w:rsidR="008A2B2C">
          <w:rPr>
            <w:noProof/>
            <w:webHidden/>
          </w:rPr>
          <w:instrText xml:space="preserve"> PAGEREF _Toc5883995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24340480" w14:textId="4463A2D4" w:rsidR="008A2B2C" w:rsidRDefault="00E96D3F">
      <w:pPr>
        <w:pStyle w:val="TOC3"/>
        <w:tabs>
          <w:tab w:val="left" w:pos="1320"/>
          <w:tab w:val="right" w:leader="dot" w:pos="9710"/>
        </w:tabs>
        <w:rPr>
          <w:rFonts w:asciiTheme="minorHAnsi" w:eastAsiaTheme="minorEastAsia" w:hAnsiTheme="minorHAnsi" w:cstheme="minorBidi"/>
          <w:noProof/>
          <w:sz w:val="22"/>
          <w:szCs w:val="22"/>
          <w:lang w:val="en-US"/>
        </w:rPr>
      </w:pPr>
      <w:hyperlink w:anchor="_Toc5883996" w:history="1">
        <w:r w:rsidR="008A2B2C" w:rsidRPr="000727B5">
          <w:rPr>
            <w:rStyle w:val="Hyperlink"/>
            <w:noProof/>
          </w:rPr>
          <w:t>8.2.1</w:t>
        </w:r>
        <w:r w:rsidR="008A2B2C">
          <w:rPr>
            <w:rFonts w:asciiTheme="minorHAnsi" w:eastAsiaTheme="minorEastAsia" w:hAnsiTheme="minorHAnsi" w:cstheme="minorBidi"/>
            <w:noProof/>
            <w:sz w:val="22"/>
            <w:szCs w:val="22"/>
            <w:lang w:val="en-US"/>
          </w:rPr>
          <w:tab/>
        </w:r>
        <w:r w:rsidR="008A2B2C" w:rsidRPr="000727B5">
          <w:rPr>
            <w:rStyle w:val="Hyperlink"/>
            <w:noProof/>
          </w:rPr>
          <w:t>Version x.y</w:t>
        </w:r>
        <w:r w:rsidR="008A2B2C">
          <w:rPr>
            <w:noProof/>
            <w:webHidden/>
          </w:rPr>
          <w:tab/>
        </w:r>
        <w:r w:rsidR="008A2B2C">
          <w:rPr>
            <w:noProof/>
            <w:webHidden/>
          </w:rPr>
          <w:fldChar w:fldCharType="begin"/>
        </w:r>
        <w:r w:rsidR="008A2B2C">
          <w:rPr>
            <w:noProof/>
            <w:webHidden/>
          </w:rPr>
          <w:instrText xml:space="preserve"> PAGEREF _Toc5883996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7A9D7584" w14:textId="08FDA910" w:rsidR="008A2B2C" w:rsidRDefault="00E96D3F">
      <w:pPr>
        <w:pStyle w:val="TOC3"/>
        <w:tabs>
          <w:tab w:val="left" w:pos="1320"/>
          <w:tab w:val="right" w:leader="dot" w:pos="9710"/>
        </w:tabs>
        <w:rPr>
          <w:rFonts w:asciiTheme="minorHAnsi" w:eastAsiaTheme="minorEastAsia" w:hAnsiTheme="minorHAnsi" w:cstheme="minorBidi"/>
          <w:noProof/>
          <w:sz w:val="22"/>
          <w:szCs w:val="22"/>
          <w:lang w:val="en-US"/>
        </w:rPr>
      </w:pPr>
      <w:hyperlink w:anchor="_Toc5883997" w:history="1">
        <w:r w:rsidR="008A2B2C" w:rsidRPr="000727B5">
          <w:rPr>
            <w:rStyle w:val="Hyperlink"/>
            <w:noProof/>
          </w:rPr>
          <w:t>8.2.2</w:t>
        </w:r>
        <w:r w:rsidR="008A2B2C">
          <w:rPr>
            <w:rFonts w:asciiTheme="minorHAnsi" w:eastAsiaTheme="minorEastAsia" w:hAnsiTheme="minorHAnsi" w:cstheme="minorBidi"/>
            <w:noProof/>
            <w:sz w:val="22"/>
            <w:szCs w:val="22"/>
            <w:lang w:val="en-US"/>
          </w:rPr>
          <w:tab/>
        </w:r>
        <w:r w:rsidR="008A2B2C" w:rsidRPr="000727B5">
          <w:rPr>
            <w:rStyle w:val="Hyperlink"/>
            <w:noProof/>
          </w:rPr>
          <w:t>Version x.z</w:t>
        </w:r>
        <w:r w:rsidR="008A2B2C">
          <w:rPr>
            <w:noProof/>
            <w:webHidden/>
          </w:rPr>
          <w:tab/>
        </w:r>
        <w:r w:rsidR="008A2B2C">
          <w:rPr>
            <w:noProof/>
            <w:webHidden/>
          </w:rPr>
          <w:fldChar w:fldCharType="begin"/>
        </w:r>
        <w:r w:rsidR="008A2B2C">
          <w:rPr>
            <w:noProof/>
            <w:webHidden/>
          </w:rPr>
          <w:instrText xml:space="preserve"> PAGEREF _Toc5883997 \h </w:instrText>
        </w:r>
        <w:r w:rsidR="008A2B2C">
          <w:rPr>
            <w:noProof/>
            <w:webHidden/>
          </w:rPr>
        </w:r>
        <w:r w:rsidR="008A2B2C">
          <w:rPr>
            <w:noProof/>
            <w:webHidden/>
          </w:rPr>
          <w:fldChar w:fldCharType="separate"/>
        </w:r>
        <w:r w:rsidR="008A2B2C">
          <w:rPr>
            <w:noProof/>
            <w:webHidden/>
          </w:rPr>
          <w:t>14</w:t>
        </w:r>
        <w:r w:rsidR="008A2B2C">
          <w:rPr>
            <w:noProof/>
            <w:webHidden/>
          </w:rPr>
          <w:fldChar w:fldCharType="end"/>
        </w:r>
      </w:hyperlink>
    </w:p>
    <w:p w14:paraId="0C1EE50B" w14:textId="5E4E233A" w:rsidR="000067D8" w:rsidRDefault="000067D8" w:rsidP="000C66D9">
      <w:pPr>
        <w:tabs>
          <w:tab w:val="right" w:leader="dot" w:pos="9360"/>
          <w:tab w:val="right" w:leader="dot" w:pos="9450"/>
        </w:tabs>
      </w:pPr>
      <w:r>
        <w:fldChar w:fldCharType="end"/>
      </w:r>
    </w:p>
    <w:p w14:paraId="18457DE3" w14:textId="77777777" w:rsidR="000045B4" w:rsidRDefault="000067D8" w:rsidP="000045B4">
      <w:pPr>
        <w:pStyle w:val="Heading1"/>
      </w:pPr>
      <w:r>
        <w:br w:type="page"/>
      </w:r>
      <w:bookmarkStart w:id="3" w:name="_Toc466384571"/>
      <w:bookmarkStart w:id="4" w:name="_Toc5883973"/>
      <w:r w:rsidR="000045B4">
        <w:lastRenderedPageBreak/>
        <w:t>Introduction</w:t>
      </w:r>
      <w:bookmarkEnd w:id="3"/>
      <w:bookmarkEnd w:id="4"/>
      <w:r w:rsidR="000045B4">
        <w:t xml:space="preserve"> </w:t>
      </w:r>
    </w:p>
    <w:p w14:paraId="3CFB2B5B" w14:textId="77777777" w:rsidR="000045B4" w:rsidRDefault="000045B4" w:rsidP="000045B4">
      <w:pPr>
        <w:rPr>
          <w:lang w:val="en-GB"/>
        </w:rPr>
      </w:pPr>
    </w:p>
    <w:p w14:paraId="475DD5E6" w14:textId="12A34BEB" w:rsidR="000045B4" w:rsidRPr="0044460C" w:rsidRDefault="00732CDD" w:rsidP="000045B4">
      <w:pPr>
        <w:rPr>
          <w:bCs/>
          <w:color w:val="000000"/>
        </w:rPr>
      </w:pPr>
      <w:r w:rsidRPr="0013672A">
        <w:rPr>
          <w:bCs/>
          <w:color w:val="000000"/>
        </w:rPr>
        <w:t xml:space="preserve">This is the </w:t>
      </w:r>
      <w:r w:rsidR="00F80852">
        <w:rPr>
          <w:bCs/>
          <w:color w:val="000000"/>
        </w:rPr>
        <w:t>D</w:t>
      </w:r>
      <w:r w:rsidRPr="0013672A">
        <w:rPr>
          <w:bCs/>
          <w:color w:val="000000"/>
        </w:rPr>
        <w:t xml:space="preserve">esign </w:t>
      </w:r>
      <w:r>
        <w:rPr>
          <w:bCs/>
          <w:color w:val="000000"/>
        </w:rPr>
        <w:t xml:space="preserve">document </w:t>
      </w:r>
      <w:r w:rsidRPr="0013672A">
        <w:rPr>
          <w:bCs/>
          <w:color w:val="000000"/>
        </w:rPr>
        <w:t xml:space="preserve">for </w:t>
      </w:r>
      <w:r w:rsidR="0044460C">
        <w:rPr>
          <w:bCs/>
          <w:color w:val="000000"/>
        </w:rPr>
        <w:t>PSF SINK demo</w:t>
      </w:r>
      <w:r>
        <w:rPr>
          <w:bCs/>
          <w:color w:val="000000"/>
        </w:rPr>
        <w:t xml:space="preserve"> </w:t>
      </w:r>
      <w:r w:rsidR="00195962">
        <w:rPr>
          <w:bCs/>
          <w:color w:val="000000"/>
        </w:rPr>
        <w:t>over the existing sample application provided by developer team.</w:t>
      </w:r>
    </w:p>
    <w:p w14:paraId="75E3B47D" w14:textId="77777777" w:rsidR="000045B4" w:rsidRDefault="000045B4" w:rsidP="000045B4">
      <w:pPr>
        <w:pStyle w:val="Heading2"/>
      </w:pPr>
      <w:bookmarkStart w:id="5" w:name="_Toc438568767"/>
      <w:bookmarkStart w:id="6" w:name="_Toc466384572"/>
      <w:bookmarkStart w:id="7" w:name="_Toc5883974"/>
      <w:r>
        <w:t>Scope</w:t>
      </w:r>
      <w:bookmarkEnd w:id="5"/>
      <w:bookmarkEnd w:id="6"/>
      <w:bookmarkEnd w:id="7"/>
    </w:p>
    <w:p w14:paraId="3B901ABE" w14:textId="77777777" w:rsidR="000045B4" w:rsidRDefault="000045B4" w:rsidP="000045B4">
      <w:pPr>
        <w:rPr>
          <w:lang w:val="en-GB"/>
        </w:rPr>
      </w:pPr>
    </w:p>
    <w:p w14:paraId="225EC444" w14:textId="12C0DF8E" w:rsidR="000045B4" w:rsidRDefault="00D37F7C" w:rsidP="000045B4">
      <w:pPr>
        <w:rPr>
          <w:lang w:val="en-GB"/>
        </w:rPr>
      </w:pPr>
      <w:r>
        <w:rPr>
          <w:lang w:val="en-GB"/>
        </w:rPr>
        <w:t xml:space="preserve">Scope of this document is the </w:t>
      </w:r>
      <w:proofErr w:type="gramStart"/>
      <w:r>
        <w:rPr>
          <w:lang w:val="en-GB"/>
        </w:rPr>
        <w:t>low level</w:t>
      </w:r>
      <w:proofErr w:type="gramEnd"/>
      <w:r>
        <w:rPr>
          <w:lang w:val="en-GB"/>
        </w:rPr>
        <w:t xml:space="preserve"> design details of PSF SINK demo firmware</w:t>
      </w:r>
    </w:p>
    <w:p w14:paraId="289C24FE" w14:textId="77777777" w:rsidR="000045B4" w:rsidRDefault="000045B4" w:rsidP="000045B4">
      <w:pPr>
        <w:rPr>
          <w:lang w:val="en-GB"/>
        </w:rPr>
      </w:pPr>
    </w:p>
    <w:p w14:paraId="0943F846" w14:textId="2B25564E" w:rsidR="000045B4" w:rsidRDefault="00D37F7C" w:rsidP="000045B4">
      <w:pPr>
        <w:rPr>
          <w:lang w:val="en-GB"/>
        </w:rPr>
      </w:pPr>
      <w:r>
        <w:rPr>
          <w:rFonts w:ascii="Arial" w:hAnsi="Arial" w:cs="Arial"/>
          <w:color w:val="000000"/>
          <w:sz w:val="22"/>
          <w:szCs w:val="22"/>
        </w:rPr>
        <w:t>The intended audience for this document is the firmware and application team.</w:t>
      </w:r>
    </w:p>
    <w:p w14:paraId="0F983A4C" w14:textId="77777777" w:rsidR="000045B4" w:rsidRDefault="000045B4" w:rsidP="000045B4">
      <w:pPr>
        <w:rPr>
          <w:lang w:val="en-GB"/>
        </w:rPr>
      </w:pPr>
    </w:p>
    <w:p w14:paraId="5E01372C" w14:textId="77777777" w:rsidR="000045B4" w:rsidRDefault="000045B4" w:rsidP="000045B4">
      <w:pPr>
        <w:pStyle w:val="Heading2"/>
      </w:pPr>
      <w:bookmarkStart w:id="8" w:name="_Toc466384573"/>
      <w:bookmarkStart w:id="9" w:name="_Toc5883975"/>
      <w:r>
        <w:t>References</w:t>
      </w:r>
      <w:bookmarkEnd w:id="8"/>
      <w:bookmarkEnd w:id="9"/>
    </w:p>
    <w:p w14:paraId="6FAE6A59" w14:textId="77777777" w:rsidR="000045B4" w:rsidRDefault="000045B4" w:rsidP="000045B4">
      <w:pPr>
        <w:rPr>
          <w:lang w:val="en-GB"/>
        </w:rPr>
      </w:pPr>
    </w:p>
    <w:p w14:paraId="1132D098" w14:textId="2CD845A3" w:rsidR="000045B4" w:rsidRDefault="000045B4" w:rsidP="000045B4">
      <w:pPr>
        <w:rPr>
          <w:lang w:val="en-GB"/>
        </w:rPr>
      </w:pPr>
      <w:r>
        <w:rPr>
          <w:lang w:val="en-GB"/>
        </w:rPr>
        <w:t xml:space="preserve">&lt;List down the document </w:t>
      </w:r>
      <w:proofErr w:type="gramStart"/>
      <w:r>
        <w:rPr>
          <w:lang w:val="en-GB"/>
        </w:rPr>
        <w:t>references, if</w:t>
      </w:r>
      <w:proofErr w:type="gramEnd"/>
      <w:r>
        <w:rPr>
          <w:lang w:val="en-GB"/>
        </w:rPr>
        <w:t xml:space="preserve"> any referred in this document&gt;</w:t>
      </w:r>
    </w:p>
    <w:p w14:paraId="7FF45C2C" w14:textId="5C80FBA5" w:rsidR="00732CDD" w:rsidRDefault="00732CDD" w:rsidP="000045B4">
      <w:pPr>
        <w:rPr>
          <w:lang w:val="en-GB"/>
        </w:rPr>
      </w:pPr>
    </w:p>
    <w:tbl>
      <w:tblPr>
        <w:tblStyle w:val="TableGrid"/>
        <w:tblW w:w="0" w:type="auto"/>
        <w:tblInd w:w="198" w:type="dxa"/>
        <w:tblLook w:val="04A0" w:firstRow="1" w:lastRow="0" w:firstColumn="1" w:lastColumn="0" w:noHBand="0" w:noVBand="1"/>
      </w:tblPr>
      <w:tblGrid>
        <w:gridCol w:w="3037"/>
        <w:gridCol w:w="4271"/>
      </w:tblGrid>
      <w:tr w:rsidR="008425C7" w14:paraId="1197217B" w14:textId="77777777" w:rsidTr="008425C7">
        <w:tc>
          <w:tcPr>
            <w:tcW w:w="3037" w:type="dxa"/>
          </w:tcPr>
          <w:p w14:paraId="19D28351" w14:textId="05E1CB77" w:rsidR="008425C7" w:rsidRPr="001C0DEE" w:rsidRDefault="008425C7" w:rsidP="00FA2E59">
            <w:pPr>
              <w:rPr>
                <w:b/>
                <w:lang w:val="en-GB"/>
              </w:rPr>
            </w:pPr>
            <w:r>
              <w:rPr>
                <w:b/>
                <w:lang w:val="en-GB"/>
              </w:rPr>
              <w:t>Document ID / File Name</w:t>
            </w:r>
          </w:p>
        </w:tc>
        <w:tc>
          <w:tcPr>
            <w:tcW w:w="4271" w:type="dxa"/>
          </w:tcPr>
          <w:p w14:paraId="3C047206" w14:textId="165DC63B" w:rsidR="008425C7" w:rsidRPr="001C0DEE" w:rsidRDefault="008425C7" w:rsidP="00FA2E59">
            <w:pPr>
              <w:rPr>
                <w:b/>
                <w:lang w:val="en-GB"/>
              </w:rPr>
            </w:pPr>
            <w:r>
              <w:rPr>
                <w:b/>
                <w:lang w:val="en-GB"/>
              </w:rPr>
              <w:t>Document Description</w:t>
            </w:r>
          </w:p>
        </w:tc>
      </w:tr>
      <w:tr w:rsidR="008425C7" w14:paraId="16289797" w14:textId="77777777" w:rsidTr="008425C7">
        <w:trPr>
          <w:trHeight w:val="413"/>
        </w:trPr>
        <w:tc>
          <w:tcPr>
            <w:tcW w:w="3037" w:type="dxa"/>
            <w:vAlign w:val="center"/>
          </w:tcPr>
          <w:p w14:paraId="16EA1444" w14:textId="3CBC1935" w:rsidR="008425C7" w:rsidRDefault="00D37F7C" w:rsidP="00FA2E59">
            <w:pPr>
              <w:rPr>
                <w:lang w:val="en-GB"/>
              </w:rPr>
            </w:pPr>
            <w:r w:rsidRPr="00D37F7C">
              <w:rPr>
                <w:lang w:val="en-GB"/>
              </w:rPr>
              <w:t xml:space="preserve">PSF </w:t>
            </w:r>
            <w:proofErr w:type="spellStart"/>
            <w:r w:rsidRPr="00D37F7C">
              <w:rPr>
                <w:lang w:val="en-GB"/>
              </w:rPr>
              <w:t>AE_Sink</w:t>
            </w:r>
            <w:proofErr w:type="spellEnd"/>
            <w:r w:rsidRPr="00D37F7C">
              <w:rPr>
                <w:lang w:val="en-GB"/>
              </w:rPr>
              <w:t xml:space="preserve"> requirements</w:t>
            </w:r>
          </w:p>
        </w:tc>
        <w:tc>
          <w:tcPr>
            <w:tcW w:w="4271" w:type="dxa"/>
            <w:vAlign w:val="center"/>
          </w:tcPr>
          <w:p w14:paraId="2D183EA9" w14:textId="171FD2C2" w:rsidR="008425C7" w:rsidRDefault="00D37F7C" w:rsidP="00FA2E59">
            <w:pPr>
              <w:rPr>
                <w:lang w:val="en-GB"/>
              </w:rPr>
            </w:pPr>
            <w:r>
              <w:rPr>
                <w:rFonts w:ascii="Arial" w:hAnsi="Arial" w:cs="Arial"/>
                <w:color w:val="000000"/>
                <w:sz w:val="22"/>
                <w:szCs w:val="22"/>
              </w:rPr>
              <w:t>Requirement document</w:t>
            </w:r>
          </w:p>
        </w:tc>
      </w:tr>
      <w:tr w:rsidR="008425C7" w14:paraId="2F555786" w14:textId="77777777" w:rsidTr="008425C7">
        <w:trPr>
          <w:trHeight w:val="350"/>
        </w:trPr>
        <w:tc>
          <w:tcPr>
            <w:tcW w:w="3037" w:type="dxa"/>
            <w:vAlign w:val="center"/>
          </w:tcPr>
          <w:p w14:paraId="3A61F154" w14:textId="399797FA" w:rsidR="008425C7" w:rsidRDefault="00D37F7C" w:rsidP="00FA2E59">
            <w:pPr>
              <w:rPr>
                <w:lang w:val="en-GB"/>
              </w:rPr>
            </w:pPr>
            <w:r w:rsidRPr="00D37F7C">
              <w:rPr>
                <w:lang w:val="en-GB"/>
              </w:rPr>
              <w:t>PSF AE_SINK_DEMO</w:t>
            </w:r>
          </w:p>
        </w:tc>
        <w:tc>
          <w:tcPr>
            <w:tcW w:w="4271" w:type="dxa"/>
            <w:vAlign w:val="center"/>
          </w:tcPr>
          <w:p w14:paraId="5A7400F3" w14:textId="619B55DD" w:rsidR="008425C7" w:rsidRDefault="00D37F7C" w:rsidP="00FA2E59">
            <w:pPr>
              <w:rPr>
                <w:lang w:val="en-GB"/>
              </w:rPr>
            </w:pPr>
            <w:r>
              <w:rPr>
                <w:rFonts w:ascii="Arial" w:hAnsi="Arial" w:cs="Arial"/>
                <w:color w:val="000000"/>
                <w:sz w:val="22"/>
                <w:szCs w:val="22"/>
              </w:rPr>
              <w:t>Demo proposal PPT</w:t>
            </w:r>
          </w:p>
        </w:tc>
      </w:tr>
    </w:tbl>
    <w:p w14:paraId="5B42C5ED" w14:textId="77777777" w:rsidR="00732CDD" w:rsidRDefault="00732CDD" w:rsidP="000045B4">
      <w:pPr>
        <w:rPr>
          <w:lang w:val="en-GB"/>
        </w:rPr>
      </w:pPr>
    </w:p>
    <w:p w14:paraId="20DE8A81" w14:textId="77777777" w:rsidR="008644D5" w:rsidRDefault="008644D5" w:rsidP="008644D5">
      <w:pPr>
        <w:pStyle w:val="Heading2"/>
      </w:pPr>
      <w:bookmarkStart w:id="10" w:name="_Toc523930761"/>
      <w:bookmarkStart w:id="11" w:name="_Toc5883976"/>
      <w:r>
        <w:t>Compliance with Specifications</w:t>
      </w:r>
      <w:bookmarkEnd w:id="10"/>
      <w:bookmarkEnd w:id="11"/>
    </w:p>
    <w:p w14:paraId="5AEEB2AC" w14:textId="77777777" w:rsidR="00087993" w:rsidRDefault="00087993" w:rsidP="00087993">
      <w:pPr>
        <w:rPr>
          <w:lang w:val="en-GB"/>
        </w:rPr>
      </w:pPr>
    </w:p>
    <w:p w14:paraId="7F6E4347" w14:textId="77777777" w:rsidR="008644D5" w:rsidRDefault="008644D5" w:rsidP="00AE48DF">
      <w:pPr>
        <w:rPr>
          <w:lang w:val="en-GB"/>
        </w:rPr>
      </w:pPr>
    </w:p>
    <w:tbl>
      <w:tblPr>
        <w:tblStyle w:val="TableGrid"/>
        <w:tblW w:w="0" w:type="auto"/>
        <w:tblInd w:w="265" w:type="dxa"/>
        <w:tblLook w:val="04A0" w:firstRow="1" w:lastRow="0" w:firstColumn="1" w:lastColumn="0" w:noHBand="0" w:noVBand="1"/>
      </w:tblPr>
      <w:tblGrid>
        <w:gridCol w:w="7300"/>
        <w:gridCol w:w="2145"/>
      </w:tblGrid>
      <w:tr w:rsidR="00AE48DF" w14:paraId="4F1F6CED" w14:textId="77777777" w:rsidTr="00816BC2">
        <w:trPr>
          <w:trHeight w:val="395"/>
        </w:trPr>
        <w:tc>
          <w:tcPr>
            <w:tcW w:w="7300" w:type="dxa"/>
            <w:vAlign w:val="center"/>
          </w:tcPr>
          <w:p w14:paraId="534EBAFC" w14:textId="45B26E1D" w:rsidR="00AE48DF" w:rsidRPr="00FD3477" w:rsidRDefault="0018343B" w:rsidP="00FA2E59">
            <w:pPr>
              <w:jc w:val="center"/>
              <w:rPr>
                <w:b/>
                <w:lang w:val="en-GB"/>
              </w:rPr>
            </w:pPr>
            <w:r>
              <w:rPr>
                <w:b/>
                <w:lang w:val="en-GB"/>
              </w:rPr>
              <w:t>Specification</w:t>
            </w:r>
          </w:p>
        </w:tc>
        <w:tc>
          <w:tcPr>
            <w:tcW w:w="2145" w:type="dxa"/>
            <w:vAlign w:val="center"/>
          </w:tcPr>
          <w:p w14:paraId="0E683755" w14:textId="0399EB6D" w:rsidR="00AE48DF" w:rsidRPr="00FD3477" w:rsidRDefault="0018343B" w:rsidP="00FA2E59">
            <w:pPr>
              <w:jc w:val="center"/>
              <w:rPr>
                <w:b/>
                <w:lang w:val="en-GB"/>
              </w:rPr>
            </w:pPr>
            <w:r>
              <w:rPr>
                <w:b/>
                <w:lang w:val="en-GB"/>
              </w:rPr>
              <w:t>Spec Revision</w:t>
            </w:r>
          </w:p>
        </w:tc>
      </w:tr>
      <w:tr w:rsidR="00AE48DF" w14:paraId="72ED00A2" w14:textId="77777777" w:rsidTr="00816BC2">
        <w:tc>
          <w:tcPr>
            <w:tcW w:w="7300" w:type="dxa"/>
          </w:tcPr>
          <w:p w14:paraId="03A2B105" w14:textId="508D1375" w:rsidR="00AE48DF" w:rsidRDefault="007D3F05" w:rsidP="00FA2E59">
            <w:pPr>
              <w:rPr>
                <w:lang w:val="en-GB"/>
              </w:rPr>
            </w:pPr>
            <w:r>
              <w:rPr>
                <w:rFonts w:ascii="Arial" w:hAnsi="Arial" w:cs="Arial"/>
                <w:color w:val="000000"/>
                <w:sz w:val="22"/>
                <w:szCs w:val="22"/>
              </w:rPr>
              <w:t>PD specification</w:t>
            </w:r>
          </w:p>
        </w:tc>
        <w:tc>
          <w:tcPr>
            <w:tcW w:w="2145" w:type="dxa"/>
          </w:tcPr>
          <w:p w14:paraId="136DB608" w14:textId="454B9371" w:rsidR="00AE48DF" w:rsidRDefault="007D3F05" w:rsidP="00FA2E59">
            <w:pPr>
              <w:rPr>
                <w:lang w:val="en-GB"/>
              </w:rPr>
            </w:pPr>
            <w:r>
              <w:rPr>
                <w:lang w:val="en-GB"/>
              </w:rPr>
              <w:t>3.0</w:t>
            </w:r>
          </w:p>
        </w:tc>
      </w:tr>
      <w:tr w:rsidR="00AE48DF" w14:paraId="50193760" w14:textId="77777777" w:rsidTr="00816BC2">
        <w:tc>
          <w:tcPr>
            <w:tcW w:w="7300" w:type="dxa"/>
          </w:tcPr>
          <w:p w14:paraId="093E3BBE" w14:textId="77777777" w:rsidR="00AE48DF" w:rsidRDefault="00AE48DF" w:rsidP="00FA2E59">
            <w:pPr>
              <w:rPr>
                <w:lang w:val="en-GB"/>
              </w:rPr>
            </w:pPr>
          </w:p>
        </w:tc>
        <w:tc>
          <w:tcPr>
            <w:tcW w:w="2145" w:type="dxa"/>
          </w:tcPr>
          <w:p w14:paraId="3386A949" w14:textId="77777777" w:rsidR="00AE48DF" w:rsidRDefault="00AE48DF" w:rsidP="00FA2E59">
            <w:pPr>
              <w:rPr>
                <w:lang w:val="en-GB"/>
              </w:rPr>
            </w:pPr>
          </w:p>
        </w:tc>
      </w:tr>
      <w:tr w:rsidR="00AE48DF" w14:paraId="4D648E18" w14:textId="77777777" w:rsidTr="00816BC2">
        <w:tc>
          <w:tcPr>
            <w:tcW w:w="7300" w:type="dxa"/>
          </w:tcPr>
          <w:p w14:paraId="726E4041" w14:textId="77777777" w:rsidR="00AE48DF" w:rsidRDefault="00AE48DF" w:rsidP="00FA2E59">
            <w:pPr>
              <w:rPr>
                <w:lang w:val="en-GB"/>
              </w:rPr>
            </w:pPr>
          </w:p>
        </w:tc>
        <w:tc>
          <w:tcPr>
            <w:tcW w:w="2145" w:type="dxa"/>
          </w:tcPr>
          <w:p w14:paraId="0AA3EA6A" w14:textId="77777777" w:rsidR="00AE48DF" w:rsidRDefault="00AE48DF" w:rsidP="00FA2E59">
            <w:pPr>
              <w:rPr>
                <w:lang w:val="en-GB"/>
              </w:rPr>
            </w:pPr>
          </w:p>
        </w:tc>
      </w:tr>
    </w:tbl>
    <w:p w14:paraId="25AC014B" w14:textId="77777777" w:rsidR="00AE48DF" w:rsidRDefault="00AE48DF" w:rsidP="00AE48DF">
      <w:pPr>
        <w:rPr>
          <w:lang w:val="en-GB"/>
        </w:rPr>
      </w:pPr>
    </w:p>
    <w:p w14:paraId="1351AE28" w14:textId="77777777" w:rsidR="000045B4" w:rsidRDefault="000045B4" w:rsidP="000045B4">
      <w:pPr>
        <w:pStyle w:val="Heading2"/>
      </w:pPr>
      <w:bookmarkStart w:id="12" w:name="_Toc466384574"/>
      <w:bookmarkStart w:id="13" w:name="_Toc5883977"/>
      <w:r>
        <w:t>Terms and Abbreviations</w:t>
      </w:r>
      <w:bookmarkEnd w:id="12"/>
      <w:bookmarkEnd w:id="13"/>
    </w:p>
    <w:p w14:paraId="3F92E84F" w14:textId="77777777" w:rsidR="000045B4" w:rsidRDefault="000045B4" w:rsidP="000045B4">
      <w:pPr>
        <w:rPr>
          <w:lang w:val="en-GB"/>
        </w:rPr>
      </w:pPr>
    </w:p>
    <w:p w14:paraId="01E6E5E3" w14:textId="4F305961" w:rsidR="00F03697" w:rsidRDefault="00F03697" w:rsidP="000045B4">
      <w:pPr>
        <w:rPr>
          <w:lang w:val="en-GB"/>
        </w:rPr>
      </w:pPr>
    </w:p>
    <w:p w14:paraId="0758F33C" w14:textId="7A77EC0E" w:rsidR="00732CDD" w:rsidRDefault="00732CDD" w:rsidP="000045B4">
      <w:pPr>
        <w:rPr>
          <w:lang w:val="en-GB"/>
        </w:rPr>
      </w:pPr>
    </w:p>
    <w:tbl>
      <w:tblPr>
        <w:tblStyle w:val="TableGrid"/>
        <w:tblW w:w="9517" w:type="dxa"/>
        <w:tblInd w:w="198" w:type="dxa"/>
        <w:tblLook w:val="04A0" w:firstRow="1" w:lastRow="0" w:firstColumn="1" w:lastColumn="0" w:noHBand="0" w:noVBand="1"/>
      </w:tblPr>
      <w:tblGrid>
        <w:gridCol w:w="3127"/>
        <w:gridCol w:w="6390"/>
      </w:tblGrid>
      <w:tr w:rsidR="008425C7" w14:paraId="4889AC01" w14:textId="77777777" w:rsidTr="00DB36AA">
        <w:tc>
          <w:tcPr>
            <w:tcW w:w="3127" w:type="dxa"/>
          </w:tcPr>
          <w:p w14:paraId="449993CA" w14:textId="55D05854" w:rsidR="008425C7" w:rsidRPr="001C0DEE" w:rsidRDefault="008425C7" w:rsidP="00FA2E59">
            <w:pPr>
              <w:rPr>
                <w:b/>
                <w:lang w:val="en-GB"/>
              </w:rPr>
            </w:pPr>
            <w:r>
              <w:rPr>
                <w:b/>
                <w:lang w:val="en-GB"/>
              </w:rPr>
              <w:t>Abbreviation / Terminology</w:t>
            </w:r>
          </w:p>
        </w:tc>
        <w:tc>
          <w:tcPr>
            <w:tcW w:w="6390" w:type="dxa"/>
          </w:tcPr>
          <w:p w14:paraId="52C772BD" w14:textId="5DA1B0B1" w:rsidR="008425C7" w:rsidRPr="001C0DEE" w:rsidRDefault="008425C7" w:rsidP="00FA2E59">
            <w:pPr>
              <w:rPr>
                <w:b/>
                <w:lang w:val="en-GB"/>
              </w:rPr>
            </w:pPr>
            <w:r>
              <w:rPr>
                <w:b/>
                <w:lang w:val="en-GB"/>
              </w:rPr>
              <w:t>Description / Definition</w:t>
            </w:r>
          </w:p>
        </w:tc>
      </w:tr>
      <w:tr w:rsidR="008425C7" w14:paraId="3287201A" w14:textId="77777777" w:rsidTr="00DB36AA">
        <w:trPr>
          <w:trHeight w:val="413"/>
        </w:trPr>
        <w:tc>
          <w:tcPr>
            <w:tcW w:w="3127" w:type="dxa"/>
            <w:vAlign w:val="center"/>
          </w:tcPr>
          <w:p w14:paraId="4868EDFE" w14:textId="75D30205" w:rsidR="008425C7" w:rsidRDefault="00E21A31" w:rsidP="00FA2E59">
            <w:pPr>
              <w:rPr>
                <w:lang w:val="en-GB"/>
              </w:rPr>
            </w:pPr>
            <w:r>
              <w:rPr>
                <w:lang w:val="en-GB"/>
              </w:rPr>
              <w:t>Module</w:t>
            </w:r>
          </w:p>
        </w:tc>
        <w:tc>
          <w:tcPr>
            <w:tcW w:w="6390" w:type="dxa"/>
            <w:vAlign w:val="center"/>
          </w:tcPr>
          <w:p w14:paraId="7C7F164A" w14:textId="307A5475" w:rsidR="008425C7" w:rsidRDefault="00DB36AA" w:rsidP="00FA2E59">
            <w:pPr>
              <w:rPr>
                <w:lang w:val="en-GB"/>
              </w:rPr>
            </w:pPr>
            <w:r>
              <w:rPr>
                <w:lang w:val="en-GB"/>
              </w:rPr>
              <w:t xml:space="preserve">Module is a software component </w:t>
            </w:r>
            <w:r w:rsidR="001E59BF">
              <w:rPr>
                <w:lang w:val="en-GB"/>
              </w:rPr>
              <w:t xml:space="preserve">to perform specific </w:t>
            </w:r>
            <w:r w:rsidR="00342F64">
              <w:rPr>
                <w:lang w:val="en-GB"/>
              </w:rPr>
              <w:t>functionality</w:t>
            </w:r>
          </w:p>
        </w:tc>
      </w:tr>
      <w:tr w:rsidR="008425C7" w14:paraId="4CCCAB4E" w14:textId="77777777" w:rsidTr="00DB36AA">
        <w:trPr>
          <w:trHeight w:val="350"/>
        </w:trPr>
        <w:tc>
          <w:tcPr>
            <w:tcW w:w="3127" w:type="dxa"/>
            <w:vAlign w:val="center"/>
          </w:tcPr>
          <w:p w14:paraId="3853E6D1" w14:textId="476E0393" w:rsidR="008425C7" w:rsidRDefault="004F2282" w:rsidP="00FA2E59">
            <w:pPr>
              <w:rPr>
                <w:lang w:val="en-GB"/>
              </w:rPr>
            </w:pPr>
            <w:r>
              <w:rPr>
                <w:lang w:val="en-GB"/>
              </w:rPr>
              <w:t>Interface</w:t>
            </w:r>
          </w:p>
        </w:tc>
        <w:tc>
          <w:tcPr>
            <w:tcW w:w="6390" w:type="dxa"/>
            <w:vAlign w:val="center"/>
          </w:tcPr>
          <w:p w14:paraId="05CAB69F" w14:textId="0D1F5E89" w:rsidR="008425C7" w:rsidRDefault="00F80852" w:rsidP="00FA2E59">
            <w:pPr>
              <w:rPr>
                <w:lang w:val="en-GB"/>
              </w:rPr>
            </w:pPr>
            <w:r>
              <w:rPr>
                <w:lang w:val="en-GB"/>
              </w:rPr>
              <w:t>An</w:t>
            </w:r>
            <w:r w:rsidR="004F2282" w:rsidRPr="00F80852">
              <w:rPr>
                <w:lang w:val="en-GB"/>
              </w:rPr>
              <w:t xml:space="preserve"> interface is a shared boundary across which two or more separate components of a system exchange </w:t>
            </w:r>
            <w:r>
              <w:rPr>
                <w:lang w:val="en-GB"/>
              </w:rPr>
              <w:t xml:space="preserve">the </w:t>
            </w:r>
            <w:r w:rsidR="004F2282" w:rsidRPr="00F80852">
              <w:rPr>
                <w:lang w:val="en-GB"/>
              </w:rPr>
              <w:t>information</w:t>
            </w:r>
            <w:r>
              <w:rPr>
                <w:lang w:val="en-GB"/>
              </w:rPr>
              <w:t>.</w:t>
            </w:r>
          </w:p>
        </w:tc>
      </w:tr>
      <w:tr w:rsidR="00E21A31" w14:paraId="368A8748" w14:textId="77777777" w:rsidTr="00DB36AA">
        <w:trPr>
          <w:trHeight w:val="350"/>
        </w:trPr>
        <w:tc>
          <w:tcPr>
            <w:tcW w:w="3127" w:type="dxa"/>
            <w:vAlign w:val="center"/>
          </w:tcPr>
          <w:p w14:paraId="3907C911" w14:textId="68B6F37C" w:rsidR="00E21A31" w:rsidRDefault="00F80852" w:rsidP="00FA2E59">
            <w:pPr>
              <w:rPr>
                <w:lang w:val="en-GB"/>
              </w:rPr>
            </w:pPr>
            <w:r>
              <w:rPr>
                <w:lang w:val="en-GB"/>
              </w:rPr>
              <w:t>RTOS</w:t>
            </w:r>
          </w:p>
        </w:tc>
        <w:tc>
          <w:tcPr>
            <w:tcW w:w="6390" w:type="dxa"/>
            <w:vAlign w:val="center"/>
          </w:tcPr>
          <w:p w14:paraId="7AB96CA9" w14:textId="2418F469" w:rsidR="00E21A31" w:rsidRDefault="00F80852" w:rsidP="00FA2E59">
            <w:pPr>
              <w:rPr>
                <w:lang w:val="en-GB"/>
              </w:rPr>
            </w:pPr>
            <w:r>
              <w:rPr>
                <w:lang w:val="en-GB"/>
              </w:rPr>
              <w:t>Real-Time Operating System</w:t>
            </w:r>
          </w:p>
        </w:tc>
      </w:tr>
      <w:tr w:rsidR="00E6328F" w14:paraId="5EFDB236" w14:textId="77777777" w:rsidTr="00DB36AA">
        <w:trPr>
          <w:trHeight w:val="350"/>
        </w:trPr>
        <w:tc>
          <w:tcPr>
            <w:tcW w:w="3127" w:type="dxa"/>
            <w:vAlign w:val="center"/>
          </w:tcPr>
          <w:p w14:paraId="696E9356" w14:textId="23C279A5" w:rsidR="00E6328F" w:rsidRDefault="00E6328F" w:rsidP="00E6328F">
            <w:pPr>
              <w:rPr>
                <w:lang w:val="en-GB"/>
              </w:rPr>
            </w:pPr>
            <w:r>
              <w:rPr>
                <w:lang w:val="en-GB"/>
              </w:rPr>
              <w:t>Software Units</w:t>
            </w:r>
          </w:p>
        </w:tc>
        <w:tc>
          <w:tcPr>
            <w:tcW w:w="6390" w:type="dxa"/>
            <w:vAlign w:val="center"/>
          </w:tcPr>
          <w:p w14:paraId="5217329E" w14:textId="76C16902" w:rsidR="00E6328F" w:rsidRDefault="00E6328F" w:rsidP="00E6328F">
            <w:pPr>
              <w:rPr>
                <w:lang w:val="en-GB"/>
              </w:rPr>
            </w:pPr>
            <w:r>
              <w:rPr>
                <w:lang w:val="en-GB"/>
              </w:rPr>
              <w:t xml:space="preserve">Software units are items that </w:t>
            </w:r>
            <w:proofErr w:type="gramStart"/>
            <w:r>
              <w:rPr>
                <w:lang w:val="en-GB"/>
              </w:rPr>
              <w:t>can’t</w:t>
            </w:r>
            <w:proofErr w:type="gramEnd"/>
            <w:r>
              <w:rPr>
                <w:lang w:val="en-GB"/>
              </w:rPr>
              <w:t xml:space="preserve"> be split into sub-items</w:t>
            </w:r>
          </w:p>
        </w:tc>
      </w:tr>
    </w:tbl>
    <w:p w14:paraId="65A7DC2E" w14:textId="77777777" w:rsidR="00732CDD" w:rsidRDefault="00732CDD" w:rsidP="000045B4">
      <w:pPr>
        <w:rPr>
          <w:lang w:val="en-GB"/>
        </w:rPr>
      </w:pPr>
    </w:p>
    <w:p w14:paraId="13E9BD7E" w14:textId="14208629" w:rsidR="000463F3" w:rsidRPr="005958A1" w:rsidRDefault="000463F3" w:rsidP="000463F3">
      <w:pPr>
        <w:pStyle w:val="Heading1"/>
      </w:pPr>
      <w:bookmarkStart w:id="14" w:name="_Toc2265259"/>
      <w:bookmarkStart w:id="15" w:name="_Toc2265509"/>
      <w:bookmarkStart w:id="16" w:name="_Toc2277146"/>
      <w:bookmarkStart w:id="17" w:name="_Toc5883978"/>
      <w:bookmarkStart w:id="18" w:name="_Toc532308919"/>
      <w:bookmarkStart w:id="19" w:name="_Toc534621503"/>
      <w:bookmarkEnd w:id="14"/>
      <w:bookmarkEnd w:id="15"/>
      <w:bookmarkEnd w:id="16"/>
      <w:r>
        <w:lastRenderedPageBreak/>
        <w:t xml:space="preserve">Product </w:t>
      </w:r>
      <w:r w:rsidR="00B0518F">
        <w:t>Architecture</w:t>
      </w:r>
      <w:r>
        <w:t xml:space="preserve"> Design</w:t>
      </w:r>
      <w:bookmarkEnd w:id="17"/>
    </w:p>
    <w:p w14:paraId="13F9AA63" w14:textId="6204083E" w:rsidR="00784D5E" w:rsidRDefault="00784D5E" w:rsidP="00784D5E">
      <w:pPr>
        <w:pStyle w:val="Heading2"/>
      </w:pPr>
      <w:bookmarkStart w:id="20" w:name="_Toc5883979"/>
      <w:r>
        <w:t>Product Description</w:t>
      </w:r>
      <w:bookmarkEnd w:id="20"/>
    </w:p>
    <w:p w14:paraId="4FBD13C8" w14:textId="7FC0D49B" w:rsidR="00784D5E" w:rsidRDefault="007D3F05" w:rsidP="00784D5E">
      <w:pPr>
        <w:rPr>
          <w:lang w:val="en-GB"/>
        </w:rPr>
      </w:pPr>
      <w:r w:rsidRPr="007D3F05">
        <w:rPr>
          <w:lang w:val="en-GB"/>
        </w:rPr>
        <w:t xml:space="preserve">It is a PSF </w:t>
      </w:r>
      <w:proofErr w:type="gramStart"/>
      <w:r w:rsidRPr="007D3F05">
        <w:rPr>
          <w:lang w:val="en-GB"/>
        </w:rPr>
        <w:t>SINK  application</w:t>
      </w:r>
      <w:proofErr w:type="gramEnd"/>
      <w:r w:rsidRPr="007D3F05">
        <w:rPr>
          <w:lang w:val="en-GB"/>
        </w:rPr>
        <w:t xml:space="preserve"> example that helps the customers to start evaluate their requirements with pre-built binaries</w:t>
      </w:r>
      <w:r>
        <w:rPr>
          <w:lang w:val="en-GB"/>
        </w:rPr>
        <w:t xml:space="preserve">. </w:t>
      </w:r>
    </w:p>
    <w:p w14:paraId="4BF81B27" w14:textId="77777777" w:rsidR="00784D5E" w:rsidRDefault="00784D5E" w:rsidP="00784D5E">
      <w:pPr>
        <w:rPr>
          <w:lang w:val="en-GB"/>
        </w:rPr>
      </w:pPr>
    </w:p>
    <w:p w14:paraId="3301DE12" w14:textId="77777777" w:rsidR="00784D5E" w:rsidRPr="00784D5E" w:rsidRDefault="00784D5E" w:rsidP="00784D5E">
      <w:pPr>
        <w:rPr>
          <w:lang w:val="en-GB"/>
        </w:rPr>
      </w:pPr>
    </w:p>
    <w:p w14:paraId="5A743DAA" w14:textId="27478A26" w:rsidR="000463F3" w:rsidRPr="000463F3" w:rsidRDefault="000463F3" w:rsidP="000463F3">
      <w:pPr>
        <w:pStyle w:val="Heading2"/>
      </w:pPr>
      <w:bookmarkStart w:id="21" w:name="_Toc2247496"/>
      <w:bookmarkStart w:id="22" w:name="_Toc2265262"/>
      <w:bookmarkStart w:id="23" w:name="_Toc2265512"/>
      <w:bookmarkStart w:id="24" w:name="_Toc2277149"/>
      <w:bookmarkStart w:id="25" w:name="_Toc2247497"/>
      <w:bookmarkStart w:id="26" w:name="_Toc2265263"/>
      <w:bookmarkStart w:id="27" w:name="_Toc2265513"/>
      <w:bookmarkStart w:id="28" w:name="_Toc2277150"/>
      <w:bookmarkStart w:id="29" w:name="_Toc2247498"/>
      <w:bookmarkStart w:id="30" w:name="_Toc2265264"/>
      <w:bookmarkStart w:id="31" w:name="_Toc2265514"/>
      <w:bookmarkStart w:id="32" w:name="_Toc2277151"/>
      <w:bookmarkStart w:id="33" w:name="_Toc2247499"/>
      <w:bookmarkStart w:id="34" w:name="_Toc2265265"/>
      <w:bookmarkStart w:id="35" w:name="_Toc2265515"/>
      <w:bookmarkStart w:id="36" w:name="_Toc2277152"/>
      <w:bookmarkStart w:id="37" w:name="_Toc588398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r>
        <w:t>Product Software Architecture</w:t>
      </w:r>
      <w:bookmarkEnd w:id="37"/>
    </w:p>
    <w:p w14:paraId="474A0CBC" w14:textId="6830281D" w:rsidR="007B2E77" w:rsidRDefault="004015BD" w:rsidP="00B0518F">
      <w:pPr>
        <w:rPr>
          <w:bCs/>
          <w:color w:val="000000"/>
        </w:rPr>
      </w:pPr>
      <w:r>
        <w:rPr>
          <w:bCs/>
          <w:noProof/>
          <w:color w:val="000000"/>
        </w:rPr>
        <mc:AlternateContent>
          <mc:Choice Requires="wps">
            <w:drawing>
              <wp:anchor distT="0" distB="0" distL="114300" distR="114300" simplePos="0" relativeHeight="251665408" behindDoc="0" locked="0" layoutInCell="1" allowOverlap="1" wp14:anchorId="6BA2C93D" wp14:editId="1C92D2EF">
                <wp:simplePos x="0" y="0"/>
                <wp:positionH relativeFrom="column">
                  <wp:posOffset>2628900</wp:posOffset>
                </wp:positionH>
                <wp:positionV relativeFrom="paragraph">
                  <wp:posOffset>517525</wp:posOffset>
                </wp:positionV>
                <wp:extent cx="1628775" cy="1171575"/>
                <wp:effectExtent l="0" t="0" r="28575" b="28575"/>
                <wp:wrapNone/>
                <wp:docPr id="11" name="Rectangle 11"/>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75BEB1" id="Rectangle 11" o:spid="_x0000_s1026" style="position:absolute;margin-left:207pt;margin-top:40.75pt;width:128.25pt;height:92.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" fillcolor="#4f81bd [3204]" strokecolor="#243f60 [1604]" strokeweight="2pt"/>
            </w:pict>
          </mc:Fallback>
        </mc:AlternateContent>
      </w:r>
      <w:r>
        <w:rPr>
          <w:bCs/>
          <w:noProof/>
          <w:color w:val="000000"/>
        </w:rPr>
        <mc:AlternateContent>
          <mc:Choice Requires="wps">
            <w:drawing>
              <wp:anchor distT="0" distB="0" distL="114300" distR="114300" simplePos="0" relativeHeight="251667456" behindDoc="0" locked="0" layoutInCell="1" allowOverlap="1" wp14:anchorId="3146FF16" wp14:editId="75FCD76C">
                <wp:simplePos x="0" y="0"/>
                <wp:positionH relativeFrom="column">
                  <wp:posOffset>4391025</wp:posOffset>
                </wp:positionH>
                <wp:positionV relativeFrom="paragraph">
                  <wp:posOffset>527050</wp:posOffset>
                </wp:positionV>
                <wp:extent cx="1628775" cy="11715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3FD978" id="Rectangle 13" o:spid="_x0000_s1026" style="position:absolute;margin-left:345.75pt;margin-top:41.5pt;width:128.25pt;height:9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" fillcolor="#4f81bd [3204]" strokecolor="#243f60 [1604]" strokeweight="2pt"/>
            </w:pict>
          </mc:Fallback>
        </mc:AlternateContent>
      </w:r>
      <w:r>
        <w:rPr>
          <w:bCs/>
          <w:noProof/>
          <w:color w:val="000000"/>
        </w:rPr>
        <mc:AlternateContent>
          <mc:Choice Requires="wps">
            <w:drawing>
              <wp:anchor distT="0" distB="0" distL="114300" distR="114300" simplePos="0" relativeHeight="251669504" behindDoc="0" locked="0" layoutInCell="1" allowOverlap="1" wp14:anchorId="0534F118" wp14:editId="7F4AF5C6">
                <wp:simplePos x="0" y="0"/>
                <wp:positionH relativeFrom="margin">
                  <wp:posOffset>2638425</wp:posOffset>
                </wp:positionH>
                <wp:positionV relativeFrom="paragraph">
                  <wp:posOffset>2022475</wp:posOffset>
                </wp:positionV>
                <wp:extent cx="3429000" cy="106680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3429000" cy="1066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1BAD46" id="Rectangle 14" o:spid="_x0000_s1026" style="position:absolute;margin-left:207.75pt;margin-top:159.25pt;width:270pt;height:8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" fillcolor="#4f81bd [3204]" strokecolor="#243f60 [1604]" strokeweight="2pt">
                <w10:wrap anchorx="margin"/>
              </v:rect>
            </w:pict>
          </mc:Fallback>
        </mc:AlternateContent>
      </w:r>
      <w:r>
        <w:rPr>
          <w:bCs/>
          <w:noProof/>
          <w:color w:val="000000"/>
        </w:rPr>
        <mc:AlternateContent>
          <mc:Choice Requires="wps">
            <w:drawing>
              <wp:anchor distT="0" distB="0" distL="114300" distR="114300" simplePos="0" relativeHeight="251675648" behindDoc="0" locked="0" layoutInCell="1" allowOverlap="1" wp14:anchorId="655CE220" wp14:editId="06386056">
                <wp:simplePos x="0" y="0"/>
                <wp:positionH relativeFrom="column">
                  <wp:posOffset>4448175</wp:posOffset>
                </wp:positionH>
                <wp:positionV relativeFrom="paragraph">
                  <wp:posOffset>3660775</wp:posOffset>
                </wp:positionV>
                <wp:extent cx="1628775" cy="11715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7EF1F8" w14:textId="76A818B8" w:rsidR="004015BD" w:rsidRDefault="004015BD" w:rsidP="004015BD">
                            <w:pPr>
                              <w:jc w:val="center"/>
                            </w:pPr>
                            <w:r>
                              <w:rPr>
                                <w:sz w:val="40"/>
                                <w:szCs w:val="40"/>
                              </w:rPr>
                              <w:t>ADC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5CE220" id="Rectangle 19" o:spid="_x0000_s1027" style="position:absolute;margin-left:350.25pt;margin-top:288.25pt;width:128.25pt;height:9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" fillcolor="#4f81bd [3204]" strokecolor="#243f60 [1604]" strokeweight="2pt">
                <v:textbox>
                  <w:txbxContent>
                    <w:p w14:paraId="357EF1F8" w14:textId="76A818B8" w:rsidR="004015BD" w:rsidRDefault="004015BD" w:rsidP="004015BD">
                      <w:pPr>
                        <w:jc w:val="center"/>
                      </w:pPr>
                      <w:r>
                        <w:rPr>
                          <w:sz w:val="40"/>
                          <w:szCs w:val="40"/>
                        </w:rPr>
                        <w:t>ADC</w:t>
                      </w:r>
                    </w:p>
                  </w:txbxContent>
                </v:textbox>
              </v:rect>
            </w:pict>
          </mc:Fallback>
        </mc:AlternateContent>
      </w:r>
      <w:r>
        <w:rPr>
          <w:bCs/>
          <w:noProof/>
          <w:color w:val="000000"/>
        </w:rPr>
        <mc:AlternateContent>
          <mc:Choice Requires="wps">
            <w:drawing>
              <wp:anchor distT="0" distB="0" distL="114300" distR="114300" simplePos="0" relativeHeight="251688960" behindDoc="0" locked="0" layoutInCell="1" allowOverlap="1" wp14:anchorId="15B65EEA" wp14:editId="0763D42C">
                <wp:simplePos x="0" y="0"/>
                <wp:positionH relativeFrom="column">
                  <wp:posOffset>790575</wp:posOffset>
                </wp:positionH>
                <wp:positionV relativeFrom="paragraph">
                  <wp:posOffset>3889375</wp:posOffset>
                </wp:positionV>
                <wp:extent cx="1752600" cy="752475"/>
                <wp:effectExtent l="0" t="0" r="0" b="28575"/>
                <wp:wrapNone/>
                <wp:docPr id="26" name="Text Box 26"/>
                <wp:cNvGraphicFramePr/>
                <a:graphic xmlns:a="http://schemas.openxmlformats.org/drawingml/2006/main">
                  <a:graphicData uri="http://schemas.microsoft.com/office/word/2010/wordprocessingShape">
                    <wps:wsp>
                      <wps:cNvSpPr txBox="1"/>
                      <wps:spPr>
                        <a:xfrm>
                          <a:off x="0" y="0"/>
                          <a:ext cx="1752600" cy="752475"/>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AAE6132" w14:textId="03020F36" w:rsidR="004015BD" w:rsidRPr="00396739" w:rsidRDefault="004015BD" w:rsidP="004015BD">
                            <w:pPr>
                              <w:rPr>
                                <w:sz w:val="40"/>
                                <w:szCs w:val="40"/>
                              </w:rPr>
                            </w:pPr>
                            <w:r>
                              <w:rPr>
                                <w:sz w:val="40"/>
                                <w:szCs w:val="40"/>
                              </w:rPr>
                              <w:t>Software Configurations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B65EEA" id="Text Box 26" o:spid="_x0000_s1028" type="#_x0000_t202" style="position:absolute;margin-left:62.25pt;margin-top:306.25pt;width:138pt;height:59.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" filled="f" stroked="f" strokeweight="3pt">
                <v:shadow on="t" color="black" opacity="24903f" origin=",.5" offset="0,.55556mm"/>
                <v:textbox>
                  <w:txbxContent>
                    <w:p w14:paraId="3AAE6132" w14:textId="03020F36" w:rsidR="004015BD" w:rsidRPr="00396739" w:rsidRDefault="004015BD" w:rsidP="004015BD">
                      <w:pPr>
                        <w:rPr>
                          <w:sz w:val="40"/>
                          <w:szCs w:val="40"/>
                        </w:rPr>
                      </w:pPr>
                      <w:r>
                        <w:rPr>
                          <w:sz w:val="40"/>
                          <w:szCs w:val="40"/>
                        </w:rPr>
                        <w:t>Software Configurations</w:t>
                      </w:r>
                    </w:p>
                  </w:txbxContent>
                </v:textbox>
              </v:shape>
            </w:pict>
          </mc:Fallback>
        </mc:AlternateContent>
      </w:r>
      <w:r>
        <w:rPr>
          <w:bCs/>
          <w:noProof/>
          <w:color w:val="000000"/>
        </w:rPr>
        <mc:AlternateContent>
          <mc:Choice Requires="wps">
            <w:drawing>
              <wp:anchor distT="0" distB="0" distL="114300" distR="114300" simplePos="0" relativeHeight="251661311" behindDoc="0" locked="0" layoutInCell="1" allowOverlap="1" wp14:anchorId="31AEB2F7" wp14:editId="226A1946">
                <wp:simplePos x="0" y="0"/>
                <wp:positionH relativeFrom="column">
                  <wp:posOffset>209550</wp:posOffset>
                </wp:positionH>
                <wp:positionV relativeFrom="paragraph">
                  <wp:posOffset>517525</wp:posOffset>
                </wp:positionV>
                <wp:extent cx="476250" cy="435292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476250" cy="435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2F5E2ED" id="Rectangle 8" o:spid="_x0000_s1026" style="position:absolute;margin-left:16.5pt;margin-top:40.75pt;width:37.5pt;height:342.75pt;z-index:25166131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" fillcolor="#4f81bd [3204]" strokecolor="#243f60 [1604]" strokeweight="2pt"/>
            </w:pict>
          </mc:Fallback>
        </mc:AlternateContent>
      </w:r>
      <w:r>
        <w:rPr>
          <w:bCs/>
          <w:noProof/>
          <w:color w:val="000000"/>
        </w:rPr>
        <mc:AlternateContent>
          <mc:Choice Requires="wps">
            <w:drawing>
              <wp:anchor distT="0" distB="0" distL="114300" distR="114300" simplePos="0" relativeHeight="251686912" behindDoc="0" locked="0" layoutInCell="1" allowOverlap="1" wp14:anchorId="672F6ACD" wp14:editId="6BE210C9">
                <wp:simplePos x="0" y="0"/>
                <wp:positionH relativeFrom="column">
                  <wp:posOffset>3009900</wp:posOffset>
                </wp:positionH>
                <wp:positionV relativeFrom="paragraph">
                  <wp:posOffset>2251075</wp:posOffset>
                </wp:positionV>
                <wp:extent cx="2647950" cy="838200"/>
                <wp:effectExtent l="0" t="0" r="0" b="19050"/>
                <wp:wrapNone/>
                <wp:docPr id="25" name="Text Box 25"/>
                <wp:cNvGraphicFramePr/>
                <a:graphic xmlns:a="http://schemas.openxmlformats.org/drawingml/2006/main">
                  <a:graphicData uri="http://schemas.microsoft.com/office/word/2010/wordprocessingShape">
                    <wps:wsp>
                      <wps:cNvSpPr txBox="1"/>
                      <wps:spPr>
                        <a:xfrm>
                          <a:off x="0" y="0"/>
                          <a:ext cx="2647950" cy="83820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157B9D0A" w14:textId="4663D077" w:rsidR="004015BD" w:rsidRPr="00396739" w:rsidRDefault="004015BD" w:rsidP="004015BD">
                            <w:pPr>
                              <w:rPr>
                                <w:sz w:val="40"/>
                                <w:szCs w:val="40"/>
                              </w:rPr>
                            </w:pPr>
                            <w:r>
                              <w:rPr>
                                <w:sz w:val="40"/>
                                <w:szCs w:val="40"/>
                              </w:rPr>
                              <w:t>PSF SINK Library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2F6ACD" id="Text Box 25" o:spid="_x0000_s1029" type="#_x0000_t202" style="position:absolute;margin-left:237pt;margin-top:177.25pt;width:208.5pt;height: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" filled="f" stroked="f" strokeweight="3pt">
                <v:shadow on="t" color="black" opacity="24903f" origin=",.5" offset="0,.55556mm"/>
                <v:textbox>
                  <w:txbxContent>
                    <w:p w14:paraId="157B9D0A" w14:textId="4663D077" w:rsidR="004015BD" w:rsidRPr="00396739" w:rsidRDefault="004015BD" w:rsidP="004015BD">
                      <w:pPr>
                        <w:rPr>
                          <w:sz w:val="40"/>
                          <w:szCs w:val="40"/>
                        </w:rPr>
                      </w:pPr>
                      <w:r>
                        <w:rPr>
                          <w:sz w:val="40"/>
                          <w:szCs w:val="40"/>
                        </w:rPr>
                        <w:t>PSF SINK Library</w:t>
                      </w:r>
                    </w:p>
                  </w:txbxContent>
                </v:textbox>
              </v:shape>
            </w:pict>
          </mc:Fallback>
        </mc:AlternateContent>
      </w:r>
      <w:r w:rsidR="00396739">
        <w:rPr>
          <w:bCs/>
          <w:noProof/>
          <w:color w:val="000000"/>
        </w:rPr>
        <mc:AlternateContent>
          <mc:Choice Requires="wps">
            <w:drawing>
              <wp:anchor distT="0" distB="0" distL="114300" distR="114300" simplePos="0" relativeHeight="251684864" behindDoc="0" locked="0" layoutInCell="1" allowOverlap="1" wp14:anchorId="22BC0FB7" wp14:editId="66E195EA">
                <wp:simplePos x="0" y="0"/>
                <wp:positionH relativeFrom="column">
                  <wp:posOffset>971550</wp:posOffset>
                </wp:positionH>
                <wp:positionV relativeFrom="paragraph">
                  <wp:posOffset>2184400</wp:posOffset>
                </wp:positionV>
                <wp:extent cx="1438275" cy="838200"/>
                <wp:effectExtent l="0" t="0" r="0" b="19050"/>
                <wp:wrapNone/>
                <wp:docPr id="24" name="Text Box 24"/>
                <wp:cNvGraphicFramePr/>
                <a:graphic xmlns:a="http://schemas.openxmlformats.org/drawingml/2006/main">
                  <a:graphicData uri="http://schemas.microsoft.com/office/word/2010/wordprocessingShape">
                    <wps:wsp>
                      <wps:cNvSpPr txBox="1"/>
                      <wps:spPr>
                        <a:xfrm>
                          <a:off x="0" y="0"/>
                          <a:ext cx="1438275" cy="83820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61384423" w14:textId="4A3EDB74" w:rsidR="00396739" w:rsidRPr="00396739" w:rsidRDefault="00396739" w:rsidP="00396739">
                            <w:pPr>
                              <w:rPr>
                                <w:sz w:val="40"/>
                                <w:szCs w:val="40"/>
                              </w:rPr>
                            </w:pPr>
                            <w:r>
                              <w:rPr>
                                <w:sz w:val="40"/>
                                <w:szCs w:val="40"/>
                              </w:rPr>
                              <w:t>Task 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BC0FB7" id="Text Box 24" o:spid="_x0000_s1030" type="#_x0000_t202" style="position:absolute;margin-left:76.5pt;margin-top:172pt;width:113.25pt;height: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" filled="f" stroked="f" strokeweight="3pt">
                <v:shadow on="t" color="black" opacity="24903f" origin=",.5" offset="0,.55556mm"/>
                <v:textbox>
                  <w:txbxContent>
                    <w:p w14:paraId="61384423" w14:textId="4A3EDB74" w:rsidR="00396739" w:rsidRPr="00396739" w:rsidRDefault="00396739" w:rsidP="00396739">
                      <w:pPr>
                        <w:rPr>
                          <w:sz w:val="40"/>
                          <w:szCs w:val="40"/>
                        </w:rPr>
                      </w:pPr>
                      <w:r>
                        <w:rPr>
                          <w:sz w:val="40"/>
                          <w:szCs w:val="40"/>
                        </w:rPr>
                        <w:t>Task Manager</w:t>
                      </w:r>
                    </w:p>
                  </w:txbxContent>
                </v:textbox>
              </v:shape>
            </w:pict>
          </mc:Fallback>
        </mc:AlternateContent>
      </w:r>
      <w:r w:rsidR="00396739">
        <w:rPr>
          <w:bCs/>
          <w:noProof/>
          <w:color w:val="000000"/>
        </w:rPr>
        <mc:AlternateContent>
          <mc:Choice Requires="wps">
            <w:drawing>
              <wp:anchor distT="0" distB="0" distL="114300" distR="114300" simplePos="0" relativeHeight="251682816" behindDoc="0" locked="0" layoutInCell="1" allowOverlap="1" wp14:anchorId="6080CFB0" wp14:editId="6F00ABD5">
                <wp:simplePos x="0" y="0"/>
                <wp:positionH relativeFrom="column">
                  <wp:posOffset>4781550</wp:posOffset>
                </wp:positionH>
                <wp:positionV relativeFrom="paragraph">
                  <wp:posOffset>879475</wp:posOffset>
                </wp:positionV>
                <wp:extent cx="809625" cy="504825"/>
                <wp:effectExtent l="0" t="0" r="0" b="28575"/>
                <wp:wrapNone/>
                <wp:docPr id="23" name="Text Box 23"/>
                <wp:cNvGraphicFramePr/>
                <a:graphic xmlns:a="http://schemas.openxmlformats.org/drawingml/2006/main">
                  <a:graphicData uri="http://schemas.microsoft.com/office/word/2010/wordprocessingShape">
                    <wps:wsp>
                      <wps:cNvSpPr txBox="1"/>
                      <wps:spPr>
                        <a:xfrm>
                          <a:off x="0" y="0"/>
                          <a:ext cx="809625" cy="504825"/>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66D9DD84" w14:textId="12E97AE6" w:rsidR="00396739" w:rsidRPr="00396739" w:rsidRDefault="00396739" w:rsidP="00396739">
                            <w:pPr>
                              <w:rPr>
                                <w:sz w:val="40"/>
                                <w:szCs w:val="40"/>
                              </w:rPr>
                            </w:pPr>
                            <w:r>
                              <w:rPr>
                                <w:sz w:val="40"/>
                                <w:szCs w:val="40"/>
                              </w:rPr>
                              <w:t>LED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0CFB0" id="Text Box 23" o:spid="_x0000_s1031" type="#_x0000_t202" style="position:absolute;margin-left:376.5pt;margin-top:69.25pt;width:63.75pt;height:3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" filled="f" stroked="f" strokeweight="3pt">
                <v:shadow on="t" color="black" opacity="24903f" origin=",.5" offset="0,.55556mm"/>
                <v:textbox>
                  <w:txbxContent>
                    <w:p w14:paraId="66D9DD84" w14:textId="12E97AE6" w:rsidR="00396739" w:rsidRPr="00396739" w:rsidRDefault="00396739" w:rsidP="00396739">
                      <w:pPr>
                        <w:rPr>
                          <w:sz w:val="40"/>
                          <w:szCs w:val="40"/>
                        </w:rPr>
                      </w:pPr>
                      <w:r>
                        <w:rPr>
                          <w:sz w:val="40"/>
                          <w:szCs w:val="40"/>
                        </w:rPr>
                        <w:t>LED</w:t>
                      </w:r>
                    </w:p>
                  </w:txbxContent>
                </v:textbox>
              </v:shape>
            </w:pict>
          </mc:Fallback>
        </mc:AlternateContent>
      </w:r>
      <w:r w:rsidR="00396739">
        <w:rPr>
          <w:bCs/>
          <w:noProof/>
          <w:color w:val="000000"/>
        </w:rPr>
        <mc:AlternateContent>
          <mc:Choice Requires="wps">
            <w:drawing>
              <wp:anchor distT="0" distB="0" distL="114300" distR="114300" simplePos="0" relativeHeight="251680768" behindDoc="0" locked="0" layoutInCell="1" allowOverlap="1" wp14:anchorId="54AE1D11" wp14:editId="7B980B8D">
                <wp:simplePos x="0" y="0"/>
                <wp:positionH relativeFrom="column">
                  <wp:posOffset>2743200</wp:posOffset>
                </wp:positionH>
                <wp:positionV relativeFrom="paragraph">
                  <wp:posOffset>603250</wp:posOffset>
                </wp:positionV>
                <wp:extent cx="1438275" cy="1085850"/>
                <wp:effectExtent l="0" t="0" r="0" b="19050"/>
                <wp:wrapNone/>
                <wp:docPr id="22" name="Text Box 22"/>
                <wp:cNvGraphicFramePr/>
                <a:graphic xmlns:a="http://schemas.openxmlformats.org/drawingml/2006/main">
                  <a:graphicData uri="http://schemas.microsoft.com/office/word/2010/wordprocessingShape">
                    <wps:wsp>
                      <wps:cNvSpPr txBox="1"/>
                      <wps:spPr>
                        <a:xfrm>
                          <a:off x="0" y="0"/>
                          <a:ext cx="1438275" cy="108585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397E9FEB" w14:textId="27D222BE" w:rsidR="00396739" w:rsidRPr="00396739" w:rsidRDefault="00396739" w:rsidP="00396739">
                            <w:pPr>
                              <w:rPr>
                                <w:sz w:val="40"/>
                                <w:szCs w:val="40"/>
                              </w:rPr>
                            </w:pPr>
                            <w:r>
                              <w:rPr>
                                <w:sz w:val="40"/>
                                <w:szCs w:val="40"/>
                              </w:rPr>
                              <w:t>PSF Control Terminal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AE1D11" id="Text Box 22" o:spid="_x0000_s1032" type="#_x0000_t202" style="position:absolute;margin-left:3in;margin-top:47.5pt;width:113.25pt;height:8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" filled="f" stroked="f" strokeweight="3pt">
                <v:shadow on="t" color="black" opacity="24903f" origin=",.5" offset="0,.55556mm"/>
                <v:textbox>
                  <w:txbxContent>
                    <w:p w14:paraId="397E9FEB" w14:textId="27D222BE" w:rsidR="00396739" w:rsidRPr="00396739" w:rsidRDefault="00396739" w:rsidP="00396739">
                      <w:pPr>
                        <w:rPr>
                          <w:sz w:val="40"/>
                          <w:szCs w:val="40"/>
                        </w:rPr>
                      </w:pPr>
                      <w:r>
                        <w:rPr>
                          <w:sz w:val="40"/>
                          <w:szCs w:val="40"/>
                        </w:rPr>
                        <w:t>PSF Control Terminal</w:t>
                      </w:r>
                    </w:p>
                  </w:txbxContent>
                </v:textbox>
              </v:shape>
            </w:pict>
          </mc:Fallback>
        </mc:AlternateContent>
      </w:r>
      <w:r w:rsidR="00396739">
        <w:rPr>
          <w:bCs/>
          <w:noProof/>
          <w:color w:val="000000"/>
        </w:rPr>
        <mc:AlternateContent>
          <mc:Choice Requires="wps">
            <w:drawing>
              <wp:anchor distT="0" distB="0" distL="114300" distR="114300" simplePos="0" relativeHeight="251678720" behindDoc="0" locked="0" layoutInCell="1" allowOverlap="1" wp14:anchorId="740CDD4C" wp14:editId="73B9611A">
                <wp:simplePos x="0" y="0"/>
                <wp:positionH relativeFrom="column">
                  <wp:posOffset>981075</wp:posOffset>
                </wp:positionH>
                <wp:positionV relativeFrom="paragraph">
                  <wp:posOffset>727075</wp:posOffset>
                </wp:positionV>
                <wp:extent cx="1438275" cy="838200"/>
                <wp:effectExtent l="0" t="0" r="0" b="19050"/>
                <wp:wrapNone/>
                <wp:docPr id="21" name="Text Box 21"/>
                <wp:cNvGraphicFramePr/>
                <a:graphic xmlns:a="http://schemas.openxmlformats.org/drawingml/2006/main">
                  <a:graphicData uri="http://schemas.microsoft.com/office/word/2010/wordprocessingShape">
                    <wps:wsp>
                      <wps:cNvSpPr txBox="1"/>
                      <wps:spPr>
                        <a:xfrm>
                          <a:off x="0" y="0"/>
                          <a:ext cx="1438275" cy="838200"/>
                        </a:xfrm>
                        <a:prstGeom prst="rect">
                          <a:avLst/>
                        </a:prstGeom>
                        <a:noFill/>
                        <a:ln>
                          <a:noFill/>
                        </a:ln>
                      </wps:spPr>
                      <wps:style>
                        <a:lnRef idx="3">
                          <a:schemeClr val="lt1"/>
                        </a:lnRef>
                        <a:fillRef idx="1">
                          <a:schemeClr val="accent1"/>
                        </a:fillRef>
                        <a:effectRef idx="1">
                          <a:schemeClr val="accent1"/>
                        </a:effectRef>
                        <a:fontRef idx="minor">
                          <a:schemeClr val="lt1"/>
                        </a:fontRef>
                      </wps:style>
                      <wps:txbx>
                        <w:txbxContent>
                          <w:p w14:paraId="061D0F6B" w14:textId="06AB3782" w:rsidR="00396739" w:rsidRPr="00396739" w:rsidRDefault="00396739">
                            <w:pPr>
                              <w:rPr>
                                <w:sz w:val="40"/>
                                <w:szCs w:val="40"/>
                              </w:rPr>
                            </w:pPr>
                            <w:r w:rsidRPr="00396739">
                              <w:rPr>
                                <w:sz w:val="40"/>
                                <w:szCs w:val="40"/>
                              </w:rPr>
                              <w:t xml:space="preserve">PDO </w:t>
                            </w:r>
                            <w:r>
                              <w:rPr>
                                <w:sz w:val="44"/>
                                <w:szCs w:val="44"/>
                              </w:rPr>
                              <w:t>S</w:t>
                            </w:r>
                            <w:r w:rsidRPr="00396739">
                              <w:rPr>
                                <w:sz w:val="44"/>
                                <w:szCs w:val="44"/>
                              </w:rPr>
                              <w:t>elector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CDD4C" id="Text Box 21" o:spid="_x0000_s1033" type="#_x0000_t202" style="position:absolute;margin-left:77.25pt;margin-top:57.25pt;width:113.25pt;height:6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" filled="f" stroked="f" strokeweight="3pt">
                <v:shadow on="t" color="black" opacity="24903f" origin=",.5" offset="0,.55556mm"/>
                <v:textbox>
                  <w:txbxContent>
                    <w:p w14:paraId="061D0F6B" w14:textId="06AB3782" w:rsidR="00396739" w:rsidRPr="00396739" w:rsidRDefault="00396739">
                      <w:pPr>
                        <w:rPr>
                          <w:sz w:val="40"/>
                          <w:szCs w:val="40"/>
                        </w:rPr>
                      </w:pPr>
                      <w:r w:rsidRPr="00396739">
                        <w:rPr>
                          <w:sz w:val="40"/>
                          <w:szCs w:val="40"/>
                        </w:rPr>
                        <w:t xml:space="preserve">PDO </w:t>
                      </w:r>
                      <w:r>
                        <w:rPr>
                          <w:sz w:val="44"/>
                          <w:szCs w:val="44"/>
                        </w:rPr>
                        <w:t>S</w:t>
                      </w:r>
                      <w:r w:rsidRPr="00396739">
                        <w:rPr>
                          <w:sz w:val="44"/>
                          <w:szCs w:val="44"/>
                        </w:rPr>
                        <w:t>elector</w:t>
                      </w:r>
                    </w:p>
                  </w:txbxContent>
                </v:textbox>
              </v:shape>
            </w:pict>
          </mc:Fallback>
        </mc:AlternateContent>
      </w:r>
      <w:r w:rsidR="00396739">
        <w:rPr>
          <w:bCs/>
          <w:noProof/>
          <w:color w:val="000000"/>
        </w:rPr>
        <mc:AlternateContent>
          <mc:Choice Requires="wps">
            <w:drawing>
              <wp:anchor distT="0" distB="0" distL="114300" distR="114300" simplePos="0" relativeHeight="251677696" behindDoc="0" locked="0" layoutInCell="1" allowOverlap="1" wp14:anchorId="0448AB61" wp14:editId="3936157B">
                <wp:simplePos x="0" y="0"/>
                <wp:positionH relativeFrom="column">
                  <wp:posOffset>847725</wp:posOffset>
                </wp:positionH>
                <wp:positionV relativeFrom="paragraph">
                  <wp:posOffset>2003425</wp:posOffset>
                </wp:positionV>
                <wp:extent cx="1628775" cy="11239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6287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A7F89D" id="Rectangle 20" o:spid="_x0000_s1026" style="position:absolute;margin-left:66.75pt;margin-top:157.75pt;width:128.25pt;height:8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" fillcolor="#4f81bd [3204]" strokecolor="#243f60 [1604]" strokeweight="2pt"/>
            </w:pict>
          </mc:Fallback>
        </mc:AlternateContent>
      </w:r>
      <w:r w:rsidR="00396739">
        <w:rPr>
          <w:bCs/>
          <w:noProof/>
          <w:color w:val="000000"/>
        </w:rPr>
        <mc:AlternateContent>
          <mc:Choice Requires="wps">
            <w:drawing>
              <wp:anchor distT="0" distB="0" distL="114300" distR="114300" simplePos="0" relativeHeight="251663360" behindDoc="0" locked="0" layoutInCell="1" allowOverlap="1" wp14:anchorId="29AC7727" wp14:editId="2792A87B">
                <wp:simplePos x="0" y="0"/>
                <wp:positionH relativeFrom="column">
                  <wp:posOffset>838200</wp:posOffset>
                </wp:positionH>
                <wp:positionV relativeFrom="paragraph">
                  <wp:posOffset>517525</wp:posOffset>
                </wp:positionV>
                <wp:extent cx="1628775" cy="11715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1897C" id="Rectangle 9" o:spid="_x0000_s1026" style="position:absolute;margin-left:66pt;margin-top:40.75pt;width:128.25pt;height:92.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" fillcolor="#4f81bd [3204]" strokecolor="#243f60 [1604]" strokeweight="2pt"/>
            </w:pict>
          </mc:Fallback>
        </mc:AlternateContent>
      </w:r>
      <w:r w:rsidR="00396739">
        <w:rPr>
          <w:bCs/>
          <w:noProof/>
          <w:color w:val="000000"/>
        </w:rPr>
        <mc:AlternateContent>
          <mc:Choice Requires="wps">
            <w:drawing>
              <wp:anchor distT="0" distB="0" distL="114300" distR="114300" simplePos="0" relativeHeight="251673600" behindDoc="0" locked="0" layoutInCell="1" allowOverlap="1" wp14:anchorId="79E90473" wp14:editId="33DB90E7">
                <wp:simplePos x="0" y="0"/>
                <wp:positionH relativeFrom="column">
                  <wp:posOffset>2686050</wp:posOffset>
                </wp:positionH>
                <wp:positionV relativeFrom="paragraph">
                  <wp:posOffset>3679825</wp:posOffset>
                </wp:positionV>
                <wp:extent cx="1628775" cy="11715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D32266" w14:textId="27D637C5" w:rsidR="004015BD" w:rsidRDefault="004015BD" w:rsidP="004015BD">
                            <w:pPr>
                              <w:jc w:val="center"/>
                            </w:pPr>
                            <w:r>
                              <w:rPr>
                                <w:sz w:val="40"/>
                                <w:szCs w:val="40"/>
                              </w:rPr>
                              <w:t>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90473" id="Rectangle 18" o:spid="_x0000_s1034" style="position:absolute;margin-left:211.5pt;margin-top:289.75pt;width:128.25pt;height:9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" fillcolor="#4f81bd [3204]" strokecolor="#243f60 [1604]" strokeweight="2pt">
                <v:textbox>
                  <w:txbxContent>
                    <w:p w14:paraId="79D32266" w14:textId="27D637C5" w:rsidR="004015BD" w:rsidRDefault="004015BD" w:rsidP="004015BD">
                      <w:pPr>
                        <w:jc w:val="center"/>
                      </w:pPr>
                      <w:r>
                        <w:rPr>
                          <w:sz w:val="40"/>
                          <w:szCs w:val="40"/>
                        </w:rPr>
                        <w:t>UART</w:t>
                      </w:r>
                    </w:p>
                  </w:txbxContent>
                </v:textbox>
              </v:rect>
            </w:pict>
          </mc:Fallback>
        </mc:AlternateContent>
      </w:r>
      <w:r w:rsidR="00396739">
        <w:rPr>
          <w:bCs/>
          <w:noProof/>
          <w:color w:val="000000"/>
        </w:rPr>
        <mc:AlternateContent>
          <mc:Choice Requires="wps">
            <w:drawing>
              <wp:anchor distT="0" distB="0" distL="114300" distR="114300" simplePos="0" relativeHeight="251671552" behindDoc="0" locked="0" layoutInCell="1" allowOverlap="1" wp14:anchorId="18841D6D" wp14:editId="1A7FC1B8">
                <wp:simplePos x="0" y="0"/>
                <wp:positionH relativeFrom="column">
                  <wp:posOffset>876300</wp:posOffset>
                </wp:positionH>
                <wp:positionV relativeFrom="paragraph">
                  <wp:posOffset>3670300</wp:posOffset>
                </wp:positionV>
                <wp:extent cx="1628775" cy="117157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628775" cy="1171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68430A" id="Rectangle 17" o:spid="_x0000_s1026" style="position:absolute;margin-left:69pt;margin-top:289pt;width:128.25pt;height:9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" fillcolor="#4f81bd [3204]" strokecolor="#243f60 [1604]" strokeweight="2pt"/>
            </w:pict>
          </mc:Fallback>
        </mc:AlternateContent>
      </w:r>
      <w:r w:rsidR="00426A53">
        <w:rPr>
          <w:bCs/>
          <w:noProof/>
          <w:color w:val="000000"/>
        </w:rPr>
        <mc:AlternateContent>
          <mc:Choice Requires="wps">
            <w:drawing>
              <wp:anchor distT="0" distB="0" distL="114300" distR="114300" simplePos="0" relativeHeight="251662336" behindDoc="0" locked="0" layoutInCell="1" allowOverlap="1" wp14:anchorId="20C50126" wp14:editId="4250BD8A">
                <wp:simplePos x="0" y="0"/>
                <wp:positionH relativeFrom="margin">
                  <wp:posOffset>190500</wp:posOffset>
                </wp:positionH>
                <wp:positionV relativeFrom="paragraph">
                  <wp:posOffset>1889125</wp:posOffset>
                </wp:positionV>
                <wp:extent cx="533400" cy="1781175"/>
                <wp:effectExtent l="0" t="0" r="0" b="0"/>
                <wp:wrapNone/>
                <wp:docPr id="7" name="Text Box 7"/>
                <wp:cNvGraphicFramePr/>
                <a:graphic xmlns:a="http://schemas.openxmlformats.org/drawingml/2006/main">
                  <a:graphicData uri="http://schemas.microsoft.com/office/word/2010/wordprocessingShape">
                    <wps:wsp>
                      <wps:cNvSpPr txBox="1"/>
                      <wps:spPr>
                        <a:xfrm>
                          <a:off x="0" y="0"/>
                          <a:ext cx="533400" cy="17811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29BF53" w14:textId="295C5EDC" w:rsidR="0015722D" w:rsidRPr="00426A53" w:rsidRDefault="00396739">
                            <w:pPr>
                              <w:rPr>
                                <w:sz w:val="44"/>
                                <w:szCs w:val="44"/>
                              </w:rPr>
                            </w:pPr>
                            <w:r w:rsidRPr="00426A53">
                              <w:rPr>
                                <w:sz w:val="44"/>
                                <w:szCs w:val="44"/>
                              </w:rPr>
                              <w:t>Harmony 3</w:t>
                            </w:r>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C50126" id="Text Box 7" o:spid="_x0000_s1035" type="#_x0000_t202" style="position:absolute;margin-left:15pt;margin-top:148.75pt;width:42pt;height:140.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" filled="f" stroked="f" strokeweight="2pt">
                <v:textbox style="layout-flow:vertical">
                  <w:txbxContent>
                    <w:p w14:paraId="2B29BF53" w14:textId="295C5EDC" w:rsidR="0015722D" w:rsidRPr="00426A53" w:rsidRDefault="00396739">
                      <w:pPr>
                        <w:rPr>
                          <w:sz w:val="44"/>
                          <w:szCs w:val="44"/>
                        </w:rPr>
                      </w:pPr>
                      <w:r w:rsidRPr="00426A53">
                        <w:rPr>
                          <w:sz w:val="44"/>
                          <w:szCs w:val="44"/>
                        </w:rPr>
                        <w:t>Harmony 3</w:t>
                      </w:r>
                    </w:p>
                  </w:txbxContent>
                </v:textbox>
                <w10:wrap anchorx="margin"/>
              </v:shape>
            </w:pict>
          </mc:Fallback>
        </mc:AlternateContent>
      </w:r>
      <w:r w:rsidR="007D3F05">
        <w:rPr>
          <w:bCs/>
          <w:noProof/>
          <w:color w:val="000000"/>
        </w:rPr>
        <w:drawing>
          <wp:inline distT="0" distB="0" distL="0" distR="0" wp14:anchorId="34D92F4C" wp14:editId="1669B6D7">
            <wp:extent cx="6410325" cy="50387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9DB8231" w14:textId="251E88B7" w:rsidR="007B2E77" w:rsidRDefault="007B2E77" w:rsidP="00B0518F">
      <w:pPr>
        <w:rPr>
          <w:bCs/>
          <w:color w:val="000000"/>
        </w:rPr>
      </w:pPr>
    </w:p>
    <w:p w14:paraId="1F6F9213" w14:textId="23A93273" w:rsidR="007B2E77" w:rsidRDefault="007B2E77" w:rsidP="00B0518F">
      <w:pPr>
        <w:rPr>
          <w:bCs/>
          <w:color w:val="000000"/>
        </w:rPr>
      </w:pPr>
    </w:p>
    <w:p w14:paraId="250456E7" w14:textId="3286AD84" w:rsidR="00C8350D" w:rsidRDefault="00C8350D" w:rsidP="00B0518F">
      <w:pPr>
        <w:rPr>
          <w:bCs/>
          <w:color w:val="000000"/>
        </w:rPr>
      </w:pPr>
    </w:p>
    <w:p w14:paraId="6DAC627A" w14:textId="773728FB" w:rsidR="00103C3F" w:rsidRDefault="00103C3F" w:rsidP="00103C3F">
      <w:pPr>
        <w:pStyle w:val="Heading2"/>
      </w:pPr>
      <w:bookmarkStart w:id="38" w:name="_Toc2247501"/>
      <w:bookmarkStart w:id="39" w:name="_Toc2265267"/>
      <w:bookmarkStart w:id="40" w:name="_Toc2265517"/>
      <w:bookmarkStart w:id="41" w:name="_Toc2277154"/>
      <w:bookmarkStart w:id="42" w:name="_Toc2247502"/>
      <w:bookmarkStart w:id="43" w:name="_Toc2265268"/>
      <w:bookmarkStart w:id="44" w:name="_Toc2265518"/>
      <w:bookmarkStart w:id="45" w:name="_Toc2277155"/>
      <w:bookmarkStart w:id="46" w:name="_Toc2247503"/>
      <w:bookmarkStart w:id="47" w:name="_Toc2265269"/>
      <w:bookmarkStart w:id="48" w:name="_Toc2265519"/>
      <w:bookmarkStart w:id="49" w:name="_Toc2277156"/>
      <w:bookmarkStart w:id="50" w:name="_Toc2247504"/>
      <w:bookmarkStart w:id="51" w:name="_Toc2265270"/>
      <w:bookmarkStart w:id="52" w:name="_Toc2265520"/>
      <w:bookmarkStart w:id="53" w:name="_Toc2277157"/>
      <w:bookmarkStart w:id="54" w:name="_Toc2247505"/>
      <w:bookmarkStart w:id="55" w:name="_Toc2265271"/>
      <w:bookmarkStart w:id="56" w:name="_Toc2265521"/>
      <w:bookmarkStart w:id="57" w:name="_Toc2277158"/>
      <w:bookmarkStart w:id="58" w:name="_Toc2247506"/>
      <w:bookmarkStart w:id="59" w:name="_Toc2265272"/>
      <w:bookmarkStart w:id="60" w:name="_Toc2265522"/>
      <w:bookmarkStart w:id="61" w:name="_Toc2277159"/>
      <w:bookmarkStart w:id="62" w:name="_Toc2247507"/>
      <w:bookmarkStart w:id="63" w:name="_Toc2265273"/>
      <w:bookmarkStart w:id="64" w:name="_Toc2265523"/>
      <w:bookmarkStart w:id="65" w:name="_Toc2277160"/>
      <w:bookmarkStart w:id="66" w:name="_Toc2247508"/>
      <w:bookmarkStart w:id="67" w:name="_Toc2265274"/>
      <w:bookmarkStart w:id="68" w:name="_Toc2265524"/>
      <w:bookmarkStart w:id="69" w:name="_Toc2277161"/>
      <w:bookmarkStart w:id="70" w:name="_Toc2247509"/>
      <w:bookmarkStart w:id="71" w:name="_Toc2265275"/>
      <w:bookmarkStart w:id="72" w:name="_Toc2265525"/>
      <w:bookmarkStart w:id="73" w:name="_Toc2277162"/>
      <w:bookmarkStart w:id="74" w:name="_Toc2247510"/>
      <w:bookmarkStart w:id="75" w:name="_Toc2265276"/>
      <w:bookmarkStart w:id="76" w:name="_Toc2265526"/>
      <w:bookmarkStart w:id="77" w:name="_Toc2277163"/>
      <w:bookmarkStart w:id="78" w:name="_Toc2247511"/>
      <w:bookmarkStart w:id="79" w:name="_Toc2265277"/>
      <w:bookmarkStart w:id="80" w:name="_Toc2265527"/>
      <w:bookmarkStart w:id="81" w:name="_Toc2277164"/>
      <w:bookmarkStart w:id="82" w:name="_Toc2247512"/>
      <w:bookmarkStart w:id="83" w:name="_Toc2265278"/>
      <w:bookmarkStart w:id="84" w:name="_Toc2265528"/>
      <w:bookmarkStart w:id="85" w:name="_Toc2277165"/>
      <w:bookmarkStart w:id="86" w:name="_Toc2247513"/>
      <w:bookmarkStart w:id="87" w:name="_Toc2265279"/>
      <w:bookmarkStart w:id="88" w:name="_Toc2265529"/>
      <w:bookmarkStart w:id="89" w:name="_Toc2277166"/>
      <w:bookmarkStart w:id="90" w:name="_Toc2247514"/>
      <w:bookmarkStart w:id="91" w:name="_Toc2265280"/>
      <w:bookmarkStart w:id="92" w:name="_Toc2265530"/>
      <w:bookmarkStart w:id="93" w:name="_Toc2277167"/>
      <w:bookmarkStart w:id="94" w:name="_Toc2247515"/>
      <w:bookmarkStart w:id="95" w:name="_Toc2265281"/>
      <w:bookmarkStart w:id="96" w:name="_Toc2265531"/>
      <w:bookmarkStart w:id="97" w:name="_Toc2277168"/>
      <w:bookmarkStart w:id="98" w:name="_Toc2247516"/>
      <w:bookmarkStart w:id="99" w:name="_Toc2265282"/>
      <w:bookmarkStart w:id="100" w:name="_Toc2265532"/>
      <w:bookmarkStart w:id="101" w:name="_Toc2277169"/>
      <w:bookmarkStart w:id="102" w:name="_Toc2247517"/>
      <w:bookmarkStart w:id="103" w:name="_Toc2265283"/>
      <w:bookmarkStart w:id="104" w:name="_Toc2265533"/>
      <w:bookmarkStart w:id="105" w:name="_Toc2277170"/>
      <w:bookmarkStart w:id="106" w:name="_Toc2247518"/>
      <w:bookmarkStart w:id="107" w:name="_Toc2265284"/>
      <w:bookmarkStart w:id="108" w:name="_Toc2265534"/>
      <w:bookmarkStart w:id="109" w:name="_Toc2277171"/>
      <w:bookmarkStart w:id="110" w:name="_Toc5883981"/>
      <w:bookmarkStart w:id="111" w:name="_Toc527132201"/>
      <w:bookmarkStart w:id="112" w:name="_Toc527118824"/>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r>
        <w:t>Architectural Constraints</w:t>
      </w:r>
      <w:bookmarkEnd w:id="110"/>
      <w:r>
        <w:t xml:space="preserve"> </w:t>
      </w:r>
      <w:bookmarkEnd w:id="111"/>
    </w:p>
    <w:p w14:paraId="71B63891" w14:textId="275E9E46" w:rsidR="00DD0E82" w:rsidRDefault="00995150" w:rsidP="00DD0E82">
      <w:pPr>
        <w:rPr>
          <w:lang w:val="en-GB"/>
        </w:rPr>
      </w:pPr>
      <w:r>
        <w:rPr>
          <w:lang w:val="en-GB"/>
        </w:rPr>
        <w:t>&lt;</w:t>
      </w:r>
      <w:r w:rsidR="00103C3F">
        <w:rPr>
          <w:lang w:val="en-GB"/>
        </w:rPr>
        <w:t xml:space="preserve">Specify </w:t>
      </w:r>
      <w:r w:rsidR="008041C6">
        <w:rPr>
          <w:lang w:val="en-GB"/>
        </w:rPr>
        <w:t>the</w:t>
      </w:r>
      <w:r w:rsidR="00103C3F">
        <w:rPr>
          <w:lang w:val="en-GB"/>
        </w:rPr>
        <w:t xml:space="preserve"> </w:t>
      </w:r>
      <w:r>
        <w:rPr>
          <w:lang w:val="en-GB"/>
        </w:rPr>
        <w:t>architectural design constraints</w:t>
      </w:r>
      <w:r w:rsidR="008041C6">
        <w:rPr>
          <w:lang w:val="en-GB"/>
        </w:rPr>
        <w:t xml:space="preserve"> if any</w:t>
      </w:r>
      <w:r w:rsidR="00103C3F">
        <w:rPr>
          <w:lang w:val="en-GB"/>
        </w:rPr>
        <w:t>.</w:t>
      </w:r>
    </w:p>
    <w:p w14:paraId="03ADE8A8" w14:textId="41C31A1F" w:rsidR="00103C3F" w:rsidRDefault="00103C3F" w:rsidP="00DD0E82">
      <w:pPr>
        <w:rPr>
          <w:lang w:val="en-GB"/>
        </w:rPr>
      </w:pPr>
    </w:p>
    <w:p w14:paraId="3173E5DE" w14:textId="464654E2" w:rsidR="00DD0E82" w:rsidRDefault="00DD0E82" w:rsidP="00DD0E82">
      <w:pPr>
        <w:rPr>
          <w:lang w:val="en-GB"/>
        </w:rPr>
      </w:pPr>
    </w:p>
    <w:p w14:paraId="074F5664" w14:textId="7B36AECC" w:rsidR="00195962" w:rsidRDefault="00195962" w:rsidP="00ED672D">
      <w:pPr>
        <w:pStyle w:val="Heading2"/>
      </w:pPr>
      <w:bookmarkStart w:id="113" w:name="_Toc5883982"/>
      <w:bookmarkEnd w:id="112"/>
      <w:r>
        <w:lastRenderedPageBreak/>
        <w:t>Reuse the existing configuration</w:t>
      </w:r>
    </w:p>
    <w:p w14:paraId="7BDCD100" w14:textId="382B3243" w:rsidR="00195962" w:rsidRPr="00195962" w:rsidRDefault="00195962" w:rsidP="00195962">
      <w:pPr>
        <w:rPr>
          <w:lang w:val="en-GB"/>
        </w:rPr>
      </w:pPr>
      <w:r>
        <w:rPr>
          <w:lang w:val="en-GB"/>
        </w:rPr>
        <w:t xml:space="preserve">Reuse the all the configuration parameter, application files s and Harmony project used in </w:t>
      </w:r>
      <w:r>
        <w:t>branch is labeled feature/upd301c-sink-ae-demo</w:t>
      </w:r>
    </w:p>
    <w:p w14:paraId="0D8A7479" w14:textId="44C8D8C2" w:rsidR="00BC21EA" w:rsidRDefault="00BC21EA" w:rsidP="008837E5">
      <w:pPr>
        <w:pStyle w:val="Heading2"/>
      </w:pPr>
      <w:r>
        <w:t>Demo folder structure</w:t>
      </w:r>
    </w:p>
    <w:p w14:paraId="68305E8B" w14:textId="63551BF8" w:rsidR="00BC21EA" w:rsidRPr="00BC21EA" w:rsidRDefault="00BC21EA" w:rsidP="00BC21EA">
      <w:pPr>
        <w:rPr>
          <w:lang w:val="en-GB"/>
        </w:rPr>
      </w:pPr>
      <w:r>
        <w:rPr>
          <w:lang w:val="en-GB"/>
        </w:rPr>
        <w:t xml:space="preserve">Use same folder structure as of used in </w:t>
      </w:r>
      <w:r>
        <w:t>branch is labeled feature/upd301c-sink-ae-demo</w:t>
      </w:r>
    </w:p>
    <w:p w14:paraId="628E9579" w14:textId="7EB0196B" w:rsidR="00BC21EA" w:rsidRDefault="00BC21EA" w:rsidP="008837E5">
      <w:pPr>
        <w:pStyle w:val="Heading2"/>
      </w:pPr>
      <w:r>
        <w:t xml:space="preserve">Coding </w:t>
      </w:r>
      <w:r w:rsidR="00370E3E">
        <w:t>guidelines</w:t>
      </w:r>
    </w:p>
    <w:p w14:paraId="44CC09C5" w14:textId="258D3838" w:rsidR="00370E3E" w:rsidRPr="00370E3E" w:rsidRDefault="00370E3E" w:rsidP="00370E3E">
      <w:pPr>
        <w:rPr>
          <w:lang w:val="en-GB"/>
        </w:rPr>
      </w:pPr>
      <w:r>
        <w:rPr>
          <w:lang w:val="en-GB"/>
        </w:rPr>
        <w:t>Coding should strictly follow UNG coding guidelines</w:t>
      </w:r>
    </w:p>
    <w:p w14:paraId="188C527A" w14:textId="531EE045" w:rsidR="008837E5" w:rsidRDefault="00ED672D" w:rsidP="008837E5">
      <w:pPr>
        <w:pStyle w:val="Heading2"/>
      </w:pPr>
      <w:r>
        <w:t>PSF configuration</w:t>
      </w:r>
    </w:p>
    <w:p w14:paraId="6E820971" w14:textId="1590756E" w:rsidR="008837E5" w:rsidRDefault="008837E5" w:rsidP="008837E5">
      <w:r>
        <w:t>Reuse “</w:t>
      </w:r>
      <w:proofErr w:type="spellStart"/>
      <w:r w:rsidRPr="008837E5">
        <w:t>PSFSink_BootCfg.h</w:t>
      </w:r>
      <w:proofErr w:type="spellEnd"/>
      <w:r>
        <w:t>”</w:t>
      </w:r>
    </w:p>
    <w:p w14:paraId="61F5C57D" w14:textId="0F159D07" w:rsidR="00E64FFE" w:rsidRDefault="00E64FFE" w:rsidP="008837E5">
      <w:r>
        <w:t>Reuse “</w:t>
      </w:r>
      <w:proofErr w:type="spellStart"/>
      <w:r w:rsidRPr="00E64FFE">
        <w:t>PSF_Config.h</w:t>
      </w:r>
      <w:proofErr w:type="spellEnd"/>
      <w:r>
        <w:t>”</w:t>
      </w:r>
    </w:p>
    <w:p w14:paraId="4B35D8AE" w14:textId="3824527B" w:rsidR="000C144A" w:rsidRDefault="000C144A" w:rsidP="008837E5">
      <w:r>
        <w:t>Reuse all other .c file in application folder.</w:t>
      </w:r>
    </w:p>
    <w:p w14:paraId="71CA1447" w14:textId="57EFBC6D" w:rsidR="00A469E0" w:rsidRDefault="00A469E0" w:rsidP="00A469E0">
      <w:pPr>
        <w:pStyle w:val="Heading2"/>
      </w:pPr>
      <w:r>
        <w:t>PSF application</w:t>
      </w:r>
    </w:p>
    <w:p w14:paraId="53BF6D1F" w14:textId="766BFACB" w:rsidR="00A469E0" w:rsidRPr="00A469E0" w:rsidRDefault="00A469E0" w:rsidP="00A469E0">
      <w:pPr>
        <w:rPr>
          <w:lang w:val="en-GB"/>
        </w:rPr>
      </w:pPr>
      <w:r w:rsidRPr="00A469E0">
        <w:rPr>
          <w:lang w:val="en-GB"/>
        </w:rPr>
        <w:t xml:space="preserve">Reuse </w:t>
      </w:r>
      <w:proofErr w:type="spellStart"/>
      <w:r w:rsidRPr="00A469E0">
        <w:rPr>
          <w:lang w:val="en-GB"/>
        </w:rPr>
        <w:t>PSFSink_BootCfg.c</w:t>
      </w:r>
      <w:proofErr w:type="spellEnd"/>
      <w:r w:rsidRPr="00A469E0">
        <w:rPr>
          <w:lang w:val="en-GB"/>
        </w:rPr>
        <w:t xml:space="preserve"> no need for further modifications</w:t>
      </w:r>
    </w:p>
    <w:p w14:paraId="27814405" w14:textId="1A0667DE" w:rsidR="00A469E0" w:rsidRPr="00A469E0" w:rsidRDefault="00A469E0" w:rsidP="00A469E0">
      <w:pPr>
        <w:rPr>
          <w:lang w:val="en-GB"/>
        </w:rPr>
      </w:pPr>
      <w:r>
        <w:rPr>
          <w:lang w:val="en-GB"/>
        </w:rPr>
        <w:t xml:space="preserve">Reuse </w:t>
      </w:r>
      <w:proofErr w:type="spellStart"/>
      <w:r w:rsidRPr="00A469E0">
        <w:rPr>
          <w:lang w:val="en-GB"/>
        </w:rPr>
        <w:t>PSFSink_App.c</w:t>
      </w:r>
      <w:proofErr w:type="spellEnd"/>
      <w:r>
        <w:rPr>
          <w:lang w:val="en-GB"/>
        </w:rPr>
        <w:t xml:space="preserve"> and modify it to add ADC Rotor and PCT</w:t>
      </w:r>
      <w:r w:rsidR="00195962">
        <w:rPr>
          <w:lang w:val="en-GB"/>
        </w:rPr>
        <w:t>.</w:t>
      </w:r>
    </w:p>
    <w:p w14:paraId="1A0E163D" w14:textId="1ECB6C73" w:rsidR="00370E3E" w:rsidRDefault="00AE0012" w:rsidP="00DD7771">
      <w:pPr>
        <w:pStyle w:val="Heading2"/>
      </w:pPr>
      <w:r>
        <w:t>PSF Rotor switch</w:t>
      </w:r>
    </w:p>
    <w:p w14:paraId="7D0C3344" w14:textId="12E17083" w:rsidR="00393A76" w:rsidRDefault="002B36F2" w:rsidP="002B36F2">
      <w:r>
        <w:rPr>
          <w:lang w:val="en-GB"/>
        </w:rPr>
        <w:t>(</w:t>
      </w:r>
      <w:proofErr w:type="gramStart"/>
      <w:r w:rsidR="00393A76">
        <w:rPr>
          <w:lang w:val="en-GB"/>
        </w:rPr>
        <w:t>Ref:-</w:t>
      </w:r>
      <w:proofErr w:type="gramEnd"/>
      <w:r w:rsidR="00393A76">
        <w:rPr>
          <w:lang w:val="en-GB"/>
        </w:rPr>
        <w:t xml:space="preserve"> </w:t>
      </w:r>
      <w:bookmarkStart w:id="114" w:name="_Toc47594195"/>
      <w:r w:rsidR="00393A76" w:rsidRPr="00D071AC">
        <w:t>R_FUNC_</w:t>
      </w:r>
      <w:r w:rsidR="00393A76">
        <w:t>ADC_ROTOR_SWITCH</w:t>
      </w:r>
      <w:bookmarkEnd w:id="114"/>
      <w:r w:rsidR="00BD07CB">
        <w:t xml:space="preserve"> in Requirement doc</w:t>
      </w:r>
      <w:r>
        <w:t>)</w:t>
      </w:r>
    </w:p>
    <w:p w14:paraId="6E9691B7" w14:textId="21610395" w:rsidR="008A2C69" w:rsidRDefault="008A2C69" w:rsidP="002B36F2"/>
    <w:p w14:paraId="3C74E488" w14:textId="77777777" w:rsidR="008A2C69" w:rsidRDefault="008A2C69" w:rsidP="008A2C69">
      <w:r w:rsidRPr="005870F1">
        <w:rPr>
          <w:noProof/>
        </w:rPr>
        <w:drawing>
          <wp:inline distT="0" distB="0" distL="0" distR="0" wp14:anchorId="7D9FAA18" wp14:editId="714D68A1">
            <wp:extent cx="1905000" cy="1228725"/>
            <wp:effectExtent l="0" t="0" r="0" b="9525"/>
            <wp:docPr id="3" name="Picture 4">
              <a:extLst xmlns:a="http://schemas.openxmlformats.org/drawingml/2006/main">
                <a:ext uri="{FF2B5EF4-FFF2-40B4-BE49-F238E27FC236}">
                  <a16:creationId xmlns:a16="http://schemas.microsoft.com/office/drawing/2014/main" id="{3E95A365-873C-4BDC-A61F-9F7BCD9B217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3E95A365-873C-4BDC-A61F-9F7BCD9B217C}"/>
                        </a:ext>
                      </a:extLst>
                    </pic:cNvPr>
                    <pic:cNvPicPr>
                      <a:picLocks noChangeAspect="1"/>
                    </pic:cNvPicPr>
                  </pic:nvPicPr>
                  <pic:blipFill>
                    <a:blip r:embed="rId18"/>
                    <a:stretch>
                      <a:fillRect/>
                    </a:stretch>
                  </pic:blipFill>
                  <pic:spPr>
                    <a:xfrm>
                      <a:off x="0" y="0"/>
                      <a:ext cx="1905000" cy="1228725"/>
                    </a:xfrm>
                    <a:prstGeom prst="rect">
                      <a:avLst/>
                    </a:prstGeom>
                  </pic:spPr>
                </pic:pic>
              </a:graphicData>
            </a:graphic>
          </wp:inline>
        </w:drawing>
      </w:r>
    </w:p>
    <w:p w14:paraId="6B700833" w14:textId="77777777" w:rsidR="008A2C69" w:rsidRDefault="008A2C69" w:rsidP="008A2C69"/>
    <w:p w14:paraId="43F781B7" w14:textId="77777777" w:rsidR="008A2C69" w:rsidRDefault="008A2C69" w:rsidP="008A2C69">
      <w:r>
        <w:t>The corresponding PDOs are,</w:t>
      </w:r>
    </w:p>
    <w:p w14:paraId="0938269F" w14:textId="77777777" w:rsidR="008A2C69" w:rsidRDefault="008A2C69" w:rsidP="008A2C69"/>
    <w:p w14:paraId="4A2E4CC5" w14:textId="77777777" w:rsidR="008A2C69" w:rsidRPr="00980900" w:rsidRDefault="008A2C69" w:rsidP="008A2C69">
      <w:pPr>
        <w:pStyle w:val="ListParagraph"/>
        <w:numPr>
          <w:ilvl w:val="0"/>
          <w:numId w:val="34"/>
        </w:numPr>
        <w:rPr>
          <w:lang w:val="en-GB"/>
        </w:rPr>
      </w:pPr>
      <w:r w:rsidRPr="00980900">
        <w:rPr>
          <w:lang w:val="en-GB"/>
        </w:rPr>
        <w:t>5V @ 3A</w:t>
      </w:r>
    </w:p>
    <w:p w14:paraId="6D440572" w14:textId="77777777" w:rsidR="008A2C69" w:rsidRPr="00980900" w:rsidRDefault="008A2C69" w:rsidP="008A2C69">
      <w:pPr>
        <w:pStyle w:val="ListParagraph"/>
        <w:numPr>
          <w:ilvl w:val="0"/>
          <w:numId w:val="34"/>
        </w:numPr>
        <w:rPr>
          <w:lang w:val="en-GB"/>
        </w:rPr>
      </w:pPr>
      <w:r w:rsidRPr="00980900">
        <w:rPr>
          <w:lang w:val="en-GB"/>
        </w:rPr>
        <w:t>9V @ 3A</w:t>
      </w:r>
    </w:p>
    <w:p w14:paraId="6591C51F" w14:textId="77777777" w:rsidR="008A2C69" w:rsidRPr="00980900" w:rsidRDefault="008A2C69" w:rsidP="008A2C69">
      <w:pPr>
        <w:pStyle w:val="ListParagraph"/>
        <w:numPr>
          <w:ilvl w:val="0"/>
          <w:numId w:val="34"/>
        </w:numPr>
        <w:rPr>
          <w:lang w:val="en-GB"/>
        </w:rPr>
      </w:pPr>
      <w:r w:rsidRPr="00980900">
        <w:rPr>
          <w:lang w:val="en-GB"/>
        </w:rPr>
        <w:t>15V @ 3A</w:t>
      </w:r>
    </w:p>
    <w:p w14:paraId="244426E2" w14:textId="77777777" w:rsidR="008A2C69" w:rsidRDefault="008A2C69" w:rsidP="008A2C69">
      <w:pPr>
        <w:pStyle w:val="ListParagraph"/>
        <w:numPr>
          <w:ilvl w:val="0"/>
          <w:numId w:val="34"/>
        </w:numPr>
      </w:pPr>
      <w:r w:rsidRPr="00980900">
        <w:rPr>
          <w:lang w:val="en-GB"/>
        </w:rPr>
        <w:t>20V @ 3A</w:t>
      </w:r>
      <w:commentRangeStart w:id="115"/>
      <w:commentRangeEnd w:id="115"/>
      <w:r>
        <w:rPr>
          <w:rStyle w:val="CommentReference"/>
          <w:b/>
          <w:bCs/>
        </w:rPr>
        <w:commentReference w:id="115"/>
      </w:r>
    </w:p>
    <w:p w14:paraId="65945FCD" w14:textId="77777777" w:rsidR="008A2C69" w:rsidRPr="00980900" w:rsidRDefault="008A2C69" w:rsidP="008A2C69">
      <w:pPr>
        <w:pStyle w:val="ListParagraph"/>
        <w:numPr>
          <w:ilvl w:val="0"/>
          <w:numId w:val="34"/>
        </w:numPr>
        <w:rPr>
          <w:lang w:val="en-GB"/>
        </w:rPr>
      </w:pPr>
      <w:r w:rsidRPr="00980900">
        <w:rPr>
          <w:lang w:val="en-GB"/>
        </w:rPr>
        <w:t>20V @ 3A</w:t>
      </w:r>
      <w:commentRangeStart w:id="116"/>
      <w:commentRangeEnd w:id="116"/>
      <w:r>
        <w:rPr>
          <w:rStyle w:val="CommentReference"/>
          <w:b/>
          <w:bCs/>
        </w:rPr>
        <w:commentReference w:id="116"/>
      </w:r>
    </w:p>
    <w:p w14:paraId="082C220E" w14:textId="77777777" w:rsidR="008A2C69" w:rsidRDefault="008A2C69" w:rsidP="008A2C69">
      <w:pPr>
        <w:pStyle w:val="ListParagraph"/>
        <w:numPr>
          <w:ilvl w:val="0"/>
          <w:numId w:val="34"/>
        </w:numPr>
      </w:pPr>
      <w:r w:rsidRPr="00980900">
        <w:rPr>
          <w:lang w:val="en-GB"/>
        </w:rPr>
        <w:t>20V @ 3A</w:t>
      </w:r>
      <w:commentRangeStart w:id="117"/>
      <w:commentRangeEnd w:id="117"/>
      <w:r>
        <w:rPr>
          <w:rStyle w:val="CommentReference"/>
          <w:b/>
          <w:bCs/>
        </w:rPr>
        <w:commentReference w:id="117"/>
      </w:r>
    </w:p>
    <w:p w14:paraId="202319C0" w14:textId="77777777" w:rsidR="008A2C69" w:rsidRDefault="008A2C69" w:rsidP="008A2C69">
      <w:pPr>
        <w:pStyle w:val="ListParagraph"/>
        <w:numPr>
          <w:ilvl w:val="0"/>
          <w:numId w:val="34"/>
        </w:numPr>
      </w:pPr>
      <w:r w:rsidRPr="00980900">
        <w:rPr>
          <w:lang w:val="en-GB"/>
        </w:rPr>
        <w:t>20V @ 3A</w:t>
      </w:r>
      <w:commentRangeStart w:id="118"/>
      <w:commentRangeEnd w:id="118"/>
      <w:r>
        <w:rPr>
          <w:rStyle w:val="CommentReference"/>
          <w:b/>
          <w:bCs/>
        </w:rPr>
        <w:commentReference w:id="118"/>
      </w:r>
    </w:p>
    <w:p w14:paraId="21D32666" w14:textId="0718AC43" w:rsidR="008A2C69" w:rsidRDefault="008A2C69" w:rsidP="002B36F2">
      <w:pPr>
        <w:rPr>
          <w:lang w:val="en-GB"/>
        </w:rPr>
      </w:pPr>
    </w:p>
    <w:p w14:paraId="58953EFC" w14:textId="77777777" w:rsidR="008A2C69" w:rsidRPr="002B36F2" w:rsidRDefault="008A2C69" w:rsidP="002B36F2">
      <w:pPr>
        <w:rPr>
          <w:lang w:val="en-GB"/>
        </w:rPr>
      </w:pPr>
    </w:p>
    <w:p w14:paraId="31067FB6" w14:textId="77777777" w:rsidR="008A2C69" w:rsidRDefault="004825AD" w:rsidP="00B84352">
      <w:pPr>
        <w:pStyle w:val="ListParagraph"/>
        <w:numPr>
          <w:ilvl w:val="0"/>
          <w:numId w:val="35"/>
        </w:numPr>
      </w:pPr>
      <w:r w:rsidRPr="008A2C69">
        <w:rPr>
          <w:lang w:val="en-GB"/>
        </w:rPr>
        <w:t>Add ADC PLIIB using harmony configurator</w:t>
      </w:r>
      <w:r w:rsidR="00775782" w:rsidRPr="008A2C69">
        <w:rPr>
          <w:lang w:val="en-GB"/>
        </w:rPr>
        <w:t xml:space="preserve"> for </w:t>
      </w:r>
      <w:r w:rsidR="00775782" w:rsidRPr="00331A41">
        <w:t xml:space="preserve">PA04 of </w:t>
      </w:r>
      <w:r w:rsidR="00775782">
        <w:t>SAMD2</w:t>
      </w:r>
      <w:r w:rsidR="008A2C69">
        <w:t>0</w:t>
      </w:r>
    </w:p>
    <w:p w14:paraId="0B9E840E" w14:textId="77777777" w:rsidR="009E65FF" w:rsidRDefault="00014C93" w:rsidP="008A2C69">
      <w:pPr>
        <w:pStyle w:val="ListParagraph"/>
        <w:numPr>
          <w:ilvl w:val="0"/>
          <w:numId w:val="35"/>
        </w:numPr>
      </w:pPr>
      <w:r>
        <w:t xml:space="preserve">Poll for new ADC value in main while loop, </w:t>
      </w:r>
    </w:p>
    <w:p w14:paraId="70E7AC76" w14:textId="7C15248C" w:rsidR="00014C93" w:rsidRDefault="00014C93" w:rsidP="008A2C69">
      <w:pPr>
        <w:pStyle w:val="ListParagraph"/>
        <w:numPr>
          <w:ilvl w:val="0"/>
          <w:numId w:val="35"/>
        </w:numPr>
      </w:pPr>
      <w:r>
        <w:t xml:space="preserve">If  </w:t>
      </w:r>
      <w:r w:rsidR="009E65FF">
        <w:t xml:space="preserve">it </w:t>
      </w:r>
      <w:r>
        <w:t xml:space="preserve">gets a new value, </w:t>
      </w:r>
    </w:p>
    <w:p w14:paraId="22FA5FC0" w14:textId="05AA4A0E" w:rsidR="00733703" w:rsidRPr="00980900" w:rsidRDefault="00014C93" w:rsidP="00014C93">
      <w:pPr>
        <w:pStyle w:val="ListParagraph"/>
        <w:numPr>
          <w:ilvl w:val="1"/>
          <w:numId w:val="35"/>
        </w:numPr>
      </w:pPr>
      <w:r>
        <w:t>u</w:t>
      </w:r>
      <w:r w:rsidR="00733703">
        <w:t>pdate “</w:t>
      </w:r>
      <w:r w:rsidR="00733703" w:rsidRPr="008A2C69">
        <w:rPr>
          <w:rFonts w:ascii="Arial" w:eastAsiaTheme="minorHAnsi" w:hAnsi="Arial" w:cs="Arial"/>
          <w:sz w:val="18"/>
          <w:szCs w:val="18"/>
        </w:rPr>
        <w:t>u32aNewPDO” as per the ADC position</w:t>
      </w:r>
    </w:p>
    <w:p w14:paraId="63760F38" w14:textId="77777777" w:rsidR="0020208F" w:rsidRPr="00D5533D" w:rsidRDefault="0020208F" w:rsidP="0020208F">
      <w:pPr>
        <w:pStyle w:val="ListParagraph"/>
        <w:numPr>
          <w:ilvl w:val="1"/>
          <w:numId w:val="35"/>
        </w:numPr>
      </w:pPr>
      <w:r>
        <w:t>Set 5</w:t>
      </w:r>
      <w:r w:rsidRPr="00980900">
        <w:rPr>
          <w:vertAlign w:val="superscript"/>
        </w:rPr>
        <w:t>th</w:t>
      </w:r>
      <w:r>
        <w:t xml:space="preserve"> bit of </w:t>
      </w:r>
      <w:r>
        <w:rPr>
          <w:rFonts w:ascii="Arial" w:eastAsiaTheme="minorHAnsi" w:hAnsi="Arial" w:cs="Arial"/>
          <w:b/>
          <w:bCs/>
          <w:sz w:val="18"/>
          <w:szCs w:val="18"/>
        </w:rPr>
        <w:t>u32ClientRequest</w:t>
      </w:r>
    </w:p>
    <w:p w14:paraId="4332CD81" w14:textId="77777777" w:rsidR="0020208F" w:rsidRPr="00980900" w:rsidRDefault="0020208F" w:rsidP="0020208F">
      <w:pPr>
        <w:pStyle w:val="ListParagraph"/>
        <w:numPr>
          <w:ilvl w:val="1"/>
          <w:numId w:val="35"/>
        </w:numPr>
      </w:pPr>
      <w:r>
        <w:rPr>
          <w:rFonts w:ascii="Arial" w:eastAsiaTheme="minorHAnsi" w:hAnsi="Arial" w:cs="Arial"/>
          <w:sz w:val="18"/>
          <w:szCs w:val="18"/>
        </w:rPr>
        <w:t>Set 10</w:t>
      </w:r>
      <w:r>
        <w:rPr>
          <w:rFonts w:ascii="Arial" w:eastAsiaTheme="minorHAnsi" w:hAnsi="Arial" w:cs="Arial"/>
          <w:sz w:val="18"/>
          <w:szCs w:val="18"/>
          <w:vertAlign w:val="superscript"/>
        </w:rPr>
        <w:t xml:space="preserve">th </w:t>
      </w:r>
      <w:r>
        <w:t xml:space="preserve">bit of </w:t>
      </w:r>
      <w:r w:rsidRPr="00D5533D">
        <w:rPr>
          <w:rFonts w:ascii="Arial" w:hAnsi="Arial" w:cs="Arial"/>
          <w:b/>
          <w:bCs/>
          <w:sz w:val="18"/>
          <w:szCs w:val="18"/>
        </w:rPr>
        <w:t>u32CfgData</w:t>
      </w:r>
    </w:p>
    <w:p w14:paraId="511ECB61" w14:textId="77777777" w:rsidR="00733703" w:rsidRDefault="00733703" w:rsidP="00014C93">
      <w:pPr>
        <w:pStyle w:val="ListParagraph"/>
        <w:numPr>
          <w:ilvl w:val="1"/>
          <w:numId w:val="35"/>
        </w:numPr>
      </w:pPr>
      <w:r>
        <w:rPr>
          <w:rFonts w:ascii="Arial" w:eastAsiaTheme="minorHAnsi" w:hAnsi="Arial" w:cs="Arial"/>
          <w:sz w:val="18"/>
          <w:szCs w:val="18"/>
        </w:rPr>
        <w:lastRenderedPageBreak/>
        <w:t>Wait for “</w:t>
      </w:r>
      <w:proofErr w:type="spellStart"/>
      <w:r>
        <w:rPr>
          <w:rFonts w:ascii="Arial" w:eastAsiaTheme="minorHAnsi" w:hAnsi="Arial" w:cs="Arial"/>
          <w:sz w:val="18"/>
          <w:szCs w:val="18"/>
        </w:rPr>
        <w:t>eMCHP_PSF_PD_CONTRACT_NEGOTIATED</w:t>
      </w:r>
      <w:proofErr w:type="spellEnd"/>
      <w:r>
        <w:rPr>
          <w:rFonts w:ascii="Arial" w:eastAsiaTheme="minorHAnsi" w:hAnsi="Arial" w:cs="Arial"/>
          <w:sz w:val="18"/>
          <w:szCs w:val="18"/>
        </w:rPr>
        <w:t>” notification to make sure it is processed by PSF stack</w:t>
      </w:r>
    </w:p>
    <w:p w14:paraId="763E4E1C" w14:textId="77777777" w:rsidR="00A67AF7" w:rsidRPr="00B04D03" w:rsidRDefault="00A67AF7" w:rsidP="00B04D03">
      <w:pPr>
        <w:rPr>
          <w:lang w:val="en-GB"/>
        </w:rPr>
      </w:pPr>
    </w:p>
    <w:p w14:paraId="25822F6E" w14:textId="4B685A99" w:rsidR="00956247" w:rsidRDefault="00956247" w:rsidP="00DD7771">
      <w:pPr>
        <w:pStyle w:val="Heading2"/>
      </w:pPr>
      <w:r>
        <w:t>PSF control terminal</w:t>
      </w:r>
    </w:p>
    <w:p w14:paraId="7D688ACD" w14:textId="3F777854" w:rsidR="00CA2D19" w:rsidRDefault="00CA2D19" w:rsidP="00CA2D19">
      <w:r>
        <w:rPr>
          <w:lang w:val="en-GB"/>
        </w:rPr>
        <w:t>(Ref:</w:t>
      </w:r>
      <w:bookmarkStart w:id="119" w:name="_Toc47594197"/>
      <w:r w:rsidRPr="00BD07CB">
        <w:t xml:space="preserve"> </w:t>
      </w:r>
      <w:r w:rsidRPr="00D071AC">
        <w:t>R_FUNC_PFC_</w:t>
      </w:r>
      <w:r w:rsidRPr="00650C2B">
        <w:t>CONTROL_TERMINAL</w:t>
      </w:r>
      <w:bookmarkEnd w:id="119"/>
      <w:r>
        <w:t xml:space="preserve"> in Requirement doc)</w:t>
      </w:r>
    </w:p>
    <w:p w14:paraId="40C5A3B9" w14:textId="77777777" w:rsidR="00D514D9" w:rsidRDefault="00D514D9" w:rsidP="00D514D9">
      <w:pPr>
        <w:rPr>
          <w:lang w:val="en-GB"/>
        </w:rPr>
      </w:pPr>
    </w:p>
    <w:p w14:paraId="6013A0AD" w14:textId="77777777" w:rsidR="00D514D9" w:rsidRDefault="00D514D9" w:rsidP="00D514D9">
      <w:pPr>
        <w:rPr>
          <w:lang w:val="en-GB"/>
        </w:rPr>
      </w:pPr>
    </w:p>
    <w:p w14:paraId="66B25942" w14:textId="724B51E9" w:rsidR="00D514D9" w:rsidRDefault="00D514D9" w:rsidP="00D514D9">
      <w:pPr>
        <w:rPr>
          <w:lang w:val="en-GB"/>
        </w:rPr>
      </w:pPr>
      <w:r>
        <w:rPr>
          <w:lang w:val="en-GB"/>
        </w:rPr>
        <w:t>Default baud rate – 115200</w:t>
      </w:r>
    </w:p>
    <w:p w14:paraId="4E925BAB" w14:textId="77777777" w:rsidR="00E7185A" w:rsidRDefault="00E7185A" w:rsidP="00D514D9">
      <w:pPr>
        <w:rPr>
          <w:lang w:val="en-GB"/>
        </w:rPr>
      </w:pPr>
    </w:p>
    <w:p w14:paraId="65500ECC" w14:textId="588F1EAB" w:rsidR="00D514D9" w:rsidRDefault="00D64AAD" w:rsidP="00CA2D19">
      <w:r>
        <w:t>Welcome screen-</w:t>
      </w:r>
    </w:p>
    <w:p w14:paraId="05986057" w14:textId="2D5B5734" w:rsidR="00D64AAD" w:rsidRDefault="00D64AAD" w:rsidP="00CA2D19">
      <w:r w:rsidRPr="00D64AAD">
        <w:rPr>
          <w:noProof/>
        </w:rPr>
        <w:drawing>
          <wp:inline distT="0" distB="0" distL="0" distR="0" wp14:anchorId="242D2B20" wp14:editId="677B676F">
            <wp:extent cx="6172200" cy="2507615"/>
            <wp:effectExtent l="0" t="0" r="0" b="6985"/>
            <wp:docPr id="4" name="Picture 4">
              <a:extLst xmlns:a="http://schemas.openxmlformats.org/drawingml/2006/main">
                <a:ext uri="{FF2B5EF4-FFF2-40B4-BE49-F238E27FC236}">
                  <a16:creationId xmlns:a16="http://schemas.microsoft.com/office/drawing/2014/main" id="{4A78DD27-9143-4244-8C0F-4F25F763E33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A78DD27-9143-4244-8C0F-4F25F763E33D}"/>
                        </a:ext>
                      </a:extLst>
                    </pic:cNvPr>
                    <pic:cNvPicPr>
                      <a:picLocks noChangeAspect="1"/>
                    </pic:cNvPicPr>
                  </pic:nvPicPr>
                  <pic:blipFill>
                    <a:blip r:embed="rId23"/>
                    <a:stretch>
                      <a:fillRect/>
                    </a:stretch>
                  </pic:blipFill>
                  <pic:spPr>
                    <a:xfrm>
                      <a:off x="0" y="0"/>
                      <a:ext cx="6172200" cy="2507615"/>
                    </a:xfrm>
                    <a:prstGeom prst="rect">
                      <a:avLst/>
                    </a:prstGeom>
                  </pic:spPr>
                </pic:pic>
              </a:graphicData>
            </a:graphic>
          </wp:inline>
        </w:drawing>
      </w:r>
    </w:p>
    <w:p w14:paraId="481802C0" w14:textId="00AB1CAB" w:rsidR="00CA2D19" w:rsidRPr="00CA2D19" w:rsidRDefault="00D514D9" w:rsidP="00CA2D19">
      <w:r>
        <w:t>Commands</w:t>
      </w:r>
      <w:r w:rsidR="00257CC0">
        <w:t xml:space="preserve"> to be implemented</w:t>
      </w:r>
      <w:r>
        <w:t xml:space="preserve">- </w:t>
      </w:r>
    </w:p>
    <w:p w14:paraId="6534D8F8" w14:textId="77777777" w:rsidR="00BD07CB" w:rsidRPr="008F37AB" w:rsidRDefault="00BD07CB" w:rsidP="00BD07CB">
      <w:pPr>
        <w:numPr>
          <w:ilvl w:val="0"/>
          <w:numId w:val="37"/>
        </w:numPr>
        <w:rPr>
          <w:strike/>
          <w:lang w:val="en-GB"/>
        </w:rPr>
      </w:pPr>
      <w:commentRangeStart w:id="120"/>
      <w:r w:rsidRPr="008F37AB">
        <w:rPr>
          <w:b/>
          <w:bCs/>
          <w:strike/>
          <w:lang w:val="en-GB"/>
        </w:rPr>
        <w:t xml:space="preserve">set </w:t>
      </w:r>
      <w:proofErr w:type="spellStart"/>
      <w:r w:rsidRPr="008F37AB">
        <w:rPr>
          <w:b/>
          <w:bCs/>
          <w:strike/>
          <w:lang w:val="en-GB"/>
        </w:rPr>
        <w:t>br</w:t>
      </w:r>
      <w:proofErr w:type="spellEnd"/>
      <w:r w:rsidRPr="008F37AB">
        <w:rPr>
          <w:b/>
          <w:bCs/>
          <w:strike/>
          <w:lang w:val="en-GB"/>
        </w:rPr>
        <w:t xml:space="preserve"> [value]</w:t>
      </w:r>
      <w:r w:rsidRPr="008F37AB">
        <w:rPr>
          <w:strike/>
          <w:lang w:val="en-GB"/>
        </w:rPr>
        <w:t xml:space="preserve"> - to set </w:t>
      </w:r>
      <w:proofErr w:type="spellStart"/>
      <w:r w:rsidRPr="008F37AB">
        <w:rPr>
          <w:strike/>
          <w:lang w:val="en-GB"/>
        </w:rPr>
        <w:t>uart</w:t>
      </w:r>
      <w:proofErr w:type="spellEnd"/>
      <w:r w:rsidRPr="008F37AB">
        <w:rPr>
          <w:strike/>
          <w:lang w:val="en-GB"/>
        </w:rPr>
        <w:t xml:space="preserve"> baud rate</w:t>
      </w:r>
      <w:commentRangeEnd w:id="120"/>
      <w:r w:rsidR="008F37AB">
        <w:rPr>
          <w:rStyle w:val="CommentReference"/>
        </w:rPr>
        <w:commentReference w:id="120"/>
      </w:r>
    </w:p>
    <w:p w14:paraId="377487C6" w14:textId="77777777" w:rsidR="00BD07CB" w:rsidRPr="00650C2B" w:rsidRDefault="00BD07CB" w:rsidP="00BD07CB">
      <w:pPr>
        <w:numPr>
          <w:ilvl w:val="0"/>
          <w:numId w:val="37"/>
        </w:numPr>
        <w:rPr>
          <w:lang w:val="en-GB"/>
        </w:rPr>
      </w:pPr>
      <w:r w:rsidRPr="00D071AC">
        <w:rPr>
          <w:b/>
          <w:bCs/>
          <w:lang w:val="en-GB"/>
        </w:rPr>
        <w:t>set mem [</w:t>
      </w:r>
      <w:proofErr w:type="spellStart"/>
      <w:r w:rsidRPr="00D071AC">
        <w:rPr>
          <w:b/>
          <w:bCs/>
          <w:lang w:val="en-GB"/>
        </w:rPr>
        <w:t>memory_address</w:t>
      </w:r>
      <w:proofErr w:type="spellEnd"/>
      <w:r w:rsidRPr="00D071AC">
        <w:rPr>
          <w:b/>
          <w:bCs/>
          <w:lang w:val="en-GB"/>
        </w:rPr>
        <w:t>] [byte value]</w:t>
      </w:r>
      <w:r w:rsidRPr="00650C2B">
        <w:rPr>
          <w:lang w:val="en-GB"/>
        </w:rPr>
        <w:t xml:space="preserve"> </w:t>
      </w:r>
      <w:r>
        <w:rPr>
          <w:lang w:val="en-GB"/>
        </w:rPr>
        <w:t xml:space="preserve">- </w:t>
      </w:r>
      <w:r w:rsidRPr="00650C2B">
        <w:rPr>
          <w:lang w:val="en-GB"/>
        </w:rPr>
        <w:t>write memory</w:t>
      </w:r>
      <w:r>
        <w:rPr>
          <w:lang w:val="en-GB"/>
        </w:rPr>
        <w:t xml:space="preserve"> of SAMD20</w:t>
      </w:r>
    </w:p>
    <w:p w14:paraId="0C897D11" w14:textId="77777777" w:rsidR="00BD07CB" w:rsidRDefault="00BD07CB" w:rsidP="00BD07CB">
      <w:pPr>
        <w:numPr>
          <w:ilvl w:val="0"/>
          <w:numId w:val="37"/>
        </w:numPr>
        <w:rPr>
          <w:lang w:val="en-GB"/>
        </w:rPr>
      </w:pPr>
      <w:r w:rsidRPr="00D071AC">
        <w:rPr>
          <w:b/>
          <w:bCs/>
          <w:lang w:val="en-GB"/>
        </w:rPr>
        <w:t xml:space="preserve">set </w:t>
      </w:r>
      <w:proofErr w:type="spellStart"/>
      <w:r w:rsidRPr="00D071AC">
        <w:rPr>
          <w:b/>
          <w:bCs/>
          <w:lang w:val="en-GB"/>
        </w:rPr>
        <w:t>pdo</w:t>
      </w:r>
      <w:proofErr w:type="spellEnd"/>
      <w:r w:rsidRPr="00D071AC">
        <w:rPr>
          <w:b/>
          <w:bCs/>
          <w:lang w:val="en-GB"/>
        </w:rPr>
        <w:t xml:space="preserve"> [position] [value]</w:t>
      </w:r>
      <w:r>
        <w:rPr>
          <w:lang w:val="en-GB"/>
        </w:rPr>
        <w:t xml:space="preserve"> – Insert a new PDO at the mentioned position</w:t>
      </w:r>
    </w:p>
    <w:p w14:paraId="118FA941" w14:textId="77777777" w:rsidR="00BD07CB" w:rsidRPr="00D71871" w:rsidRDefault="00BD07CB" w:rsidP="00BD07CB">
      <w:pPr>
        <w:numPr>
          <w:ilvl w:val="0"/>
          <w:numId w:val="37"/>
        </w:numPr>
      </w:pPr>
      <w:commentRangeStart w:id="121"/>
      <w:r w:rsidRPr="00D71871">
        <w:rPr>
          <w:b/>
          <w:bCs/>
        </w:rPr>
        <w:t>get version</w:t>
      </w:r>
      <w:commentRangeEnd w:id="121"/>
      <w:r w:rsidR="00D930BA">
        <w:rPr>
          <w:rStyle w:val="CommentReference"/>
        </w:rPr>
        <w:commentReference w:id="121"/>
      </w:r>
    </w:p>
    <w:p w14:paraId="4F5CDF4E" w14:textId="77777777" w:rsidR="00BD07CB" w:rsidRPr="008F37AB" w:rsidRDefault="00BD07CB" w:rsidP="00BD07CB">
      <w:pPr>
        <w:numPr>
          <w:ilvl w:val="0"/>
          <w:numId w:val="37"/>
        </w:numPr>
        <w:rPr>
          <w:strike/>
        </w:rPr>
      </w:pPr>
      <w:commentRangeStart w:id="122"/>
      <w:r w:rsidRPr="008F37AB">
        <w:rPr>
          <w:b/>
          <w:bCs/>
          <w:strike/>
        </w:rPr>
        <w:t xml:space="preserve">get </w:t>
      </w:r>
      <w:proofErr w:type="spellStart"/>
      <w:r w:rsidRPr="008F37AB">
        <w:rPr>
          <w:b/>
          <w:bCs/>
          <w:strike/>
        </w:rPr>
        <w:t>br</w:t>
      </w:r>
      <w:proofErr w:type="spellEnd"/>
      <w:r w:rsidRPr="008F37AB">
        <w:rPr>
          <w:b/>
          <w:bCs/>
          <w:strike/>
        </w:rPr>
        <w:t xml:space="preserve"> </w:t>
      </w:r>
      <w:r w:rsidRPr="008F37AB">
        <w:rPr>
          <w:strike/>
        </w:rPr>
        <w:t>- Get baud rate</w:t>
      </w:r>
      <w:commentRangeEnd w:id="122"/>
      <w:r w:rsidR="008F37AB">
        <w:rPr>
          <w:rStyle w:val="CommentReference"/>
        </w:rPr>
        <w:commentReference w:id="122"/>
      </w:r>
    </w:p>
    <w:p w14:paraId="38EF921F" w14:textId="77777777" w:rsidR="00BD07CB" w:rsidRPr="00D71871" w:rsidRDefault="00BD07CB" w:rsidP="00BD07CB">
      <w:pPr>
        <w:numPr>
          <w:ilvl w:val="0"/>
          <w:numId w:val="37"/>
        </w:numPr>
      </w:pPr>
      <w:r w:rsidRPr="00D71871">
        <w:rPr>
          <w:b/>
          <w:bCs/>
        </w:rPr>
        <w:t xml:space="preserve">get </w:t>
      </w:r>
      <w:proofErr w:type="spellStart"/>
      <w:r w:rsidRPr="00D71871">
        <w:rPr>
          <w:b/>
          <w:bCs/>
        </w:rPr>
        <w:t>pdo</w:t>
      </w:r>
      <w:proofErr w:type="spellEnd"/>
      <w:r>
        <w:t xml:space="preserve"> - </w:t>
      </w:r>
      <w:r w:rsidRPr="00D71871">
        <w:t>Current sink power details</w:t>
      </w:r>
    </w:p>
    <w:p w14:paraId="59C5807C" w14:textId="77777777" w:rsidR="00BD07CB" w:rsidRDefault="00BD07CB" w:rsidP="00BD07CB">
      <w:pPr>
        <w:numPr>
          <w:ilvl w:val="0"/>
          <w:numId w:val="37"/>
        </w:numPr>
      </w:pPr>
      <w:r w:rsidRPr="00D71871">
        <w:rPr>
          <w:b/>
          <w:bCs/>
        </w:rPr>
        <w:t xml:space="preserve">get </w:t>
      </w:r>
      <w:proofErr w:type="spellStart"/>
      <w:r w:rsidRPr="00D71871">
        <w:rPr>
          <w:b/>
          <w:bCs/>
        </w:rPr>
        <w:t>sr</w:t>
      </w:r>
      <w:proofErr w:type="spellEnd"/>
      <w:r w:rsidRPr="00D71871">
        <w:rPr>
          <w:b/>
          <w:bCs/>
        </w:rPr>
        <w:t xml:space="preserve"> [Name]</w:t>
      </w:r>
      <w:r>
        <w:t xml:space="preserve"> - </w:t>
      </w:r>
      <w:r w:rsidRPr="00D71871">
        <w:t xml:space="preserve">Read status registers </w:t>
      </w:r>
    </w:p>
    <w:p w14:paraId="08DEEAFE" w14:textId="77777777" w:rsidR="00BD07CB" w:rsidRPr="00D71871" w:rsidRDefault="00BD07CB" w:rsidP="00BD07CB">
      <w:pPr>
        <w:numPr>
          <w:ilvl w:val="1"/>
          <w:numId w:val="37"/>
        </w:numPr>
      </w:pPr>
      <w:r>
        <w:rPr>
          <w:b/>
          <w:bCs/>
        </w:rPr>
        <w:t>Supported names</w:t>
      </w:r>
      <w:r w:rsidRPr="00D071AC">
        <w:t>-</w:t>
      </w:r>
      <w:r>
        <w:t xml:space="preserve"> </w:t>
      </w:r>
    </w:p>
    <w:p w14:paraId="6AE9D2DC" w14:textId="77777777" w:rsidR="00BD07CB" w:rsidRPr="00D71871" w:rsidRDefault="00BD07CB" w:rsidP="00BD07CB">
      <w:pPr>
        <w:numPr>
          <w:ilvl w:val="2"/>
          <w:numId w:val="37"/>
        </w:numPr>
      </w:pPr>
      <w:proofErr w:type="spellStart"/>
      <w:r w:rsidRPr="00D71871">
        <w:t>GlobalCfgStatusData</w:t>
      </w:r>
      <w:proofErr w:type="spellEnd"/>
    </w:p>
    <w:p w14:paraId="274B31CB" w14:textId="77777777" w:rsidR="00BD07CB" w:rsidRPr="00D71871" w:rsidRDefault="00BD07CB" w:rsidP="00BD07CB">
      <w:pPr>
        <w:numPr>
          <w:ilvl w:val="2"/>
          <w:numId w:val="37"/>
        </w:numPr>
      </w:pPr>
      <w:proofErr w:type="spellStart"/>
      <w:r w:rsidRPr="00D71871">
        <w:t>PortCfgStatus</w:t>
      </w:r>
      <w:proofErr w:type="spellEnd"/>
    </w:p>
    <w:p w14:paraId="05F8A3EB" w14:textId="51A2C4E7" w:rsidR="00BD07CB" w:rsidRDefault="00BD07CB" w:rsidP="00E7349D">
      <w:pPr>
        <w:numPr>
          <w:ilvl w:val="0"/>
          <w:numId w:val="37"/>
        </w:numPr>
      </w:pPr>
      <w:r w:rsidRPr="00D71871">
        <w:rPr>
          <w:b/>
          <w:bCs/>
        </w:rPr>
        <w:t>get mem [</w:t>
      </w:r>
      <w:proofErr w:type="spellStart"/>
      <w:r w:rsidRPr="00D71871">
        <w:rPr>
          <w:b/>
          <w:bCs/>
        </w:rPr>
        <w:t>memory_address</w:t>
      </w:r>
      <w:proofErr w:type="spellEnd"/>
      <w:r w:rsidRPr="00D71871">
        <w:rPr>
          <w:b/>
          <w:bCs/>
        </w:rPr>
        <w:t>] [length]</w:t>
      </w:r>
      <w:r>
        <w:t xml:space="preserve"> - </w:t>
      </w:r>
      <w:r w:rsidRPr="00D71871">
        <w:t>Read memory</w:t>
      </w:r>
    </w:p>
    <w:p w14:paraId="410633AD" w14:textId="2D80122B" w:rsidR="00E7185A" w:rsidRPr="002D1A61" w:rsidRDefault="00E7185A" w:rsidP="00E7185A">
      <w:pPr>
        <w:numPr>
          <w:ilvl w:val="0"/>
          <w:numId w:val="38"/>
        </w:numPr>
      </w:pPr>
      <w:r w:rsidRPr="00E7185A">
        <w:rPr>
          <w:b/>
          <w:bCs/>
        </w:rPr>
        <w:t>Space bar - Enter Command prompt, and stop debug messages</w:t>
      </w:r>
    </w:p>
    <w:p w14:paraId="2545C055" w14:textId="1396C638" w:rsidR="002D1A61" w:rsidRPr="00D24475" w:rsidRDefault="002D1A61" w:rsidP="00E7185A">
      <w:pPr>
        <w:numPr>
          <w:ilvl w:val="0"/>
          <w:numId w:val="38"/>
        </w:numPr>
      </w:pPr>
      <w:r>
        <w:rPr>
          <w:b/>
          <w:bCs/>
        </w:rPr>
        <w:t>Space bar – Continue during bootup</w:t>
      </w:r>
    </w:p>
    <w:p w14:paraId="49EE33FE" w14:textId="77777777" w:rsidR="00D24475" w:rsidRPr="00D24475" w:rsidRDefault="00D24475" w:rsidP="00D24475">
      <w:pPr>
        <w:numPr>
          <w:ilvl w:val="0"/>
          <w:numId w:val="38"/>
        </w:numPr>
      </w:pPr>
      <w:r w:rsidRPr="00D24475">
        <w:rPr>
          <w:b/>
          <w:bCs/>
        </w:rPr>
        <w:t>‘Q or q’ – Exit command prompt- continue debug messages if enabled</w:t>
      </w:r>
    </w:p>
    <w:p w14:paraId="0F3CA476" w14:textId="77777777" w:rsidR="00E7185A" w:rsidRPr="00E7185A" w:rsidRDefault="00E7185A" w:rsidP="00D24475">
      <w:pPr>
        <w:ind w:left="720"/>
      </w:pPr>
    </w:p>
    <w:p w14:paraId="69CB83E2" w14:textId="066BC17B" w:rsidR="00956247" w:rsidRDefault="00D24475" w:rsidP="00D24475">
      <w:pPr>
        <w:pStyle w:val="ListParagraph"/>
        <w:numPr>
          <w:ilvl w:val="0"/>
          <w:numId w:val="40"/>
        </w:numPr>
        <w:rPr>
          <w:lang w:val="en-GB"/>
        </w:rPr>
      </w:pPr>
      <w:r>
        <w:rPr>
          <w:lang w:val="en-GB"/>
        </w:rPr>
        <w:t>Enable UART</w:t>
      </w:r>
      <w:r w:rsidR="000820AE">
        <w:rPr>
          <w:lang w:val="en-GB"/>
        </w:rPr>
        <w:t xml:space="preserve"> </w:t>
      </w:r>
      <w:proofErr w:type="spellStart"/>
      <w:r w:rsidR="000820AE">
        <w:rPr>
          <w:lang w:val="en-GB"/>
        </w:rPr>
        <w:t>plib</w:t>
      </w:r>
      <w:proofErr w:type="spellEnd"/>
      <w:r>
        <w:rPr>
          <w:lang w:val="en-GB"/>
        </w:rPr>
        <w:t xml:space="preserve"> </w:t>
      </w:r>
      <w:r w:rsidR="000820AE">
        <w:rPr>
          <w:lang w:val="en-GB"/>
        </w:rPr>
        <w:t xml:space="preserve">using HARMONY (It is already enabled if TRACE is enabled in PSF </w:t>
      </w:r>
      <w:r w:rsidR="009760B0">
        <w:rPr>
          <w:lang w:val="en-GB"/>
        </w:rPr>
        <w:t>trace is enabled. Adda conditional macro to achieve both)</w:t>
      </w:r>
    </w:p>
    <w:p w14:paraId="53B4DD11" w14:textId="747A6A08" w:rsidR="00935D93" w:rsidRDefault="006D7646" w:rsidP="00935D93">
      <w:pPr>
        <w:pStyle w:val="ListParagraph"/>
        <w:numPr>
          <w:ilvl w:val="0"/>
          <w:numId w:val="40"/>
        </w:numPr>
        <w:rPr>
          <w:lang w:val="en-GB"/>
        </w:rPr>
      </w:pPr>
      <w:r>
        <w:rPr>
          <w:lang w:val="en-GB"/>
        </w:rPr>
        <w:t xml:space="preserve">Use harmony PLIB USART read and write commands to implement </w:t>
      </w:r>
      <w:r w:rsidR="00E61D8D">
        <w:rPr>
          <w:lang w:val="en-GB"/>
        </w:rPr>
        <w:t xml:space="preserve">set </w:t>
      </w:r>
      <w:r w:rsidR="00014C93">
        <w:rPr>
          <w:lang w:val="en-GB"/>
        </w:rPr>
        <w:t>and</w:t>
      </w:r>
      <w:r w:rsidR="00E61D8D">
        <w:rPr>
          <w:lang w:val="en-GB"/>
        </w:rPr>
        <w:t xml:space="preserve"> get commands</w:t>
      </w:r>
    </w:p>
    <w:p w14:paraId="0D48035A" w14:textId="1C415590" w:rsidR="00935D93" w:rsidRPr="00935D93" w:rsidRDefault="00935D93" w:rsidP="00935D93">
      <w:pPr>
        <w:pStyle w:val="ListParagraph"/>
        <w:numPr>
          <w:ilvl w:val="0"/>
          <w:numId w:val="40"/>
        </w:numPr>
        <w:rPr>
          <w:lang w:val="en-GB"/>
        </w:rPr>
      </w:pPr>
      <w:r w:rsidRPr="00935D93">
        <w:t xml:space="preserve">If PCT is enabled, then </w:t>
      </w:r>
      <w:r w:rsidR="007A3FD7">
        <w:t xml:space="preserve">code </w:t>
      </w:r>
      <w:r w:rsidR="00014C93">
        <w:t xml:space="preserve">execution </w:t>
      </w:r>
      <w:r w:rsidR="009E65FF" w:rsidRPr="00935D93">
        <w:t>waits</w:t>
      </w:r>
      <w:r w:rsidRPr="00935D93">
        <w:t xml:space="preserve"> till continue </w:t>
      </w:r>
      <w:r w:rsidR="007A3FD7">
        <w:t>(SPACE BAR)</w:t>
      </w:r>
      <w:r w:rsidR="00CB034C">
        <w:t xml:space="preserve"> command </w:t>
      </w:r>
      <w:r w:rsidRPr="00935D93">
        <w:t>to</w:t>
      </w:r>
      <w:r w:rsidR="0022170A">
        <w:t xml:space="preserve"> run main while loop</w:t>
      </w:r>
      <w:r w:rsidRPr="00935D93">
        <w:t>.</w:t>
      </w:r>
      <w:r w:rsidR="00BB5373">
        <w:t xml:space="preserve"> This helps the user to modify </w:t>
      </w:r>
      <w:r w:rsidR="006F7E8D">
        <w:t>the predefined configuration values</w:t>
      </w:r>
      <w:r w:rsidR="00516D5C">
        <w:t xml:space="preserve"> without </w:t>
      </w:r>
      <w:r w:rsidR="00014C93">
        <w:t>recompiling the code</w:t>
      </w:r>
    </w:p>
    <w:p w14:paraId="2907B647" w14:textId="493E39AE" w:rsidR="00E61D8D" w:rsidRDefault="00014C93" w:rsidP="00D24475">
      <w:pPr>
        <w:pStyle w:val="ListParagraph"/>
        <w:numPr>
          <w:ilvl w:val="0"/>
          <w:numId w:val="40"/>
        </w:numPr>
        <w:rPr>
          <w:lang w:val="en-GB"/>
        </w:rPr>
      </w:pPr>
      <w:r>
        <w:rPr>
          <w:lang w:val="en-GB"/>
        </w:rPr>
        <w:t>In main while loop, always monitor “SPACE BAR” for Enter or exit PCT.</w:t>
      </w:r>
    </w:p>
    <w:p w14:paraId="7337A771" w14:textId="6D928367" w:rsidR="00014C93" w:rsidRDefault="00014C93" w:rsidP="00D24475">
      <w:pPr>
        <w:pStyle w:val="ListParagraph"/>
        <w:numPr>
          <w:ilvl w:val="0"/>
          <w:numId w:val="40"/>
        </w:numPr>
        <w:rPr>
          <w:lang w:val="en-GB"/>
        </w:rPr>
      </w:pPr>
      <w:r>
        <w:rPr>
          <w:lang w:val="en-GB"/>
        </w:rPr>
        <w:lastRenderedPageBreak/>
        <w:t xml:space="preserve">If PCT is active, </w:t>
      </w:r>
      <w:r w:rsidR="009E65FF">
        <w:rPr>
          <w:lang w:val="en-GB"/>
        </w:rPr>
        <w:t xml:space="preserve">stop DEBUG TRACE messages, </w:t>
      </w:r>
      <w:r>
        <w:rPr>
          <w:lang w:val="en-GB"/>
        </w:rPr>
        <w:t xml:space="preserve">monitor for supported </w:t>
      </w:r>
      <w:r w:rsidR="009E65FF">
        <w:rPr>
          <w:lang w:val="en-GB"/>
        </w:rPr>
        <w:t>commands,</w:t>
      </w:r>
      <w:r>
        <w:rPr>
          <w:lang w:val="en-GB"/>
        </w:rPr>
        <w:t xml:space="preserve"> and process it.</w:t>
      </w:r>
    </w:p>
    <w:p w14:paraId="0B4D7F0B" w14:textId="1857EEAF" w:rsidR="00014C93" w:rsidRDefault="00014C93" w:rsidP="00D24475">
      <w:pPr>
        <w:pStyle w:val="ListParagraph"/>
        <w:numPr>
          <w:ilvl w:val="0"/>
          <w:numId w:val="40"/>
        </w:numPr>
        <w:rPr>
          <w:lang w:val="en-GB"/>
        </w:rPr>
      </w:pPr>
      <w:r>
        <w:rPr>
          <w:lang w:val="en-GB"/>
        </w:rPr>
        <w:t xml:space="preserve">If PCT should not be a blocking </w:t>
      </w:r>
      <w:r w:rsidR="009E65FF">
        <w:rPr>
          <w:lang w:val="en-GB"/>
        </w:rPr>
        <w:t>task,</w:t>
      </w:r>
      <w:r>
        <w:rPr>
          <w:lang w:val="en-GB"/>
        </w:rPr>
        <w:t xml:space="preserve"> if it </w:t>
      </w:r>
      <w:r w:rsidR="009E65FF">
        <w:rPr>
          <w:lang w:val="en-GB"/>
        </w:rPr>
        <w:t>needs to</w:t>
      </w:r>
      <w:r>
        <w:rPr>
          <w:lang w:val="en-GB"/>
        </w:rPr>
        <w:t xml:space="preserve"> print 1000 characters, let it write 32 character in one cycle. </w:t>
      </w:r>
      <w:proofErr w:type="gramStart"/>
      <w:r>
        <w:rPr>
          <w:lang w:val="en-GB"/>
        </w:rPr>
        <w:t>In order to</w:t>
      </w:r>
      <w:proofErr w:type="gramEnd"/>
      <w:r>
        <w:rPr>
          <w:lang w:val="en-GB"/>
        </w:rPr>
        <w:t xml:space="preserve"> achieve this either implement interrupt write method or a separate write management for PCT.</w:t>
      </w:r>
      <w:r w:rsidR="009E65FF">
        <w:rPr>
          <w:lang w:val="en-GB"/>
        </w:rPr>
        <w:t xml:space="preserve"> </w:t>
      </w:r>
      <w:r>
        <w:rPr>
          <w:lang w:val="en-GB"/>
        </w:rPr>
        <w:t>It will help to run the PSF stack smoothly</w:t>
      </w:r>
    </w:p>
    <w:p w14:paraId="006C75C9" w14:textId="371111FA" w:rsidR="001B48E8" w:rsidRDefault="001B48E8" w:rsidP="00D24475">
      <w:pPr>
        <w:pStyle w:val="ListParagraph"/>
        <w:numPr>
          <w:ilvl w:val="0"/>
          <w:numId w:val="40"/>
        </w:numPr>
        <w:rPr>
          <w:lang w:val="en-GB"/>
        </w:rPr>
      </w:pPr>
      <w:r>
        <w:rPr>
          <w:lang w:val="en-GB"/>
        </w:rPr>
        <w:t xml:space="preserve">PCT is made case insensitive. It always converts input to lower case alphabets. </w:t>
      </w:r>
    </w:p>
    <w:p w14:paraId="347BD64D" w14:textId="3A4011B6" w:rsidR="00970486" w:rsidRDefault="00970486" w:rsidP="00970486">
      <w:pPr>
        <w:pStyle w:val="ListParagraph"/>
        <w:numPr>
          <w:ilvl w:val="0"/>
          <w:numId w:val="40"/>
        </w:numPr>
        <w:rPr>
          <w:lang w:val="en-GB"/>
        </w:rPr>
      </w:pPr>
      <w:r w:rsidRPr="00970486">
        <w:rPr>
          <w:lang w:val="en-GB"/>
        </w:rPr>
        <w:t xml:space="preserve">When using </w:t>
      </w:r>
      <w:r w:rsidRPr="00970486">
        <w:rPr>
          <w:b/>
          <w:bCs/>
          <w:u w:val="single"/>
          <w:lang w:val="en-GB"/>
        </w:rPr>
        <w:t xml:space="preserve">set </w:t>
      </w:r>
      <w:proofErr w:type="spellStart"/>
      <w:r w:rsidRPr="00970486">
        <w:rPr>
          <w:b/>
          <w:bCs/>
          <w:u w:val="single"/>
          <w:lang w:val="en-GB"/>
        </w:rPr>
        <w:t>pdo</w:t>
      </w:r>
      <w:proofErr w:type="spellEnd"/>
      <w:r w:rsidRPr="00970486">
        <w:rPr>
          <w:lang w:val="en-GB"/>
        </w:rPr>
        <w:t xml:space="preserve"> command, user must give the value of PDO as ((((voltage)/50) &lt;&lt; 10) | ((current)/10)</w:t>
      </w:r>
      <w:r w:rsidR="00421DBC" w:rsidRPr="00970486">
        <w:rPr>
          <w:lang w:val="en-GB"/>
        </w:rPr>
        <w:t>). For</w:t>
      </w:r>
      <w:r w:rsidRPr="00970486">
        <w:rPr>
          <w:lang w:val="en-GB"/>
        </w:rPr>
        <w:t xml:space="preserve"> </w:t>
      </w:r>
      <w:r w:rsidR="00510D64" w:rsidRPr="00970486">
        <w:rPr>
          <w:lang w:val="en-GB"/>
        </w:rPr>
        <w:t>e.g.</w:t>
      </w:r>
      <w:r w:rsidRPr="00970486">
        <w:rPr>
          <w:lang w:val="en-GB"/>
        </w:rPr>
        <w:t xml:space="preserve"> For the PDO (15000U,3000U), the </w:t>
      </w:r>
      <w:proofErr w:type="spellStart"/>
      <w:r w:rsidRPr="00970486">
        <w:rPr>
          <w:lang w:val="en-GB"/>
        </w:rPr>
        <w:t>pdo</w:t>
      </w:r>
      <w:proofErr w:type="spellEnd"/>
      <w:r w:rsidRPr="00970486">
        <w:rPr>
          <w:lang w:val="en-GB"/>
        </w:rPr>
        <w:t xml:space="preserve"> value to be given is 4B12C.</w:t>
      </w:r>
    </w:p>
    <w:p w14:paraId="46F43DAC" w14:textId="4393C72E" w:rsidR="00287C49" w:rsidRPr="00287C49" w:rsidRDefault="00287C49" w:rsidP="00287C49">
      <w:pPr>
        <w:pStyle w:val="ListParagraph"/>
        <w:numPr>
          <w:ilvl w:val="0"/>
          <w:numId w:val="40"/>
        </w:numPr>
        <w:rPr>
          <w:lang w:val="en-GB"/>
        </w:rPr>
      </w:pPr>
      <w:r w:rsidRPr="00287C49">
        <w:rPr>
          <w:lang w:val="en-GB"/>
        </w:rPr>
        <w:t>Program the EVB by setting the Rotor Knob position to position 4 (considering the positions start from 0) as that is the default position.</w:t>
      </w:r>
    </w:p>
    <w:p w14:paraId="6ABD5091" w14:textId="412AFA0A" w:rsidR="00014C93" w:rsidRPr="00D24475" w:rsidRDefault="00014C93" w:rsidP="00014C93">
      <w:pPr>
        <w:pStyle w:val="ListParagraph"/>
        <w:rPr>
          <w:lang w:val="en-GB"/>
        </w:rPr>
      </w:pPr>
    </w:p>
    <w:p w14:paraId="668BC27C" w14:textId="7E5D87F4" w:rsidR="009E65FF" w:rsidRDefault="009E65FF" w:rsidP="00DD7771">
      <w:pPr>
        <w:pStyle w:val="Heading2"/>
      </w:pPr>
      <w:r>
        <w:t>PSF Current monitor</w:t>
      </w:r>
    </w:p>
    <w:p w14:paraId="61ADD561" w14:textId="41D3F043" w:rsidR="00AF1BCC" w:rsidRDefault="00AF1BCC" w:rsidP="00AF1BCC">
      <w:r>
        <w:rPr>
          <w:lang w:val="en-GB"/>
        </w:rPr>
        <w:t xml:space="preserve">(Ref: </w:t>
      </w:r>
      <w:r w:rsidRPr="00D071AC">
        <w:t>R_FUNC_PFC_</w:t>
      </w:r>
      <w:r w:rsidRPr="00650C2B">
        <w:t>CONTROL_TERMINAL</w:t>
      </w:r>
      <w:r>
        <w:t xml:space="preserve"> in Requirement doc)</w:t>
      </w:r>
    </w:p>
    <w:p w14:paraId="1734A2E6" w14:textId="3DE40C42" w:rsidR="00B8127F" w:rsidRDefault="00B8127F" w:rsidP="00B8127F">
      <w:pPr>
        <w:pStyle w:val="ListParagraph"/>
        <w:numPr>
          <w:ilvl w:val="0"/>
          <w:numId w:val="42"/>
        </w:numPr>
      </w:pPr>
      <w:r w:rsidRPr="008A2C69">
        <w:rPr>
          <w:lang w:val="en-GB"/>
        </w:rPr>
        <w:t xml:space="preserve">Add ADC PLIIB using harmony configurator for </w:t>
      </w:r>
      <w:r w:rsidRPr="00331A41">
        <w:t>PA0</w:t>
      </w:r>
      <w:r>
        <w:t>5</w:t>
      </w:r>
      <w:r w:rsidRPr="00331A41">
        <w:t xml:space="preserve"> of </w:t>
      </w:r>
      <w:r>
        <w:t>SAMD20</w:t>
      </w:r>
    </w:p>
    <w:p w14:paraId="70B70DD3" w14:textId="488A2773" w:rsidR="00B8127F" w:rsidRDefault="00B8127F" w:rsidP="00B8127F">
      <w:pPr>
        <w:pStyle w:val="ListParagraph"/>
        <w:numPr>
          <w:ilvl w:val="0"/>
          <w:numId w:val="42"/>
        </w:numPr>
      </w:pPr>
      <w:r>
        <w:t>Monitor the value and print trace message periodically</w:t>
      </w:r>
    </w:p>
    <w:p w14:paraId="653595D9" w14:textId="64DFC4D3" w:rsidR="009E65FF" w:rsidRPr="009E65FF" w:rsidRDefault="009E65FF" w:rsidP="009E65FF">
      <w:pPr>
        <w:rPr>
          <w:lang w:val="en-GB"/>
        </w:rPr>
      </w:pPr>
    </w:p>
    <w:p w14:paraId="2E86A4BF" w14:textId="1F9C2CB1" w:rsidR="00557C0D" w:rsidRDefault="00557C0D" w:rsidP="009738FE">
      <w:bookmarkStart w:id="123" w:name="_Toc2247521"/>
      <w:bookmarkStart w:id="124" w:name="_Toc2265287"/>
      <w:bookmarkStart w:id="125" w:name="_Toc2265537"/>
      <w:bookmarkStart w:id="126" w:name="_Toc2277174"/>
      <w:bookmarkStart w:id="127" w:name="_Toc2247522"/>
      <w:bookmarkStart w:id="128" w:name="_Toc2265288"/>
      <w:bookmarkStart w:id="129" w:name="_Toc2265538"/>
      <w:bookmarkStart w:id="130" w:name="_Toc2277175"/>
      <w:bookmarkStart w:id="131" w:name="_Toc2247523"/>
      <w:bookmarkStart w:id="132" w:name="_Toc2265289"/>
      <w:bookmarkStart w:id="133" w:name="_Toc2265539"/>
      <w:bookmarkStart w:id="134" w:name="_Toc2277176"/>
      <w:bookmarkStart w:id="135" w:name="_Toc2247542"/>
      <w:bookmarkStart w:id="136" w:name="_Toc2265308"/>
      <w:bookmarkStart w:id="137" w:name="_Toc2265558"/>
      <w:bookmarkStart w:id="138" w:name="_Toc2277195"/>
      <w:bookmarkStart w:id="139" w:name="_Toc2247543"/>
      <w:bookmarkStart w:id="140" w:name="_Toc2265309"/>
      <w:bookmarkStart w:id="141" w:name="_Toc2265559"/>
      <w:bookmarkStart w:id="142" w:name="_Toc2277196"/>
      <w:bookmarkStart w:id="143" w:name="_Toc2247544"/>
      <w:bookmarkStart w:id="144" w:name="_Toc2265310"/>
      <w:bookmarkStart w:id="145" w:name="_Toc2265560"/>
      <w:bookmarkStart w:id="146" w:name="_Toc2277197"/>
      <w:bookmarkStart w:id="147" w:name="_Toc2247545"/>
      <w:bookmarkStart w:id="148" w:name="_Toc2265311"/>
      <w:bookmarkStart w:id="149" w:name="_Toc2265561"/>
      <w:bookmarkStart w:id="150" w:name="_Toc2277198"/>
      <w:bookmarkStart w:id="151" w:name="_Toc2247550"/>
      <w:bookmarkStart w:id="152" w:name="_Toc2265316"/>
      <w:bookmarkStart w:id="153" w:name="_Toc2265566"/>
      <w:bookmarkStart w:id="154" w:name="_Toc2277203"/>
      <w:bookmarkStart w:id="155" w:name="_Toc2247554"/>
      <w:bookmarkStart w:id="156" w:name="_Toc2265320"/>
      <w:bookmarkStart w:id="157" w:name="_Toc2265570"/>
      <w:bookmarkStart w:id="158" w:name="_Toc2277207"/>
      <w:bookmarkStart w:id="159" w:name="_Toc2247558"/>
      <w:bookmarkStart w:id="160" w:name="_Toc2265324"/>
      <w:bookmarkStart w:id="161" w:name="_Toc2265574"/>
      <w:bookmarkStart w:id="162" w:name="_Toc2277211"/>
      <w:bookmarkStart w:id="163" w:name="_Toc2247559"/>
      <w:bookmarkStart w:id="164" w:name="_Toc2265325"/>
      <w:bookmarkStart w:id="165" w:name="_Toc2265575"/>
      <w:bookmarkStart w:id="166" w:name="_Toc2277212"/>
      <w:bookmarkStart w:id="167" w:name="_Toc2247560"/>
      <w:bookmarkStart w:id="168" w:name="_Toc2265326"/>
      <w:bookmarkStart w:id="169" w:name="_Toc2265576"/>
      <w:bookmarkStart w:id="170" w:name="_Toc2277213"/>
      <w:bookmarkStart w:id="171" w:name="_Toc2247561"/>
      <w:bookmarkStart w:id="172" w:name="_Toc2265327"/>
      <w:bookmarkStart w:id="173" w:name="_Toc2265577"/>
      <w:bookmarkStart w:id="174" w:name="_Toc2277214"/>
      <w:bookmarkStart w:id="175" w:name="_Toc2247562"/>
      <w:bookmarkStart w:id="176" w:name="_Toc2265328"/>
      <w:bookmarkStart w:id="177" w:name="_Toc2265578"/>
      <w:bookmarkStart w:id="178" w:name="_Toc2277215"/>
      <w:bookmarkStart w:id="179" w:name="_Toc2247563"/>
      <w:bookmarkStart w:id="180" w:name="_Toc2265329"/>
      <w:bookmarkStart w:id="181" w:name="_Toc2265579"/>
      <w:bookmarkStart w:id="182" w:name="_Toc2277216"/>
      <w:bookmarkStart w:id="183" w:name="_Toc2247564"/>
      <w:bookmarkStart w:id="184" w:name="_Toc2265330"/>
      <w:bookmarkStart w:id="185" w:name="_Toc2265580"/>
      <w:bookmarkStart w:id="186" w:name="_Toc2277217"/>
      <w:bookmarkStart w:id="187" w:name="_Toc2247565"/>
      <w:bookmarkStart w:id="188" w:name="_Toc2265331"/>
      <w:bookmarkStart w:id="189" w:name="_Toc2265581"/>
      <w:bookmarkStart w:id="190" w:name="_Toc2277218"/>
      <w:bookmarkStart w:id="191" w:name="_Toc2247566"/>
      <w:bookmarkStart w:id="192" w:name="_Toc2265332"/>
      <w:bookmarkStart w:id="193" w:name="_Toc2265582"/>
      <w:bookmarkStart w:id="194" w:name="_Toc2277219"/>
      <w:bookmarkStart w:id="195" w:name="_Toc2247567"/>
      <w:bookmarkStart w:id="196" w:name="_Toc2265333"/>
      <w:bookmarkStart w:id="197" w:name="_Toc2265583"/>
      <w:bookmarkStart w:id="198" w:name="_Toc2277220"/>
      <w:bookmarkStart w:id="199" w:name="_Toc2247568"/>
      <w:bookmarkStart w:id="200" w:name="_Toc2265334"/>
      <w:bookmarkStart w:id="201" w:name="_Toc2265584"/>
      <w:bookmarkStart w:id="202" w:name="_Toc2277221"/>
      <w:bookmarkStart w:id="203" w:name="_Toc2247569"/>
      <w:bookmarkStart w:id="204" w:name="_Toc2265335"/>
      <w:bookmarkStart w:id="205" w:name="_Toc2265585"/>
      <w:bookmarkStart w:id="206" w:name="_Toc2277222"/>
      <w:bookmarkStart w:id="207" w:name="_Toc2247570"/>
      <w:bookmarkStart w:id="208" w:name="_Toc2265336"/>
      <w:bookmarkStart w:id="209" w:name="_Toc2265586"/>
      <w:bookmarkStart w:id="210" w:name="_Toc2277223"/>
      <w:bookmarkStart w:id="211" w:name="_Toc2247571"/>
      <w:bookmarkStart w:id="212" w:name="_Toc2265337"/>
      <w:bookmarkStart w:id="213" w:name="_Toc2265587"/>
      <w:bookmarkStart w:id="214" w:name="_Toc2277224"/>
      <w:bookmarkStart w:id="215" w:name="_Toc2247572"/>
      <w:bookmarkStart w:id="216" w:name="_Toc2265338"/>
      <w:bookmarkStart w:id="217" w:name="_Toc2265588"/>
      <w:bookmarkStart w:id="218" w:name="_Toc2277225"/>
      <w:bookmarkStart w:id="219" w:name="_Toc2247573"/>
      <w:bookmarkStart w:id="220" w:name="_Toc2265339"/>
      <w:bookmarkStart w:id="221" w:name="_Toc2265589"/>
      <w:bookmarkStart w:id="222" w:name="_Toc2277226"/>
      <w:bookmarkStart w:id="223" w:name="_Toc2247574"/>
      <w:bookmarkStart w:id="224" w:name="_Toc2265340"/>
      <w:bookmarkStart w:id="225" w:name="_Toc2265590"/>
      <w:bookmarkStart w:id="226" w:name="_Toc2277227"/>
      <w:bookmarkStart w:id="227" w:name="_Toc2247575"/>
      <w:bookmarkStart w:id="228" w:name="_Toc2265341"/>
      <w:bookmarkStart w:id="229" w:name="_Toc2265591"/>
      <w:bookmarkStart w:id="230" w:name="_Toc2277228"/>
      <w:bookmarkStart w:id="231" w:name="_Toc2247576"/>
      <w:bookmarkStart w:id="232" w:name="_Toc2265342"/>
      <w:bookmarkStart w:id="233" w:name="_Toc2265592"/>
      <w:bookmarkStart w:id="234" w:name="_Toc2277229"/>
      <w:bookmarkStart w:id="235" w:name="_Toc2247577"/>
      <w:bookmarkStart w:id="236" w:name="_Toc2265343"/>
      <w:bookmarkStart w:id="237" w:name="_Toc2265593"/>
      <w:bookmarkStart w:id="238" w:name="_Toc2277230"/>
      <w:bookmarkStart w:id="239" w:name="_Toc2247578"/>
      <w:bookmarkStart w:id="240" w:name="_Toc2265344"/>
      <w:bookmarkStart w:id="241" w:name="_Toc2265594"/>
      <w:bookmarkStart w:id="242" w:name="_Toc2277231"/>
      <w:bookmarkStart w:id="243" w:name="_Toc2247579"/>
      <w:bookmarkStart w:id="244" w:name="_Toc2265345"/>
      <w:bookmarkStart w:id="245" w:name="_Toc2265595"/>
      <w:bookmarkStart w:id="246" w:name="_Toc2277232"/>
      <w:bookmarkStart w:id="247" w:name="_Toc2247580"/>
      <w:bookmarkStart w:id="248" w:name="_Toc2265346"/>
      <w:bookmarkStart w:id="249" w:name="_Toc2265596"/>
      <w:bookmarkStart w:id="250" w:name="_Toc2277233"/>
      <w:bookmarkStart w:id="251" w:name="_Toc2247581"/>
      <w:bookmarkStart w:id="252" w:name="_Toc2265347"/>
      <w:bookmarkStart w:id="253" w:name="_Toc2265597"/>
      <w:bookmarkStart w:id="254" w:name="_Toc2277234"/>
      <w:bookmarkStart w:id="255" w:name="_Toc2247582"/>
      <w:bookmarkStart w:id="256" w:name="_Toc2265348"/>
      <w:bookmarkStart w:id="257" w:name="_Toc2265598"/>
      <w:bookmarkStart w:id="258" w:name="_Toc2277235"/>
      <w:bookmarkStart w:id="259" w:name="_Toc2247583"/>
      <w:bookmarkStart w:id="260" w:name="_Toc2265349"/>
      <w:bookmarkStart w:id="261" w:name="_Toc2265599"/>
      <w:bookmarkStart w:id="262" w:name="_Toc2277236"/>
      <w:bookmarkStart w:id="263" w:name="_Toc2247584"/>
      <w:bookmarkStart w:id="264" w:name="_Toc2265350"/>
      <w:bookmarkStart w:id="265" w:name="_Toc2265600"/>
      <w:bookmarkStart w:id="266" w:name="_Toc2277237"/>
      <w:bookmarkStart w:id="267" w:name="_Toc2247585"/>
      <w:bookmarkStart w:id="268" w:name="_Toc2265351"/>
      <w:bookmarkStart w:id="269" w:name="_Toc2265601"/>
      <w:bookmarkStart w:id="270" w:name="_Toc2277238"/>
      <w:bookmarkStart w:id="271" w:name="_Toc2247586"/>
      <w:bookmarkStart w:id="272" w:name="_Toc2265352"/>
      <w:bookmarkStart w:id="273" w:name="_Toc2265602"/>
      <w:bookmarkStart w:id="274" w:name="_Toc2277239"/>
      <w:bookmarkStart w:id="275" w:name="_Toc2247587"/>
      <w:bookmarkStart w:id="276" w:name="_Toc2265353"/>
      <w:bookmarkStart w:id="277" w:name="_Toc2265603"/>
      <w:bookmarkStart w:id="278" w:name="_Toc2277240"/>
      <w:bookmarkStart w:id="279" w:name="_Toc2247588"/>
      <w:bookmarkStart w:id="280" w:name="_Toc2265354"/>
      <w:bookmarkStart w:id="281" w:name="_Toc2265604"/>
      <w:bookmarkStart w:id="282" w:name="_Toc2277241"/>
      <w:bookmarkStart w:id="283" w:name="_Toc2247589"/>
      <w:bookmarkStart w:id="284" w:name="_Toc2265355"/>
      <w:bookmarkStart w:id="285" w:name="_Toc2265605"/>
      <w:bookmarkStart w:id="286" w:name="_Toc2277242"/>
      <w:bookmarkStart w:id="287" w:name="_Toc2247590"/>
      <w:bookmarkStart w:id="288" w:name="_Toc2265356"/>
      <w:bookmarkStart w:id="289" w:name="_Toc2265606"/>
      <w:bookmarkStart w:id="290" w:name="_Toc2277243"/>
      <w:bookmarkStart w:id="291" w:name="_Toc2247591"/>
      <w:bookmarkStart w:id="292" w:name="_Toc2265357"/>
      <w:bookmarkStart w:id="293" w:name="_Toc2265607"/>
      <w:bookmarkStart w:id="294" w:name="_Toc2277244"/>
      <w:bookmarkStart w:id="295" w:name="_Toc2247592"/>
      <w:bookmarkStart w:id="296" w:name="_Toc2265358"/>
      <w:bookmarkStart w:id="297" w:name="_Toc2265608"/>
      <w:bookmarkStart w:id="298" w:name="_Toc2277245"/>
      <w:bookmarkStart w:id="299" w:name="_Toc351552125"/>
      <w:bookmarkStart w:id="300" w:name="_Toc498974198"/>
      <w:bookmarkStart w:id="301" w:name="_Toc499490603"/>
      <w:bookmarkEnd w:id="18"/>
      <w:bookmarkEnd w:id="19"/>
      <w:bookmarkEnd w:id="113"/>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p>
    <w:p w14:paraId="6005AB9F" w14:textId="6C42509E" w:rsidR="0007467F" w:rsidRPr="001E3E65" w:rsidRDefault="0007467F" w:rsidP="0007467F">
      <w:pPr>
        <w:pStyle w:val="Heading2"/>
        <w:spacing w:after="180"/>
        <w:rPr>
          <w:i w:val="0"/>
        </w:rPr>
      </w:pPr>
      <w:bookmarkStart w:id="302" w:name="_Toc5883983"/>
      <w:r w:rsidRPr="001E3E65">
        <w:rPr>
          <w:i w:val="0"/>
        </w:rPr>
        <w:t>Memory Mapping and Constraints</w:t>
      </w:r>
      <w:bookmarkEnd w:id="299"/>
      <w:bookmarkEnd w:id="300"/>
      <w:bookmarkEnd w:id="301"/>
      <w:bookmarkEnd w:id="302"/>
    </w:p>
    <w:p w14:paraId="0EC5A2EA" w14:textId="4F07957E" w:rsidR="007B2E77" w:rsidRDefault="007B2E77" w:rsidP="0007467F"/>
    <w:p w14:paraId="70FEDC3C" w14:textId="486E8199" w:rsidR="007B2E77" w:rsidRDefault="007B2E77" w:rsidP="0007467F"/>
    <w:p w14:paraId="526EAACA" w14:textId="10257319" w:rsidR="007B2E77" w:rsidRDefault="007B2E77" w:rsidP="0007467F"/>
    <w:p w14:paraId="07BD40FB" w14:textId="3D371778" w:rsidR="007B2E77" w:rsidRDefault="007B2E77" w:rsidP="0007467F"/>
    <w:p w14:paraId="058C35FB" w14:textId="0B4D14DA" w:rsidR="007B2E77" w:rsidRDefault="007B2E77" w:rsidP="0007467F"/>
    <w:p w14:paraId="2725A37F" w14:textId="490B3B31" w:rsidR="007B2E77" w:rsidRDefault="007B2E77" w:rsidP="0007467F"/>
    <w:p w14:paraId="4EEA922E" w14:textId="48E607AB" w:rsidR="007B2E77" w:rsidRDefault="007B2E77" w:rsidP="0007467F"/>
    <w:p w14:paraId="3BC11273" w14:textId="3D3CE8FA" w:rsidR="007B2E77" w:rsidRDefault="007B2E77" w:rsidP="0007467F"/>
    <w:p w14:paraId="64C2A3D2" w14:textId="7FF3ED1C" w:rsidR="007B2E77" w:rsidRDefault="007B2E77" w:rsidP="0007467F"/>
    <w:p w14:paraId="4BDC49BA" w14:textId="323539E8" w:rsidR="007B2E77" w:rsidRDefault="007B2E77" w:rsidP="0007467F"/>
    <w:p w14:paraId="3EFB4628" w14:textId="2600E021" w:rsidR="007B2E77" w:rsidRDefault="007B2E77" w:rsidP="0007467F"/>
    <w:p w14:paraId="0AA31940" w14:textId="63690474" w:rsidR="007B2E77" w:rsidRDefault="007B2E77" w:rsidP="0007467F"/>
    <w:p w14:paraId="4EDCBF44" w14:textId="3AA9ACDE" w:rsidR="007B2E77" w:rsidRDefault="007B2E77" w:rsidP="0007467F"/>
    <w:p w14:paraId="1A5996E5" w14:textId="6D56DE62" w:rsidR="007B2E77" w:rsidRDefault="007B2E77" w:rsidP="0007467F"/>
    <w:p w14:paraId="389E37E9" w14:textId="6126D7B8" w:rsidR="007B2E77" w:rsidRDefault="007B2E77" w:rsidP="0007467F"/>
    <w:p w14:paraId="2A2E91A6" w14:textId="42F944FC" w:rsidR="007B2E77" w:rsidRDefault="007B2E77" w:rsidP="0007467F"/>
    <w:p w14:paraId="6FD861A5" w14:textId="09480669" w:rsidR="007B2E77" w:rsidRDefault="007B2E77" w:rsidP="0007467F"/>
    <w:p w14:paraId="2B2A8EA3" w14:textId="4394DF27" w:rsidR="007B2E77" w:rsidRDefault="007B2E77" w:rsidP="0007467F"/>
    <w:p w14:paraId="4141B4B5" w14:textId="2D5413D4" w:rsidR="007B2E77" w:rsidRDefault="007B2E77" w:rsidP="0007467F"/>
    <w:p w14:paraId="0D8985DC" w14:textId="21F0F0F4" w:rsidR="007B2E77" w:rsidRDefault="007B2E77" w:rsidP="0007467F"/>
    <w:p w14:paraId="3358935D" w14:textId="6DA794BD" w:rsidR="007B2E77" w:rsidRDefault="007B2E77" w:rsidP="0007467F"/>
    <w:p w14:paraId="5101FE0F" w14:textId="7D8FA2CC" w:rsidR="007B2E77" w:rsidRDefault="007B2E77" w:rsidP="0007467F"/>
    <w:p w14:paraId="0A656CFD" w14:textId="6A65AB23" w:rsidR="007B2E77" w:rsidRDefault="007B2E77" w:rsidP="0007467F"/>
    <w:p w14:paraId="59633E12" w14:textId="297D8304" w:rsidR="007B2E77" w:rsidRDefault="007B2E77" w:rsidP="0007467F"/>
    <w:p w14:paraId="4F17FCCE" w14:textId="57D8A291" w:rsidR="007B2E77" w:rsidRDefault="007B2E77" w:rsidP="0007467F"/>
    <w:p w14:paraId="2CE17483" w14:textId="23909467" w:rsidR="007B2E77" w:rsidRDefault="007B2E77" w:rsidP="0007467F"/>
    <w:p w14:paraId="7C99F1FB" w14:textId="7474C3D2" w:rsidR="007B2E77" w:rsidRDefault="007B2E77" w:rsidP="0007467F"/>
    <w:p w14:paraId="3E89490C" w14:textId="1473B184" w:rsidR="007B2E77" w:rsidRDefault="007B2E77" w:rsidP="0007467F"/>
    <w:p w14:paraId="5BDC5360" w14:textId="3F40DC6C" w:rsidR="007B2E77" w:rsidRDefault="007B2E77" w:rsidP="0007467F"/>
    <w:p w14:paraId="3654ECAF" w14:textId="3692C656" w:rsidR="007B2E77" w:rsidRDefault="007B2E77" w:rsidP="0007467F"/>
    <w:p w14:paraId="4591CF22" w14:textId="77777777" w:rsidR="00D51E1F" w:rsidRDefault="00D51E1F" w:rsidP="00D51E1F">
      <w:pPr>
        <w:pStyle w:val="Heading1"/>
      </w:pPr>
      <w:bookmarkStart w:id="303" w:name="_Toc2265360"/>
      <w:bookmarkStart w:id="304" w:name="_Toc2265610"/>
      <w:bookmarkStart w:id="305" w:name="_Toc2277247"/>
      <w:bookmarkStart w:id="306" w:name="_Toc5883984"/>
      <w:bookmarkEnd w:id="303"/>
      <w:bookmarkEnd w:id="304"/>
      <w:bookmarkEnd w:id="305"/>
      <w:r>
        <w:t>Boot Sequence</w:t>
      </w:r>
      <w:bookmarkEnd w:id="306"/>
    </w:p>
    <w:p w14:paraId="05C43707" w14:textId="77777777" w:rsidR="00D51E1F" w:rsidRPr="00A365C5" w:rsidRDefault="00D51E1F" w:rsidP="00D51E1F"/>
    <w:p w14:paraId="14941D20" w14:textId="3F90F0EE" w:rsidR="00D51E1F" w:rsidRDefault="00502661" w:rsidP="00D51E1F">
      <w:pPr>
        <w:rPr>
          <w:bCs/>
          <w:color w:val="000000"/>
        </w:rPr>
      </w:pPr>
      <w:r>
        <w:rPr>
          <w:bCs/>
          <w:noProof/>
          <w:color w:val="000000"/>
        </w:rPr>
        <mc:AlternateContent>
          <mc:Choice Requires="wps">
            <w:drawing>
              <wp:anchor distT="0" distB="0" distL="114300" distR="114300" simplePos="0" relativeHeight="251689984" behindDoc="0" locked="0" layoutInCell="1" allowOverlap="1" wp14:anchorId="2F98B7B6" wp14:editId="7BA75B52">
                <wp:simplePos x="0" y="0"/>
                <wp:positionH relativeFrom="column">
                  <wp:posOffset>247650</wp:posOffset>
                </wp:positionH>
                <wp:positionV relativeFrom="paragraph">
                  <wp:posOffset>10160</wp:posOffset>
                </wp:positionV>
                <wp:extent cx="4772025" cy="323850"/>
                <wp:effectExtent l="0" t="0" r="28575" b="19050"/>
                <wp:wrapNone/>
                <wp:docPr id="15" name="Text Box 15"/>
                <wp:cNvGraphicFramePr/>
                <a:graphic xmlns:a="http://schemas.openxmlformats.org/drawingml/2006/main">
                  <a:graphicData uri="http://schemas.microsoft.com/office/word/2010/wordprocessingShape">
                    <wps:wsp>
                      <wps:cNvSpPr txBox="1"/>
                      <wps:spPr>
                        <a:xfrm>
                          <a:off x="0" y="0"/>
                          <a:ext cx="4772025" cy="323850"/>
                        </a:xfrm>
                        <a:prstGeom prst="rect">
                          <a:avLst/>
                        </a:prstGeom>
                        <a:solidFill>
                          <a:schemeClr val="lt1"/>
                        </a:solidFill>
                        <a:ln w="6350">
                          <a:solidFill>
                            <a:prstClr val="black"/>
                          </a:solidFill>
                        </a:ln>
                      </wps:spPr>
                      <wps:txbx>
                        <w:txbxContent>
                          <w:p w14:paraId="1C769A9C" w14:textId="3DB0481E" w:rsidR="00DF237F" w:rsidRDefault="00DF237F">
                            <w:proofErr w:type="spellStart"/>
                            <w:r>
                              <w:t>SYS_Initialize</w:t>
                            </w:r>
                            <w:proofErr w:type="spellEnd"/>
                            <w:r>
                              <w:t xml:space="preserve"> (make sure it only added PCT, ADC for PA04 AND pa05)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98B7B6" id="Text Box 15" o:spid="_x0000_s1036" type="#_x0000_t202" style="position:absolute;margin-left:19.5pt;margin-top:.8pt;width:375.75pt;height:25.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" fillcolor="white [3201]" strokeweight=".5pt">
                <v:textbox>
                  <w:txbxContent>
                    <w:p w14:paraId="1C769A9C" w14:textId="3DB0481E" w:rsidR="00DF237F" w:rsidRDefault="00DF237F">
                      <w:proofErr w:type="spellStart"/>
                      <w:r>
                        <w:t>SYS_Initialize</w:t>
                      </w:r>
                      <w:proofErr w:type="spellEnd"/>
                      <w:r>
                        <w:t xml:space="preserve"> (make sure it only added PCT, ADC for PA04 AND pa05)</w:t>
                      </w:r>
                    </w:p>
                  </w:txbxContent>
                </v:textbox>
              </v:shape>
            </w:pict>
          </mc:Fallback>
        </mc:AlternateContent>
      </w:r>
    </w:p>
    <w:p w14:paraId="322CAEC0" w14:textId="656F9301" w:rsidR="00D51E1F" w:rsidRDefault="00F86AB2" w:rsidP="00D51E1F">
      <w:pPr>
        <w:rPr>
          <w:bCs/>
          <w:color w:val="000000"/>
        </w:rPr>
      </w:pPr>
      <w:r>
        <w:rPr>
          <w:bCs/>
          <w:noProof/>
          <w:color w:val="000000"/>
        </w:rPr>
        <mc:AlternateContent>
          <mc:Choice Requires="wps">
            <w:drawing>
              <wp:anchor distT="0" distB="0" distL="114300" distR="114300" simplePos="0" relativeHeight="251714560" behindDoc="0" locked="0" layoutInCell="1" allowOverlap="1" wp14:anchorId="04676F13" wp14:editId="4AD83114">
                <wp:simplePos x="0" y="0"/>
                <wp:positionH relativeFrom="column">
                  <wp:posOffset>2505075</wp:posOffset>
                </wp:positionH>
                <wp:positionV relativeFrom="paragraph">
                  <wp:posOffset>158750</wp:posOffset>
                </wp:positionV>
                <wp:extent cx="0" cy="266700"/>
                <wp:effectExtent l="76200" t="0" r="57150" b="57150"/>
                <wp:wrapNone/>
                <wp:docPr id="43" name="Straight Arrow Connector 43"/>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6924E19" id="_x0000_t32" coordsize="21600,21600" o:spt="32" o:oned="t" path="m,l21600,21600e" filled="f">
                <v:path arrowok="t" fillok="f" o:connecttype="none"/>
                <o:lock v:ext="edit" shapetype="t"/>
              </v:shapetype>
              <v:shape id="Straight Arrow Connector 43" o:spid="_x0000_s1026" type="#_x0000_t32" style="position:absolute;margin-left:197.25pt;margin-top:12.5pt;width:0;height:21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" strokecolor="#4579b8 [3044]">
                <v:stroke endarrow="block"/>
              </v:shape>
            </w:pict>
          </mc:Fallback>
        </mc:AlternateContent>
      </w:r>
    </w:p>
    <w:p w14:paraId="5952DFF1" w14:textId="0FA27827" w:rsidR="00D51E1F" w:rsidRDefault="00D51E1F" w:rsidP="00D51E1F">
      <w:pPr>
        <w:rPr>
          <w:bCs/>
          <w:color w:val="000000"/>
        </w:rPr>
      </w:pPr>
    </w:p>
    <w:p w14:paraId="74040BD3" w14:textId="27E923FB" w:rsidR="00D51E1F" w:rsidRDefault="00F86AB2" w:rsidP="00D51E1F">
      <w:pPr>
        <w:rPr>
          <w:bCs/>
          <w:color w:val="000000"/>
        </w:rPr>
      </w:pPr>
      <w:r>
        <w:rPr>
          <w:bCs/>
          <w:noProof/>
          <w:color w:val="000000"/>
        </w:rPr>
        <mc:AlternateContent>
          <mc:Choice Requires="wps">
            <w:drawing>
              <wp:anchor distT="0" distB="0" distL="114300" distR="114300" simplePos="0" relativeHeight="251692032" behindDoc="0" locked="0" layoutInCell="1" allowOverlap="1" wp14:anchorId="7267FFD0" wp14:editId="04EACCF0">
                <wp:simplePos x="0" y="0"/>
                <wp:positionH relativeFrom="column">
                  <wp:posOffset>123825</wp:posOffset>
                </wp:positionH>
                <wp:positionV relativeFrom="paragraph">
                  <wp:posOffset>8255</wp:posOffset>
                </wp:positionV>
                <wp:extent cx="5210175" cy="30480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5210175" cy="304800"/>
                        </a:xfrm>
                        <a:prstGeom prst="rect">
                          <a:avLst/>
                        </a:prstGeom>
                        <a:solidFill>
                          <a:schemeClr val="lt1"/>
                        </a:solidFill>
                        <a:ln w="6350">
                          <a:solidFill>
                            <a:prstClr val="black"/>
                          </a:solidFill>
                        </a:ln>
                      </wps:spPr>
                      <wps:txbx>
                        <w:txbxContent>
                          <w:p w14:paraId="2C864A97" w14:textId="4EBAA648" w:rsidR="00DF237F" w:rsidRDefault="00DF237F" w:rsidP="00DF237F">
                            <w:proofErr w:type="spellStart"/>
                            <w:r>
                              <w:t>MCHPPSF_Init</w:t>
                            </w:r>
                            <w:proofErr w:type="spellEnd"/>
                            <w:r>
                              <w:t xml:space="preserve">(timer, UART for trac, DAC for </w:t>
                            </w:r>
                            <w:proofErr w:type="spellStart"/>
                            <w:r>
                              <w:t>iDAC</w:t>
                            </w:r>
                            <w:proofErr w:type="spellEnd"/>
                            <w:r>
                              <w:t xml:space="preserve"> all already initialized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7FFD0" id="Text Box 16" o:spid="_x0000_s1037" type="#_x0000_t202" style="position:absolute;margin-left:9.75pt;margin-top:.65pt;width:410.25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" fillcolor="white [3201]" strokeweight=".5pt">
                <v:textbox>
                  <w:txbxContent>
                    <w:p w14:paraId="2C864A97" w14:textId="4EBAA648" w:rsidR="00DF237F" w:rsidRDefault="00DF237F" w:rsidP="00DF237F">
                      <w:proofErr w:type="spellStart"/>
                      <w:r>
                        <w:t>MCHPPSF_Init</w:t>
                      </w:r>
                      <w:proofErr w:type="spellEnd"/>
                      <w:r>
                        <w:t xml:space="preserve">(timer, UART for trac, DAC for </w:t>
                      </w:r>
                      <w:proofErr w:type="spellStart"/>
                      <w:r>
                        <w:t>iDAC</w:t>
                      </w:r>
                      <w:proofErr w:type="spellEnd"/>
                      <w:r>
                        <w:t xml:space="preserve"> all already initialized here)</w:t>
                      </w:r>
                    </w:p>
                  </w:txbxContent>
                </v:textbox>
              </v:shape>
            </w:pict>
          </mc:Fallback>
        </mc:AlternateContent>
      </w:r>
    </w:p>
    <w:p w14:paraId="5DB61F42" w14:textId="274D2C9E" w:rsidR="00D51E1F" w:rsidRDefault="00F86AB2" w:rsidP="00D51E1F">
      <w:pPr>
        <w:rPr>
          <w:bCs/>
          <w:color w:val="000000"/>
        </w:rPr>
      </w:pPr>
      <w:r>
        <w:rPr>
          <w:bCs/>
          <w:noProof/>
          <w:color w:val="000000"/>
        </w:rPr>
        <mc:AlternateContent>
          <mc:Choice Requires="wps">
            <w:drawing>
              <wp:anchor distT="0" distB="0" distL="114300" distR="114300" simplePos="0" relativeHeight="251715584" behindDoc="0" locked="0" layoutInCell="1" allowOverlap="1" wp14:anchorId="56B57D8B" wp14:editId="1CA29964">
                <wp:simplePos x="0" y="0"/>
                <wp:positionH relativeFrom="column">
                  <wp:posOffset>2495550</wp:posOffset>
                </wp:positionH>
                <wp:positionV relativeFrom="paragraph">
                  <wp:posOffset>156845</wp:posOffset>
                </wp:positionV>
                <wp:extent cx="9525" cy="447675"/>
                <wp:effectExtent l="38100" t="0" r="66675" b="47625"/>
                <wp:wrapNone/>
                <wp:docPr id="44" name="Straight Arrow Connector 44"/>
                <wp:cNvGraphicFramePr/>
                <a:graphic xmlns:a="http://schemas.openxmlformats.org/drawingml/2006/main">
                  <a:graphicData uri="http://schemas.microsoft.com/office/word/2010/wordprocessingShape">
                    <wps:wsp>
                      <wps:cNvCnPr/>
                      <wps:spPr>
                        <a:xfrm>
                          <a:off x="0" y="0"/>
                          <a:ext cx="9525"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4178B" id="Straight Arrow Connector 44" o:spid="_x0000_s1026" type="#_x0000_t32" style="position:absolute;margin-left:196.5pt;margin-top:12.35pt;width:.75pt;height:35.2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" strokecolor="#4579b8 [3044]">
                <v:stroke endarrow="block"/>
              </v:shape>
            </w:pict>
          </mc:Fallback>
        </mc:AlternateContent>
      </w:r>
    </w:p>
    <w:p w14:paraId="7F3562E0" w14:textId="2589815B" w:rsidR="00D51E1F" w:rsidRDefault="00D51E1F" w:rsidP="00D51E1F">
      <w:pPr>
        <w:rPr>
          <w:bCs/>
          <w:color w:val="000000"/>
        </w:rPr>
      </w:pPr>
    </w:p>
    <w:p w14:paraId="4BC0CB22" w14:textId="3909E03B" w:rsidR="00D51E1F" w:rsidRDefault="00F86AB2" w:rsidP="00D51E1F">
      <w:pPr>
        <w:rPr>
          <w:bCs/>
          <w:color w:val="000000"/>
        </w:rPr>
      </w:pPr>
      <w:r>
        <w:rPr>
          <w:bCs/>
          <w:noProof/>
          <w:color w:val="000000"/>
        </w:rPr>
        <mc:AlternateContent>
          <mc:Choice Requires="wps">
            <w:drawing>
              <wp:anchor distT="0" distB="0" distL="114300" distR="114300" simplePos="0" relativeHeight="251717632" behindDoc="0" locked="0" layoutInCell="1" allowOverlap="1" wp14:anchorId="4AEC0330" wp14:editId="290A7B0C">
                <wp:simplePos x="0" y="0"/>
                <wp:positionH relativeFrom="column">
                  <wp:posOffset>2505075</wp:posOffset>
                </wp:positionH>
                <wp:positionV relativeFrom="paragraph">
                  <wp:posOffset>34925</wp:posOffset>
                </wp:positionV>
                <wp:extent cx="828675" cy="1114425"/>
                <wp:effectExtent l="38100" t="76200" r="371475" b="28575"/>
                <wp:wrapNone/>
                <wp:docPr id="46" name="Connector: Elbow 46"/>
                <wp:cNvGraphicFramePr/>
                <a:graphic xmlns:a="http://schemas.openxmlformats.org/drawingml/2006/main">
                  <a:graphicData uri="http://schemas.microsoft.com/office/word/2010/wordprocessingShape">
                    <wps:wsp>
                      <wps:cNvCnPr/>
                      <wps:spPr>
                        <a:xfrm flipH="1" flipV="1">
                          <a:off x="0" y="0"/>
                          <a:ext cx="828675" cy="1114425"/>
                        </a:xfrm>
                        <a:prstGeom prst="bentConnector3">
                          <a:avLst>
                            <a:gd name="adj1" fmla="val -4195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52749C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6" o:spid="_x0000_s1026" type="#_x0000_t34" style="position:absolute;margin-left:197.25pt;margin-top:2.75pt;width:65.25pt;height:87.75pt;flip:x y;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" adj="-9062" strokecolor="#4579b8 [3044]">
                <v:stroke endarrow="block"/>
              </v:shape>
            </w:pict>
          </mc:Fallback>
        </mc:AlternateContent>
      </w:r>
    </w:p>
    <w:p w14:paraId="5E73259A" w14:textId="777451A3" w:rsidR="00D51E1F" w:rsidRDefault="00F86AB2" w:rsidP="00D51E1F">
      <w:pPr>
        <w:rPr>
          <w:bCs/>
          <w:color w:val="000000"/>
        </w:rPr>
      </w:pPr>
      <w:r>
        <w:rPr>
          <w:bCs/>
          <w:noProof/>
          <w:color w:val="000000"/>
        </w:rPr>
        <mc:AlternateContent>
          <mc:Choice Requires="wps">
            <w:drawing>
              <wp:anchor distT="0" distB="0" distL="114300" distR="114300" simplePos="0" relativeHeight="251693056" behindDoc="0" locked="0" layoutInCell="1" allowOverlap="1" wp14:anchorId="5A5C2EBB" wp14:editId="5561FDAE">
                <wp:simplePos x="0" y="0"/>
                <wp:positionH relativeFrom="column">
                  <wp:posOffset>1733550</wp:posOffset>
                </wp:positionH>
                <wp:positionV relativeFrom="paragraph">
                  <wp:posOffset>60325</wp:posOffset>
                </wp:positionV>
                <wp:extent cx="1571625" cy="1819275"/>
                <wp:effectExtent l="0" t="0" r="28575" b="28575"/>
                <wp:wrapNone/>
                <wp:docPr id="27" name="Flowchart: Decision 27"/>
                <wp:cNvGraphicFramePr/>
                <a:graphic xmlns:a="http://schemas.openxmlformats.org/drawingml/2006/main">
                  <a:graphicData uri="http://schemas.microsoft.com/office/word/2010/wordprocessingShape">
                    <wps:wsp>
                      <wps:cNvSpPr/>
                      <wps:spPr>
                        <a:xfrm>
                          <a:off x="0" y="0"/>
                          <a:ext cx="1571625" cy="1819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A967C5" w14:textId="4E05BBDA" w:rsidR="00DF237F" w:rsidRDefault="00DF237F" w:rsidP="00DF237F">
                            <w:pPr>
                              <w:jc w:val="center"/>
                            </w:pPr>
                            <w:r>
                              <w:t>Wait for “Continue(SPACE)” PCT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5C2EBB" id="_x0000_t110" coordsize="21600,21600" o:spt="110" path="m10800,l,10800,10800,21600,21600,10800xe">
                <v:stroke joinstyle="miter"/>
                <v:path gradientshapeok="t" o:connecttype="rect" textboxrect="5400,5400,16200,16200"/>
              </v:shapetype>
              <v:shape id="Flowchart: Decision 27" o:spid="_x0000_s1038" type="#_x0000_t110" style="position:absolute;margin-left:136.5pt;margin-top:4.75pt;width:123.75pt;height:143.2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" fillcolor="#4f81bd [3204]" strokecolor="#243f60 [1604]" strokeweight="2pt">
                <v:textbox>
                  <w:txbxContent>
                    <w:p w14:paraId="33A967C5" w14:textId="4E05BBDA" w:rsidR="00DF237F" w:rsidRDefault="00DF237F" w:rsidP="00DF237F">
                      <w:pPr>
                        <w:jc w:val="center"/>
                      </w:pPr>
                      <w:r>
                        <w:t>Wait for “Continue(SPACE)” PCT</w:t>
                      </w:r>
                    </w:p>
                  </w:txbxContent>
                </v:textbox>
              </v:shape>
            </w:pict>
          </mc:Fallback>
        </mc:AlternateContent>
      </w:r>
    </w:p>
    <w:p w14:paraId="155251D6" w14:textId="59F3C25D" w:rsidR="00D51E1F" w:rsidRDefault="00D51E1F" w:rsidP="00D51E1F">
      <w:pPr>
        <w:rPr>
          <w:bCs/>
          <w:color w:val="000000"/>
        </w:rPr>
      </w:pPr>
    </w:p>
    <w:p w14:paraId="142A7E52" w14:textId="53EAA889" w:rsidR="00D51E1F" w:rsidRDefault="00D51E1F" w:rsidP="00D51E1F">
      <w:pPr>
        <w:rPr>
          <w:bCs/>
          <w:color w:val="000000"/>
        </w:rPr>
      </w:pPr>
    </w:p>
    <w:p w14:paraId="6074C9DB" w14:textId="684859B5" w:rsidR="00D51E1F" w:rsidRDefault="00D51E1F" w:rsidP="00D51E1F">
      <w:pPr>
        <w:rPr>
          <w:bCs/>
          <w:color w:val="000000"/>
        </w:rPr>
      </w:pPr>
    </w:p>
    <w:p w14:paraId="2DBBC443" w14:textId="42A68B86" w:rsidR="00D51E1F" w:rsidRDefault="00D51E1F" w:rsidP="00D51E1F">
      <w:pPr>
        <w:rPr>
          <w:bCs/>
          <w:color w:val="000000"/>
        </w:rPr>
      </w:pPr>
    </w:p>
    <w:p w14:paraId="1A2A07BC" w14:textId="23BFA9BD" w:rsidR="00D51E1F" w:rsidRDefault="00D51E1F" w:rsidP="00D51E1F">
      <w:pPr>
        <w:rPr>
          <w:bCs/>
          <w:color w:val="000000"/>
        </w:rPr>
      </w:pPr>
    </w:p>
    <w:p w14:paraId="0ADF728F" w14:textId="32E924CE" w:rsidR="00F86AB2" w:rsidRDefault="00F86AB2" w:rsidP="00D51E1F">
      <w:pPr>
        <w:rPr>
          <w:bCs/>
          <w:color w:val="000000"/>
        </w:rPr>
      </w:pPr>
    </w:p>
    <w:p w14:paraId="3535B825" w14:textId="68E63DF4" w:rsidR="00F86AB2" w:rsidRDefault="00F86AB2" w:rsidP="00D51E1F">
      <w:pPr>
        <w:rPr>
          <w:bCs/>
          <w:color w:val="000000"/>
        </w:rPr>
      </w:pPr>
    </w:p>
    <w:p w14:paraId="63E3A3AA" w14:textId="2F0A8B6C" w:rsidR="00F86AB2" w:rsidRDefault="00F86AB2" w:rsidP="00D51E1F">
      <w:pPr>
        <w:rPr>
          <w:bCs/>
          <w:color w:val="000000"/>
        </w:rPr>
      </w:pPr>
    </w:p>
    <w:p w14:paraId="42937FD5" w14:textId="2F9BE0CD" w:rsidR="00F86AB2" w:rsidRDefault="00F86AB2" w:rsidP="00D51E1F">
      <w:pPr>
        <w:rPr>
          <w:bCs/>
          <w:color w:val="000000"/>
        </w:rPr>
      </w:pPr>
    </w:p>
    <w:p w14:paraId="72ADE5ED" w14:textId="1E77CD82" w:rsidR="00D51E1F" w:rsidRDefault="00F86AB2" w:rsidP="00D51E1F">
      <w:pPr>
        <w:rPr>
          <w:bCs/>
          <w:color w:val="000000"/>
        </w:rPr>
      </w:pPr>
      <w:r>
        <w:rPr>
          <w:bCs/>
          <w:noProof/>
          <w:color w:val="000000"/>
        </w:rPr>
        <mc:AlternateContent>
          <mc:Choice Requires="wps">
            <w:drawing>
              <wp:anchor distT="0" distB="0" distL="114300" distR="114300" simplePos="0" relativeHeight="251718656" behindDoc="0" locked="0" layoutInCell="1" allowOverlap="1" wp14:anchorId="7513B290" wp14:editId="46C81A1F">
                <wp:simplePos x="0" y="0"/>
                <wp:positionH relativeFrom="column">
                  <wp:posOffset>2533650</wp:posOffset>
                </wp:positionH>
                <wp:positionV relativeFrom="paragraph">
                  <wp:posOffset>136525</wp:posOffset>
                </wp:positionV>
                <wp:extent cx="0" cy="542925"/>
                <wp:effectExtent l="76200" t="0" r="57150" b="47625"/>
                <wp:wrapNone/>
                <wp:docPr id="47" name="Straight Arrow Connector 4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9C602D" id="Straight Arrow Connector 47" o:spid="_x0000_s1026" type="#_x0000_t32" style="position:absolute;margin-left:199.5pt;margin-top:10.75pt;width:0;height:42.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" strokecolor="#4579b8 [3044]">
                <v:stroke endarrow="block"/>
              </v:shape>
            </w:pict>
          </mc:Fallback>
        </mc:AlternateContent>
      </w:r>
    </w:p>
    <w:p w14:paraId="74B0F653" w14:textId="132AE29D" w:rsidR="00D51E1F" w:rsidRDefault="00D51E1F" w:rsidP="00D51E1F">
      <w:pPr>
        <w:rPr>
          <w:bCs/>
          <w:color w:val="000000"/>
        </w:rPr>
      </w:pPr>
    </w:p>
    <w:p w14:paraId="054E4FDA" w14:textId="092647B8" w:rsidR="00D51E1F" w:rsidRDefault="00D51E1F" w:rsidP="00D51E1F">
      <w:pPr>
        <w:rPr>
          <w:bCs/>
          <w:color w:val="000000"/>
        </w:rPr>
      </w:pPr>
    </w:p>
    <w:p w14:paraId="21597130" w14:textId="6AD04B50" w:rsidR="00D51E1F" w:rsidRDefault="00D51E1F" w:rsidP="00D51E1F">
      <w:pPr>
        <w:rPr>
          <w:bCs/>
          <w:color w:val="000000"/>
        </w:rPr>
      </w:pPr>
    </w:p>
    <w:p w14:paraId="6BC8D11A" w14:textId="76C3FA2B" w:rsidR="00D51E1F" w:rsidRDefault="00F86AB2" w:rsidP="00D51E1F">
      <w:pPr>
        <w:rPr>
          <w:bCs/>
          <w:color w:val="000000"/>
        </w:rPr>
      </w:pPr>
      <w:r>
        <w:rPr>
          <w:bCs/>
          <w:noProof/>
          <w:color w:val="000000"/>
        </w:rPr>
        <mc:AlternateContent>
          <mc:Choice Requires="wps">
            <w:drawing>
              <wp:anchor distT="0" distB="0" distL="114300" distR="114300" simplePos="0" relativeHeight="251706368" behindDoc="0" locked="0" layoutInCell="1" allowOverlap="1" wp14:anchorId="01D6FCAE" wp14:editId="1CF0B59E">
                <wp:simplePos x="0" y="0"/>
                <wp:positionH relativeFrom="column">
                  <wp:posOffset>1162050</wp:posOffset>
                </wp:positionH>
                <wp:positionV relativeFrom="paragraph">
                  <wp:posOffset>5080</wp:posOffset>
                </wp:positionV>
                <wp:extent cx="1352550" cy="1114425"/>
                <wp:effectExtent l="38100" t="57150" r="19050" b="28575"/>
                <wp:wrapNone/>
                <wp:docPr id="37" name="Connector: Curved 37"/>
                <wp:cNvGraphicFramePr/>
                <a:graphic xmlns:a="http://schemas.openxmlformats.org/drawingml/2006/main">
                  <a:graphicData uri="http://schemas.microsoft.com/office/word/2010/wordprocessingShape">
                    <wps:wsp>
                      <wps:cNvCnPr/>
                      <wps:spPr>
                        <a:xfrm flipV="1">
                          <a:off x="0" y="0"/>
                          <a:ext cx="1352550" cy="1114425"/>
                        </a:xfrm>
                        <a:prstGeom prst="curvedConnector3">
                          <a:avLst>
                            <a:gd name="adj1" fmla="val -263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7C7FD4"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37" o:spid="_x0000_s1026" type="#_x0000_t38" style="position:absolute;margin-left:91.5pt;margin-top:.4pt;width:106.5pt;height:87.75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" adj="-568" strokecolor="#4579b8 [3044]">
                <v:stroke endarrow="block"/>
              </v:shape>
            </w:pict>
          </mc:Fallback>
        </mc:AlternateContent>
      </w:r>
      <w:r>
        <w:rPr>
          <w:bCs/>
          <w:noProof/>
          <w:color w:val="000000"/>
        </w:rPr>
        <mc:AlternateContent>
          <mc:Choice Requires="wps">
            <w:drawing>
              <wp:anchor distT="0" distB="0" distL="114300" distR="114300" simplePos="0" relativeHeight="251705344" behindDoc="0" locked="0" layoutInCell="1" allowOverlap="1" wp14:anchorId="1E7D8A37" wp14:editId="3B531D0D">
                <wp:simplePos x="0" y="0"/>
                <wp:positionH relativeFrom="column">
                  <wp:posOffset>2524125</wp:posOffset>
                </wp:positionH>
                <wp:positionV relativeFrom="paragraph">
                  <wp:posOffset>5080</wp:posOffset>
                </wp:positionV>
                <wp:extent cx="1304925" cy="1019175"/>
                <wp:effectExtent l="0" t="0" r="66675" b="47625"/>
                <wp:wrapNone/>
                <wp:docPr id="36" name="Connector: Curved 36"/>
                <wp:cNvGraphicFramePr/>
                <a:graphic xmlns:a="http://schemas.openxmlformats.org/drawingml/2006/main">
                  <a:graphicData uri="http://schemas.microsoft.com/office/word/2010/wordprocessingShape">
                    <wps:wsp>
                      <wps:cNvCnPr/>
                      <wps:spPr>
                        <a:xfrm>
                          <a:off x="0" y="0"/>
                          <a:ext cx="1304925" cy="1019175"/>
                        </a:xfrm>
                        <a:prstGeom prst="curvedConnector3">
                          <a:avLst>
                            <a:gd name="adj1" fmla="val 99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750EF3" id="Connector: Curved 36" o:spid="_x0000_s1026" type="#_x0000_t38" style="position:absolute;margin-left:198.75pt;margin-top:.4pt;width:102.75pt;height:80.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" adj="21417" strokecolor="#4579b8 [3044]">
                <v:stroke endarrow="block"/>
              </v:shape>
            </w:pict>
          </mc:Fallback>
        </mc:AlternateContent>
      </w:r>
    </w:p>
    <w:p w14:paraId="3F7D32E3" w14:textId="51409FB2" w:rsidR="00D51E1F" w:rsidRDefault="00D51E1F" w:rsidP="00D51E1F">
      <w:pPr>
        <w:rPr>
          <w:bCs/>
          <w:color w:val="000000"/>
        </w:rPr>
      </w:pPr>
    </w:p>
    <w:p w14:paraId="03A89CC4" w14:textId="0676BFB2" w:rsidR="00D51E1F" w:rsidRDefault="00D51E1F" w:rsidP="00D51E1F">
      <w:pPr>
        <w:rPr>
          <w:bCs/>
          <w:color w:val="000000"/>
        </w:rPr>
      </w:pPr>
    </w:p>
    <w:p w14:paraId="7428E7B8" w14:textId="75CFE51F" w:rsidR="00D51E1F" w:rsidRDefault="00D51E1F" w:rsidP="00D51E1F">
      <w:pPr>
        <w:rPr>
          <w:bCs/>
          <w:color w:val="000000"/>
        </w:rPr>
      </w:pPr>
    </w:p>
    <w:p w14:paraId="3DF5E7BA" w14:textId="6240E51D" w:rsidR="00D51E1F" w:rsidRDefault="00D51E1F" w:rsidP="00D51E1F">
      <w:pPr>
        <w:rPr>
          <w:bCs/>
          <w:color w:val="000000"/>
        </w:rPr>
      </w:pPr>
    </w:p>
    <w:p w14:paraId="1000B60D" w14:textId="4316CD3C" w:rsidR="00D51E1F" w:rsidRDefault="00D51E1F" w:rsidP="00D51E1F">
      <w:pPr>
        <w:rPr>
          <w:bCs/>
          <w:color w:val="000000"/>
        </w:rPr>
      </w:pPr>
    </w:p>
    <w:p w14:paraId="7E30FC19" w14:textId="3BDA06AA" w:rsidR="00D51E1F" w:rsidRDefault="00502661" w:rsidP="00D51E1F">
      <w:pPr>
        <w:rPr>
          <w:bCs/>
          <w:color w:val="000000"/>
        </w:rPr>
      </w:pPr>
      <w:r>
        <w:rPr>
          <w:bCs/>
          <w:noProof/>
          <w:color w:val="000000"/>
        </w:rPr>
        <mc:AlternateContent>
          <mc:Choice Requires="wps">
            <w:drawing>
              <wp:anchor distT="0" distB="0" distL="114300" distR="114300" simplePos="0" relativeHeight="251694080" behindDoc="0" locked="0" layoutInCell="1" allowOverlap="1" wp14:anchorId="046CB345" wp14:editId="173539CD">
                <wp:simplePos x="0" y="0"/>
                <wp:positionH relativeFrom="column">
                  <wp:posOffset>3009900</wp:posOffset>
                </wp:positionH>
                <wp:positionV relativeFrom="paragraph">
                  <wp:posOffset>5080</wp:posOffset>
                </wp:positionV>
                <wp:extent cx="1752600" cy="342900"/>
                <wp:effectExtent l="0" t="0" r="19050" b="19050"/>
                <wp:wrapNone/>
                <wp:docPr id="28" name="Flowchart: Process 28"/>
                <wp:cNvGraphicFramePr/>
                <a:graphic xmlns:a="http://schemas.openxmlformats.org/drawingml/2006/main">
                  <a:graphicData uri="http://schemas.microsoft.com/office/word/2010/wordprocessingShape">
                    <wps:wsp>
                      <wps:cNvSpPr/>
                      <wps:spPr>
                        <a:xfrm>
                          <a:off x="0" y="0"/>
                          <a:ext cx="175260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A4CFD0" w14:textId="4E8EB916" w:rsidR="00DF237F" w:rsidRDefault="00DF237F" w:rsidP="00DF237F">
                            <w:pPr>
                              <w:jc w:val="center"/>
                            </w:pPr>
                            <w:proofErr w:type="spellStart"/>
                            <w:r>
                              <w:t>MCHPPSF_Run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46CB345" id="_x0000_t109" coordsize="21600,21600" o:spt="109" path="m,l,21600r21600,l21600,xe">
                <v:stroke joinstyle="miter"/>
                <v:path gradientshapeok="t" o:connecttype="rect"/>
              </v:shapetype>
              <v:shape id="Flowchart: Process 28" o:spid="_x0000_s1039" type="#_x0000_t109" style="position:absolute;margin-left:237pt;margin-top:.4pt;width:138pt;height:27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" fillcolor="#4f81bd [3204]" strokecolor="#243f60 [1604]" strokeweight="2pt">
                <v:textbox>
                  <w:txbxContent>
                    <w:p w14:paraId="5DA4CFD0" w14:textId="4E8EB916" w:rsidR="00DF237F" w:rsidRDefault="00DF237F" w:rsidP="00DF237F">
                      <w:pPr>
                        <w:jc w:val="center"/>
                      </w:pPr>
                      <w:proofErr w:type="spellStart"/>
                      <w:r>
                        <w:t>MCHPPSF_Run</w:t>
                      </w:r>
                      <w:proofErr w:type="spellEnd"/>
                    </w:p>
                  </w:txbxContent>
                </v:textbox>
              </v:shape>
            </w:pict>
          </mc:Fallback>
        </mc:AlternateContent>
      </w:r>
      <w:r>
        <w:rPr>
          <w:bCs/>
          <w:noProof/>
          <w:color w:val="000000"/>
        </w:rPr>
        <mc:AlternateContent>
          <mc:Choice Requires="wps">
            <w:drawing>
              <wp:anchor distT="0" distB="0" distL="114300" distR="114300" simplePos="0" relativeHeight="251696128" behindDoc="0" locked="0" layoutInCell="1" allowOverlap="1" wp14:anchorId="2ADF4995" wp14:editId="2880D8AD">
                <wp:simplePos x="0" y="0"/>
                <wp:positionH relativeFrom="column">
                  <wp:posOffset>466725</wp:posOffset>
                </wp:positionH>
                <wp:positionV relativeFrom="paragraph">
                  <wp:posOffset>72390</wp:posOffset>
                </wp:positionV>
                <wp:extent cx="1752600" cy="342900"/>
                <wp:effectExtent l="0" t="0" r="19050" b="19050"/>
                <wp:wrapNone/>
                <wp:docPr id="29" name="Flowchart: Process 29"/>
                <wp:cNvGraphicFramePr/>
                <a:graphic xmlns:a="http://schemas.openxmlformats.org/drawingml/2006/main">
                  <a:graphicData uri="http://schemas.microsoft.com/office/word/2010/wordprocessingShape">
                    <wps:wsp>
                      <wps:cNvSpPr/>
                      <wps:spPr>
                        <a:xfrm>
                          <a:off x="0" y="0"/>
                          <a:ext cx="1752600" cy="342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63D1C" w14:textId="3C301467" w:rsidR="00DF237F" w:rsidRDefault="00DF237F" w:rsidP="00DF237F">
                            <w:pPr>
                              <w:jc w:val="center"/>
                            </w:pPr>
                            <w:r>
                              <w:t>Harmony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DF4995" id="Flowchart: Process 29" o:spid="_x0000_s1040" type="#_x0000_t109" style="position:absolute;margin-left:36.75pt;margin-top:5.7pt;width:138pt;height:2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" fillcolor="#4f81bd [3204]" strokecolor="#243f60 [1604]" strokeweight="2pt">
                <v:textbox>
                  <w:txbxContent>
                    <w:p w14:paraId="68163D1C" w14:textId="3C301467" w:rsidR="00DF237F" w:rsidRDefault="00DF237F" w:rsidP="00DF237F">
                      <w:pPr>
                        <w:jc w:val="center"/>
                      </w:pPr>
                      <w:r>
                        <w:t>Harmony tasks</w:t>
                      </w:r>
                    </w:p>
                  </w:txbxContent>
                </v:textbox>
              </v:shape>
            </w:pict>
          </mc:Fallback>
        </mc:AlternateContent>
      </w:r>
    </w:p>
    <w:p w14:paraId="30A40ED9" w14:textId="517587CE" w:rsidR="00D51E1F" w:rsidRDefault="00D51E1F" w:rsidP="00D51E1F">
      <w:pPr>
        <w:rPr>
          <w:bCs/>
          <w:color w:val="000000"/>
        </w:rPr>
      </w:pPr>
    </w:p>
    <w:p w14:paraId="77AC5CCD" w14:textId="4E2C8D24" w:rsidR="00D51E1F" w:rsidRDefault="00502661" w:rsidP="00D51E1F">
      <w:pPr>
        <w:rPr>
          <w:bCs/>
          <w:color w:val="000000"/>
        </w:rPr>
      </w:pPr>
      <w:r>
        <w:rPr>
          <w:bCs/>
          <w:noProof/>
          <w:color w:val="000000"/>
        </w:rPr>
        <mc:AlternateContent>
          <mc:Choice Requires="wps">
            <w:drawing>
              <wp:anchor distT="0" distB="0" distL="114300" distR="114300" simplePos="0" relativeHeight="251711488" behindDoc="0" locked="0" layoutInCell="1" allowOverlap="1" wp14:anchorId="1E2F6B8E" wp14:editId="37D275FD">
                <wp:simplePos x="0" y="0"/>
                <wp:positionH relativeFrom="column">
                  <wp:posOffset>1219200</wp:posOffset>
                </wp:positionH>
                <wp:positionV relativeFrom="paragraph">
                  <wp:posOffset>54610</wp:posOffset>
                </wp:positionV>
                <wp:extent cx="0" cy="819150"/>
                <wp:effectExtent l="76200" t="38100" r="57150" b="19050"/>
                <wp:wrapNone/>
                <wp:docPr id="41" name="Straight Arrow Connector 41"/>
                <wp:cNvGraphicFramePr/>
                <a:graphic xmlns:a="http://schemas.openxmlformats.org/drawingml/2006/main">
                  <a:graphicData uri="http://schemas.microsoft.com/office/word/2010/wordprocessingShape">
                    <wps:wsp>
                      <wps:cNvCnPr/>
                      <wps:spPr>
                        <a:xfrm flipV="1">
                          <a:off x="0" y="0"/>
                          <a:ext cx="0" cy="819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D7E23" id="Straight Arrow Connector 41" o:spid="_x0000_s1026" type="#_x0000_t32" style="position:absolute;margin-left:96pt;margin-top:4.3pt;width:0;height:64.5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" strokecolor="#4579b8 [3044]">
                <v:stroke endarrow="block"/>
              </v:shape>
            </w:pict>
          </mc:Fallback>
        </mc:AlternateContent>
      </w:r>
      <w:r>
        <w:rPr>
          <w:bCs/>
          <w:noProof/>
          <w:color w:val="000000"/>
        </w:rPr>
        <mc:AlternateContent>
          <mc:Choice Requires="wps">
            <w:drawing>
              <wp:anchor distT="0" distB="0" distL="114300" distR="114300" simplePos="0" relativeHeight="251710464" behindDoc="0" locked="0" layoutInCell="1" allowOverlap="1" wp14:anchorId="7D202D12" wp14:editId="70DB4985">
                <wp:simplePos x="0" y="0"/>
                <wp:positionH relativeFrom="column">
                  <wp:posOffset>3857625</wp:posOffset>
                </wp:positionH>
                <wp:positionV relativeFrom="paragraph">
                  <wp:posOffset>16510</wp:posOffset>
                </wp:positionV>
                <wp:extent cx="28575" cy="828675"/>
                <wp:effectExtent l="38100" t="0" r="66675" b="47625"/>
                <wp:wrapNone/>
                <wp:docPr id="40" name="Straight Arrow Connector 40"/>
                <wp:cNvGraphicFramePr/>
                <a:graphic xmlns:a="http://schemas.openxmlformats.org/drawingml/2006/main">
                  <a:graphicData uri="http://schemas.microsoft.com/office/word/2010/wordprocessingShape">
                    <wps:wsp>
                      <wps:cNvCnPr/>
                      <wps:spPr>
                        <a:xfrm>
                          <a:off x="0" y="0"/>
                          <a:ext cx="28575" cy="828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E79867" id="Straight Arrow Connector 40" o:spid="_x0000_s1026" type="#_x0000_t32" style="position:absolute;margin-left:303.75pt;margin-top:1.3pt;width:2.25pt;height:65.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" strokecolor="#4579b8 [3044]">
                <v:stroke endarrow="block"/>
              </v:shape>
            </w:pict>
          </mc:Fallback>
        </mc:AlternateContent>
      </w:r>
    </w:p>
    <w:p w14:paraId="4EDE51F2" w14:textId="037736C0" w:rsidR="00D51E1F" w:rsidRDefault="00D51E1F" w:rsidP="00D51E1F">
      <w:pPr>
        <w:rPr>
          <w:bCs/>
          <w:color w:val="000000"/>
        </w:rPr>
      </w:pPr>
    </w:p>
    <w:p w14:paraId="4430F9B5" w14:textId="1225F0C1" w:rsidR="00D51E1F" w:rsidRDefault="00D51E1F" w:rsidP="00D51E1F">
      <w:pPr>
        <w:rPr>
          <w:bCs/>
          <w:color w:val="000000"/>
        </w:rPr>
      </w:pPr>
    </w:p>
    <w:p w14:paraId="608E72E6" w14:textId="75ACBE93" w:rsidR="00D51E1F" w:rsidRDefault="00D51E1F" w:rsidP="00D51E1F">
      <w:pPr>
        <w:rPr>
          <w:bCs/>
          <w:color w:val="000000"/>
        </w:rPr>
      </w:pPr>
    </w:p>
    <w:p w14:paraId="0B286E49" w14:textId="2AC6B9A9" w:rsidR="00D51E1F" w:rsidRDefault="00D51E1F" w:rsidP="00D51E1F">
      <w:pPr>
        <w:rPr>
          <w:bCs/>
          <w:color w:val="000000"/>
        </w:rPr>
      </w:pPr>
    </w:p>
    <w:p w14:paraId="25AFDDA0" w14:textId="24CD5306" w:rsidR="00D51E1F" w:rsidRDefault="00502661" w:rsidP="00D51E1F">
      <w:pPr>
        <w:rPr>
          <w:bCs/>
          <w:color w:val="000000"/>
        </w:rPr>
      </w:pPr>
      <w:r>
        <w:rPr>
          <w:bCs/>
          <w:noProof/>
          <w:color w:val="000000"/>
        </w:rPr>
        <mc:AlternateContent>
          <mc:Choice Requires="wps">
            <w:drawing>
              <wp:anchor distT="0" distB="0" distL="114300" distR="114300" simplePos="0" relativeHeight="251700224" behindDoc="0" locked="0" layoutInCell="1" allowOverlap="1" wp14:anchorId="79676ADE" wp14:editId="4019A252">
                <wp:simplePos x="0" y="0"/>
                <wp:positionH relativeFrom="column">
                  <wp:posOffset>3143250</wp:posOffset>
                </wp:positionH>
                <wp:positionV relativeFrom="paragraph">
                  <wp:posOffset>5080</wp:posOffset>
                </wp:positionV>
                <wp:extent cx="1752600" cy="647700"/>
                <wp:effectExtent l="0" t="0" r="19050" b="19050"/>
                <wp:wrapNone/>
                <wp:docPr id="31" name="Flowchart: Process 31"/>
                <wp:cNvGraphicFramePr/>
                <a:graphic xmlns:a="http://schemas.openxmlformats.org/drawingml/2006/main">
                  <a:graphicData uri="http://schemas.microsoft.com/office/word/2010/wordprocessingShape">
                    <wps:wsp>
                      <wps:cNvSpPr/>
                      <wps:spPr>
                        <a:xfrm>
                          <a:off x="0" y="0"/>
                          <a:ext cx="1752600"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EAB685" w14:textId="7A6D608F" w:rsidR="00DF237F" w:rsidRDefault="00DF237F" w:rsidP="00DF237F">
                            <w:pPr>
                              <w:jc w:val="center"/>
                            </w:pPr>
                            <w:r>
                              <w:t xml:space="preserve">Monitor and process ADCs(PA04 </w:t>
                            </w:r>
                            <w:r w:rsidR="00502661">
                              <w:t>AND</w:t>
                            </w:r>
                            <w:r>
                              <w:t xml:space="preserve"> PA05)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676ADE" id="Flowchart: Process 31" o:spid="_x0000_s1041" type="#_x0000_t109" style="position:absolute;margin-left:247.5pt;margin-top:.4pt;width:138pt;height:51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" fillcolor="#4f81bd [3204]" strokecolor="#243f60 [1604]" strokeweight="2pt">
                <v:textbox>
                  <w:txbxContent>
                    <w:p w14:paraId="58EAB685" w14:textId="7A6D608F" w:rsidR="00DF237F" w:rsidRDefault="00DF237F" w:rsidP="00DF237F">
                      <w:pPr>
                        <w:jc w:val="center"/>
                      </w:pPr>
                      <w:r>
                        <w:t xml:space="preserve">Monitor and process ADCs(PA04 </w:t>
                      </w:r>
                      <w:r w:rsidR="00502661">
                        <w:t>AND</w:t>
                      </w:r>
                      <w:r>
                        <w:t xml:space="preserve"> PA05)</w:t>
                      </w:r>
                    </w:p>
                  </w:txbxContent>
                </v:textbox>
              </v:shape>
            </w:pict>
          </mc:Fallback>
        </mc:AlternateContent>
      </w:r>
      <w:r w:rsidR="00DF237F">
        <w:rPr>
          <w:bCs/>
          <w:noProof/>
          <w:color w:val="000000"/>
        </w:rPr>
        <mc:AlternateContent>
          <mc:Choice Requires="wps">
            <w:drawing>
              <wp:anchor distT="0" distB="0" distL="114300" distR="114300" simplePos="0" relativeHeight="251698176" behindDoc="0" locked="0" layoutInCell="1" allowOverlap="1" wp14:anchorId="505FD505" wp14:editId="6CEE27A9">
                <wp:simplePos x="0" y="0"/>
                <wp:positionH relativeFrom="column">
                  <wp:posOffset>609600</wp:posOffset>
                </wp:positionH>
                <wp:positionV relativeFrom="paragraph">
                  <wp:posOffset>6985</wp:posOffset>
                </wp:positionV>
                <wp:extent cx="1752600" cy="647700"/>
                <wp:effectExtent l="0" t="0" r="19050" b="19050"/>
                <wp:wrapNone/>
                <wp:docPr id="30" name="Flowchart: Process 30"/>
                <wp:cNvGraphicFramePr/>
                <a:graphic xmlns:a="http://schemas.openxmlformats.org/drawingml/2006/main">
                  <a:graphicData uri="http://schemas.microsoft.com/office/word/2010/wordprocessingShape">
                    <wps:wsp>
                      <wps:cNvSpPr/>
                      <wps:spPr>
                        <a:xfrm>
                          <a:off x="0" y="0"/>
                          <a:ext cx="1752600"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4B078D" w14:textId="7FDEBE81" w:rsidR="00DF237F" w:rsidRDefault="00DF237F" w:rsidP="00DF237F">
                            <w:pPr>
                              <w:jc w:val="center"/>
                            </w:pPr>
                            <w:r>
                              <w:t>Monitor and process PCT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5FD505" id="Flowchart: Process 30" o:spid="_x0000_s1042" type="#_x0000_t109" style="position:absolute;margin-left:48pt;margin-top:.55pt;width:138pt;height:51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" fillcolor="#4f81bd [3204]" strokecolor="#243f60 [1604]" strokeweight="2pt">
                <v:textbox>
                  <w:txbxContent>
                    <w:p w14:paraId="464B078D" w14:textId="7FDEBE81" w:rsidR="00DF237F" w:rsidRDefault="00DF237F" w:rsidP="00DF237F">
                      <w:pPr>
                        <w:jc w:val="center"/>
                      </w:pPr>
                      <w:r>
                        <w:t>Monitor and process PCT</w:t>
                      </w:r>
                    </w:p>
                  </w:txbxContent>
                </v:textbox>
              </v:shape>
            </w:pict>
          </mc:Fallback>
        </mc:AlternateContent>
      </w:r>
    </w:p>
    <w:p w14:paraId="3D3C3742" w14:textId="481EAC50" w:rsidR="00D51E1F" w:rsidRDefault="00D51E1F" w:rsidP="00D51E1F">
      <w:pPr>
        <w:rPr>
          <w:bCs/>
          <w:color w:val="000000"/>
        </w:rPr>
      </w:pPr>
    </w:p>
    <w:p w14:paraId="6530D228" w14:textId="231E412D" w:rsidR="00D51E1F" w:rsidRDefault="00D51E1F" w:rsidP="00D51E1F">
      <w:pPr>
        <w:rPr>
          <w:bCs/>
          <w:color w:val="000000"/>
        </w:rPr>
      </w:pPr>
    </w:p>
    <w:p w14:paraId="6A39FE7B" w14:textId="7136CCA1" w:rsidR="00D51E1F" w:rsidRDefault="00502661" w:rsidP="00D51E1F">
      <w:pPr>
        <w:rPr>
          <w:bCs/>
          <w:color w:val="000000"/>
        </w:rPr>
      </w:pPr>
      <w:r>
        <w:rPr>
          <w:bCs/>
          <w:noProof/>
          <w:color w:val="000000"/>
        </w:rPr>
        <mc:AlternateContent>
          <mc:Choice Requires="wps">
            <w:drawing>
              <wp:anchor distT="0" distB="0" distL="114300" distR="114300" simplePos="0" relativeHeight="251707392" behindDoc="0" locked="0" layoutInCell="1" allowOverlap="1" wp14:anchorId="5E5537AB" wp14:editId="7EC6DA99">
                <wp:simplePos x="0" y="0"/>
                <wp:positionH relativeFrom="column">
                  <wp:posOffset>2838450</wp:posOffset>
                </wp:positionH>
                <wp:positionV relativeFrom="paragraph">
                  <wp:posOffset>100330</wp:posOffset>
                </wp:positionV>
                <wp:extent cx="1123950" cy="685800"/>
                <wp:effectExtent l="38100" t="0" r="19050" b="95250"/>
                <wp:wrapNone/>
                <wp:docPr id="38" name="Connector: Curved 38"/>
                <wp:cNvGraphicFramePr/>
                <a:graphic xmlns:a="http://schemas.openxmlformats.org/drawingml/2006/main">
                  <a:graphicData uri="http://schemas.microsoft.com/office/word/2010/wordprocessingShape">
                    <wps:wsp>
                      <wps:cNvCnPr/>
                      <wps:spPr>
                        <a:xfrm flipH="1">
                          <a:off x="0" y="0"/>
                          <a:ext cx="1123950" cy="685800"/>
                        </a:xfrm>
                        <a:prstGeom prst="curvedConnector3">
                          <a:avLst>
                            <a:gd name="adj1" fmla="val 587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9BC632" id="Connector: Curved 38" o:spid="_x0000_s1026" type="#_x0000_t38" style="position:absolute;margin-left:223.5pt;margin-top:7.9pt;width:88.5pt;height:54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" adj="1270" strokecolor="#4579b8 [3044]">
                <v:stroke endarrow="block"/>
              </v:shape>
            </w:pict>
          </mc:Fallback>
        </mc:AlternateContent>
      </w:r>
    </w:p>
    <w:p w14:paraId="59979EA9" w14:textId="2FE83127" w:rsidR="00D51E1F" w:rsidRDefault="00502661" w:rsidP="00D51E1F">
      <w:pPr>
        <w:rPr>
          <w:bCs/>
          <w:color w:val="000000"/>
        </w:rPr>
      </w:pPr>
      <w:r>
        <w:rPr>
          <w:bCs/>
          <w:noProof/>
          <w:color w:val="000000"/>
        </w:rPr>
        <mc:AlternateContent>
          <mc:Choice Requires="wps">
            <w:drawing>
              <wp:anchor distT="0" distB="0" distL="114300" distR="114300" simplePos="0" relativeHeight="251709440" behindDoc="0" locked="0" layoutInCell="1" allowOverlap="1" wp14:anchorId="438A279A" wp14:editId="054DDE03">
                <wp:simplePos x="0" y="0"/>
                <wp:positionH relativeFrom="column">
                  <wp:posOffset>1247775</wp:posOffset>
                </wp:positionH>
                <wp:positionV relativeFrom="paragraph">
                  <wp:posOffset>48895</wp:posOffset>
                </wp:positionV>
                <wp:extent cx="1638300" cy="581025"/>
                <wp:effectExtent l="38100" t="38100" r="19050" b="28575"/>
                <wp:wrapNone/>
                <wp:docPr id="39" name="Connector: Curved 39"/>
                <wp:cNvGraphicFramePr/>
                <a:graphic xmlns:a="http://schemas.openxmlformats.org/drawingml/2006/main">
                  <a:graphicData uri="http://schemas.microsoft.com/office/word/2010/wordprocessingShape">
                    <wps:wsp>
                      <wps:cNvCnPr/>
                      <wps:spPr>
                        <a:xfrm flipH="1" flipV="1">
                          <a:off x="0" y="0"/>
                          <a:ext cx="1638300" cy="581025"/>
                        </a:xfrm>
                        <a:prstGeom prst="curvedConnector3">
                          <a:avLst>
                            <a:gd name="adj1" fmla="val 9915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ACBA63" id="Connector: Curved 39" o:spid="_x0000_s1026" type="#_x0000_t38" style="position:absolute;margin-left:98.25pt;margin-top:3.85pt;width:129pt;height:45.7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" adj="21417" strokecolor="#4579b8 [3044]">
                <v:stroke endarrow="block"/>
              </v:shape>
            </w:pict>
          </mc:Fallback>
        </mc:AlternateContent>
      </w:r>
    </w:p>
    <w:p w14:paraId="50A024F0" w14:textId="763C5B25" w:rsidR="00D51E1F" w:rsidRDefault="00D51E1F">
      <w:pPr>
        <w:rPr>
          <w:lang w:val="en-GB"/>
        </w:rPr>
      </w:pPr>
    </w:p>
    <w:p w14:paraId="04819DF2" w14:textId="50E32817" w:rsidR="0080596C" w:rsidRDefault="0080596C">
      <w:pPr>
        <w:rPr>
          <w:lang w:val="en-GB"/>
        </w:rPr>
      </w:pPr>
    </w:p>
    <w:p w14:paraId="1CFADC7D" w14:textId="1F6990E4" w:rsidR="0080596C" w:rsidRDefault="0080596C">
      <w:pPr>
        <w:rPr>
          <w:lang w:val="en-GB"/>
        </w:rPr>
      </w:pPr>
    </w:p>
    <w:p w14:paraId="39730696" w14:textId="0CD076CC" w:rsidR="0080596C" w:rsidRDefault="0080596C">
      <w:pPr>
        <w:rPr>
          <w:lang w:val="en-GB"/>
        </w:rPr>
      </w:pPr>
    </w:p>
    <w:p w14:paraId="346A1C78" w14:textId="77777777" w:rsidR="0080596C" w:rsidRPr="009738FE" w:rsidRDefault="0080596C">
      <w:pPr>
        <w:rPr>
          <w:lang w:val="en-GB"/>
        </w:rPr>
      </w:pPr>
    </w:p>
    <w:p w14:paraId="6DCA359D" w14:textId="7151DF76" w:rsidR="00215F76" w:rsidRDefault="00D0507C" w:rsidP="009738FE">
      <w:pPr>
        <w:pStyle w:val="Heading1"/>
      </w:pPr>
      <w:bookmarkStart w:id="307" w:name="_Toc2265361"/>
      <w:bookmarkStart w:id="308" w:name="_Toc2265612"/>
      <w:bookmarkStart w:id="309" w:name="_Toc2277249"/>
      <w:bookmarkStart w:id="310" w:name="_Toc2265362"/>
      <w:bookmarkStart w:id="311" w:name="_Toc2265613"/>
      <w:bookmarkStart w:id="312" w:name="_Toc2277250"/>
      <w:bookmarkStart w:id="313" w:name="_Toc2265363"/>
      <w:bookmarkStart w:id="314" w:name="_Toc2265614"/>
      <w:bookmarkStart w:id="315" w:name="_Toc2277251"/>
      <w:bookmarkStart w:id="316" w:name="_Toc2265364"/>
      <w:bookmarkStart w:id="317" w:name="_Toc2265615"/>
      <w:bookmarkStart w:id="318" w:name="_Toc2277252"/>
      <w:bookmarkStart w:id="319" w:name="_Toc2265365"/>
      <w:bookmarkStart w:id="320" w:name="_Toc2265616"/>
      <w:bookmarkStart w:id="321" w:name="_Toc2277253"/>
      <w:bookmarkStart w:id="322" w:name="_Toc2265366"/>
      <w:bookmarkStart w:id="323" w:name="_Toc2265617"/>
      <w:bookmarkStart w:id="324" w:name="_Toc2277254"/>
      <w:bookmarkStart w:id="325" w:name="_Toc2265367"/>
      <w:bookmarkStart w:id="326" w:name="_Toc2265618"/>
      <w:bookmarkStart w:id="327" w:name="_Toc2277255"/>
      <w:bookmarkStart w:id="328" w:name="_Toc2265368"/>
      <w:bookmarkStart w:id="329" w:name="_Toc2265619"/>
      <w:bookmarkStart w:id="330" w:name="_Toc2277256"/>
      <w:bookmarkStart w:id="331" w:name="_Toc2265369"/>
      <w:bookmarkStart w:id="332" w:name="_Toc2265620"/>
      <w:bookmarkStart w:id="333" w:name="_Toc2277257"/>
      <w:bookmarkStart w:id="334" w:name="_Toc2265370"/>
      <w:bookmarkStart w:id="335" w:name="_Toc2265621"/>
      <w:bookmarkStart w:id="336" w:name="_Toc2277258"/>
      <w:bookmarkStart w:id="337" w:name="_Toc2265371"/>
      <w:bookmarkStart w:id="338" w:name="_Toc2265622"/>
      <w:bookmarkStart w:id="339" w:name="_Toc2277259"/>
      <w:bookmarkStart w:id="340" w:name="_Toc2265372"/>
      <w:bookmarkStart w:id="341" w:name="_Toc2265623"/>
      <w:bookmarkStart w:id="342" w:name="_Toc2277260"/>
      <w:bookmarkStart w:id="343" w:name="_Toc2265373"/>
      <w:bookmarkStart w:id="344" w:name="_Toc2265624"/>
      <w:bookmarkStart w:id="345" w:name="_Toc2277261"/>
      <w:bookmarkStart w:id="346" w:name="_Toc2265374"/>
      <w:bookmarkStart w:id="347" w:name="_Toc2265625"/>
      <w:bookmarkStart w:id="348" w:name="_Toc2277262"/>
      <w:bookmarkStart w:id="349" w:name="_Toc2265375"/>
      <w:bookmarkStart w:id="350" w:name="_Toc2265626"/>
      <w:bookmarkStart w:id="351" w:name="_Toc2277263"/>
      <w:bookmarkStart w:id="352" w:name="_Toc2265376"/>
      <w:bookmarkStart w:id="353" w:name="_Toc2265627"/>
      <w:bookmarkStart w:id="354" w:name="_Toc2277264"/>
      <w:bookmarkStart w:id="355" w:name="_Toc2247594"/>
      <w:bookmarkStart w:id="356" w:name="_Toc2265377"/>
      <w:bookmarkStart w:id="357" w:name="_Toc2265628"/>
      <w:bookmarkStart w:id="358" w:name="_Toc2277265"/>
      <w:bookmarkStart w:id="359" w:name="_Toc2247595"/>
      <w:bookmarkStart w:id="360" w:name="_Toc2265378"/>
      <w:bookmarkStart w:id="361" w:name="_Toc2265629"/>
      <w:bookmarkStart w:id="362" w:name="_Toc2277266"/>
      <w:bookmarkStart w:id="363" w:name="_Toc2247596"/>
      <w:bookmarkStart w:id="364" w:name="_Toc2265379"/>
      <w:bookmarkStart w:id="365" w:name="_Toc2265630"/>
      <w:bookmarkStart w:id="366" w:name="_Toc2277267"/>
      <w:bookmarkStart w:id="367" w:name="_Toc2247597"/>
      <w:bookmarkStart w:id="368" w:name="_Toc2265380"/>
      <w:bookmarkStart w:id="369" w:name="_Toc2265631"/>
      <w:bookmarkStart w:id="370" w:name="_Toc2277268"/>
      <w:bookmarkStart w:id="371" w:name="_Toc2247598"/>
      <w:bookmarkStart w:id="372" w:name="_Toc2265381"/>
      <w:bookmarkStart w:id="373" w:name="_Toc2265632"/>
      <w:bookmarkStart w:id="374" w:name="_Toc2277269"/>
      <w:bookmarkStart w:id="375" w:name="_Toc2247599"/>
      <w:bookmarkStart w:id="376" w:name="_Toc2265382"/>
      <w:bookmarkStart w:id="377" w:name="_Toc2265633"/>
      <w:bookmarkStart w:id="378" w:name="_Toc2277270"/>
      <w:bookmarkStart w:id="379" w:name="_Toc2247600"/>
      <w:bookmarkStart w:id="380" w:name="_Toc2265383"/>
      <w:bookmarkStart w:id="381" w:name="_Toc2265634"/>
      <w:bookmarkStart w:id="382" w:name="_Toc2277271"/>
      <w:bookmarkStart w:id="383" w:name="_Toc2247601"/>
      <w:bookmarkStart w:id="384" w:name="_Toc2265384"/>
      <w:bookmarkStart w:id="385" w:name="_Toc2265635"/>
      <w:bookmarkStart w:id="386" w:name="_Toc2277272"/>
      <w:bookmarkStart w:id="387" w:name="_Toc2247602"/>
      <w:bookmarkStart w:id="388" w:name="_Toc2265385"/>
      <w:bookmarkStart w:id="389" w:name="_Toc2265636"/>
      <w:bookmarkStart w:id="390" w:name="_Toc2277273"/>
      <w:bookmarkStart w:id="391" w:name="_Toc2247603"/>
      <w:bookmarkStart w:id="392" w:name="_Toc2265386"/>
      <w:bookmarkStart w:id="393" w:name="_Toc2265637"/>
      <w:bookmarkStart w:id="394" w:name="_Toc2277274"/>
      <w:bookmarkStart w:id="395" w:name="_Toc2247604"/>
      <w:bookmarkStart w:id="396" w:name="_Toc2265387"/>
      <w:bookmarkStart w:id="397" w:name="_Toc2265638"/>
      <w:bookmarkStart w:id="398" w:name="_Toc2277275"/>
      <w:bookmarkStart w:id="399" w:name="_Toc2247605"/>
      <w:bookmarkStart w:id="400" w:name="_Toc2265388"/>
      <w:bookmarkStart w:id="401" w:name="_Toc2265639"/>
      <w:bookmarkStart w:id="402" w:name="_Toc2277276"/>
      <w:bookmarkStart w:id="403" w:name="_Toc2247606"/>
      <w:bookmarkStart w:id="404" w:name="_Toc2265389"/>
      <w:bookmarkStart w:id="405" w:name="_Toc2265640"/>
      <w:bookmarkStart w:id="406" w:name="_Toc2277277"/>
      <w:bookmarkStart w:id="407" w:name="_Toc2247607"/>
      <w:bookmarkStart w:id="408" w:name="_Toc2265390"/>
      <w:bookmarkStart w:id="409" w:name="_Toc2265641"/>
      <w:bookmarkStart w:id="410" w:name="_Toc2277278"/>
      <w:bookmarkStart w:id="411" w:name="_Toc2247608"/>
      <w:bookmarkStart w:id="412" w:name="_Toc2265391"/>
      <w:bookmarkStart w:id="413" w:name="_Toc2265642"/>
      <w:bookmarkStart w:id="414" w:name="_Toc2277279"/>
      <w:bookmarkStart w:id="415" w:name="_Toc2247609"/>
      <w:bookmarkStart w:id="416" w:name="_Toc2265392"/>
      <w:bookmarkStart w:id="417" w:name="_Toc2265643"/>
      <w:bookmarkStart w:id="418" w:name="_Toc2277280"/>
      <w:bookmarkStart w:id="419" w:name="_Toc2247610"/>
      <w:bookmarkStart w:id="420" w:name="_Toc2265393"/>
      <w:bookmarkStart w:id="421" w:name="_Toc2265644"/>
      <w:bookmarkStart w:id="422" w:name="_Toc2277281"/>
      <w:bookmarkStart w:id="423" w:name="_Toc2247611"/>
      <w:bookmarkStart w:id="424" w:name="_Toc2265394"/>
      <w:bookmarkStart w:id="425" w:name="_Toc2265645"/>
      <w:bookmarkStart w:id="426" w:name="_Toc2277282"/>
      <w:bookmarkStart w:id="427" w:name="_Toc2247612"/>
      <w:bookmarkStart w:id="428" w:name="_Toc2265395"/>
      <w:bookmarkStart w:id="429" w:name="_Toc2265646"/>
      <w:bookmarkStart w:id="430" w:name="_Toc2277283"/>
      <w:bookmarkStart w:id="431" w:name="_Toc2247613"/>
      <w:bookmarkStart w:id="432" w:name="_Toc2265396"/>
      <w:bookmarkStart w:id="433" w:name="_Toc2265647"/>
      <w:bookmarkStart w:id="434" w:name="_Toc2277284"/>
      <w:bookmarkStart w:id="435" w:name="_Toc2247614"/>
      <w:bookmarkStart w:id="436" w:name="_Toc2265397"/>
      <w:bookmarkStart w:id="437" w:name="_Toc2265648"/>
      <w:bookmarkStart w:id="438" w:name="_Toc2277285"/>
      <w:bookmarkStart w:id="439" w:name="_Toc2247615"/>
      <w:bookmarkStart w:id="440" w:name="_Toc2265398"/>
      <w:bookmarkStart w:id="441" w:name="_Toc2265649"/>
      <w:bookmarkStart w:id="442" w:name="_Toc2277286"/>
      <w:bookmarkStart w:id="443" w:name="_Toc2247616"/>
      <w:bookmarkStart w:id="444" w:name="_Toc2265399"/>
      <w:bookmarkStart w:id="445" w:name="_Toc2265650"/>
      <w:bookmarkStart w:id="446" w:name="_Toc2277287"/>
      <w:bookmarkStart w:id="447" w:name="_Toc2247617"/>
      <w:bookmarkStart w:id="448" w:name="_Toc2265400"/>
      <w:bookmarkStart w:id="449" w:name="_Toc2265651"/>
      <w:bookmarkStart w:id="450" w:name="_Toc2277288"/>
      <w:bookmarkStart w:id="451" w:name="_Toc5883985"/>
      <w:bookmarkStart w:id="452" w:name="_Toc527118825"/>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r>
        <w:t>Interfaces</w:t>
      </w:r>
      <w:bookmarkEnd w:id="451"/>
    </w:p>
    <w:p w14:paraId="6158A3C1" w14:textId="77777777" w:rsidR="00470335" w:rsidRPr="00710CA4" w:rsidRDefault="00470335" w:rsidP="00710CA4"/>
    <w:p w14:paraId="3883881F" w14:textId="6976B34D" w:rsidR="0066768B" w:rsidRDefault="00AC053A" w:rsidP="000550F4">
      <w:pPr>
        <w:rPr>
          <w:lang w:val="en-GB"/>
        </w:rPr>
      </w:pPr>
      <w:bookmarkStart w:id="453" w:name="_Toc2247619"/>
      <w:bookmarkStart w:id="454" w:name="_Toc2265402"/>
      <w:bookmarkStart w:id="455" w:name="_Toc2265653"/>
      <w:bookmarkStart w:id="456" w:name="_Toc2277290"/>
      <w:bookmarkStart w:id="457" w:name="_Toc2247620"/>
      <w:bookmarkStart w:id="458" w:name="_Toc2265403"/>
      <w:bookmarkStart w:id="459" w:name="_Toc2265654"/>
      <w:bookmarkStart w:id="460" w:name="_Toc2277291"/>
      <w:bookmarkStart w:id="461" w:name="_Toc2247621"/>
      <w:bookmarkStart w:id="462" w:name="_Toc2265404"/>
      <w:bookmarkStart w:id="463" w:name="_Toc2265655"/>
      <w:bookmarkStart w:id="464" w:name="_Toc2277292"/>
      <w:bookmarkStart w:id="465" w:name="_Toc2247622"/>
      <w:bookmarkStart w:id="466" w:name="_Toc2265405"/>
      <w:bookmarkStart w:id="467" w:name="_Toc2265656"/>
      <w:bookmarkStart w:id="468" w:name="_Toc2277293"/>
      <w:bookmarkStart w:id="469" w:name="_Toc2247623"/>
      <w:bookmarkStart w:id="470" w:name="_Toc2265406"/>
      <w:bookmarkStart w:id="471" w:name="_Toc2265657"/>
      <w:bookmarkStart w:id="472" w:name="_Toc2277294"/>
      <w:bookmarkStart w:id="473" w:name="_Toc2247624"/>
      <w:bookmarkStart w:id="474" w:name="_Toc2265407"/>
      <w:bookmarkStart w:id="475" w:name="_Toc2265658"/>
      <w:bookmarkStart w:id="476" w:name="_Toc2277295"/>
      <w:bookmarkStart w:id="477" w:name="_Toc2247625"/>
      <w:bookmarkStart w:id="478" w:name="_Toc2265408"/>
      <w:bookmarkStart w:id="479" w:name="_Toc2265659"/>
      <w:bookmarkStart w:id="480" w:name="_Toc2277296"/>
      <w:bookmarkStart w:id="481" w:name="_Toc2247626"/>
      <w:bookmarkStart w:id="482" w:name="_Toc2265409"/>
      <w:bookmarkStart w:id="483" w:name="_Toc2265660"/>
      <w:bookmarkStart w:id="484" w:name="_Toc2277297"/>
      <w:bookmarkStart w:id="485" w:name="_Toc2247627"/>
      <w:bookmarkStart w:id="486" w:name="_Toc2265410"/>
      <w:bookmarkStart w:id="487" w:name="_Toc2265661"/>
      <w:bookmarkStart w:id="488" w:name="_Toc2277298"/>
      <w:bookmarkStart w:id="489" w:name="_Toc2247628"/>
      <w:bookmarkStart w:id="490" w:name="_Toc2265411"/>
      <w:bookmarkStart w:id="491" w:name="_Toc2265662"/>
      <w:bookmarkStart w:id="492" w:name="_Toc2277299"/>
      <w:bookmarkStart w:id="493" w:name="_Toc2247629"/>
      <w:bookmarkStart w:id="494" w:name="_Toc2265412"/>
      <w:bookmarkStart w:id="495" w:name="_Toc2265663"/>
      <w:bookmarkStart w:id="496" w:name="_Toc2277300"/>
      <w:bookmarkStart w:id="497" w:name="_Toc2247630"/>
      <w:bookmarkStart w:id="498" w:name="_Toc2265413"/>
      <w:bookmarkStart w:id="499" w:name="_Toc2265664"/>
      <w:bookmarkStart w:id="500" w:name="_Toc2277301"/>
      <w:bookmarkStart w:id="501" w:name="_Toc2247631"/>
      <w:bookmarkStart w:id="502" w:name="_Toc2265414"/>
      <w:bookmarkStart w:id="503" w:name="_Toc2265665"/>
      <w:bookmarkStart w:id="504" w:name="_Toc2277302"/>
      <w:bookmarkStart w:id="505" w:name="_Toc2247632"/>
      <w:bookmarkStart w:id="506" w:name="_Toc2265415"/>
      <w:bookmarkStart w:id="507" w:name="_Toc2265666"/>
      <w:bookmarkStart w:id="508" w:name="_Toc2277303"/>
      <w:bookmarkStart w:id="509" w:name="_Toc2247633"/>
      <w:bookmarkStart w:id="510" w:name="_Toc2265416"/>
      <w:bookmarkStart w:id="511" w:name="_Toc2265667"/>
      <w:bookmarkStart w:id="512" w:name="_Toc2277304"/>
      <w:bookmarkStart w:id="513" w:name="_Toc2247634"/>
      <w:bookmarkStart w:id="514" w:name="_Toc2265417"/>
      <w:bookmarkStart w:id="515" w:name="_Toc2265668"/>
      <w:bookmarkStart w:id="516" w:name="_Toc2277305"/>
      <w:bookmarkStart w:id="517" w:name="_Toc2247635"/>
      <w:bookmarkStart w:id="518" w:name="_Toc2265418"/>
      <w:bookmarkStart w:id="519" w:name="_Toc2265669"/>
      <w:bookmarkStart w:id="520" w:name="_Toc2277306"/>
      <w:bookmarkStart w:id="521" w:name="_Toc2247636"/>
      <w:bookmarkStart w:id="522" w:name="_Toc2265419"/>
      <w:bookmarkStart w:id="523" w:name="_Toc2265670"/>
      <w:bookmarkStart w:id="524" w:name="_Toc2277307"/>
      <w:bookmarkStart w:id="525" w:name="_Toc2247637"/>
      <w:bookmarkStart w:id="526" w:name="_Toc2265420"/>
      <w:bookmarkStart w:id="527" w:name="_Toc2265671"/>
      <w:bookmarkStart w:id="528" w:name="_Toc2277308"/>
      <w:bookmarkStart w:id="529" w:name="_Toc2247638"/>
      <w:bookmarkStart w:id="530" w:name="_Toc2265421"/>
      <w:bookmarkStart w:id="531" w:name="_Toc2265672"/>
      <w:bookmarkStart w:id="532" w:name="_Toc2277309"/>
      <w:bookmarkStart w:id="533" w:name="_Toc2247639"/>
      <w:bookmarkStart w:id="534" w:name="_Toc2265422"/>
      <w:bookmarkStart w:id="535" w:name="_Toc2265673"/>
      <w:bookmarkStart w:id="536" w:name="_Toc2277310"/>
      <w:bookmarkStart w:id="537" w:name="_Toc2247640"/>
      <w:bookmarkStart w:id="538" w:name="_Toc2265423"/>
      <w:bookmarkStart w:id="539" w:name="_Toc2265674"/>
      <w:bookmarkStart w:id="540" w:name="_Toc2277311"/>
      <w:bookmarkStart w:id="541" w:name="_Toc2247641"/>
      <w:bookmarkStart w:id="542" w:name="_Toc2265424"/>
      <w:bookmarkStart w:id="543" w:name="_Toc2265675"/>
      <w:bookmarkStart w:id="544" w:name="_Toc2277312"/>
      <w:bookmarkStart w:id="545" w:name="_Toc2247654"/>
      <w:bookmarkStart w:id="546" w:name="_Toc2265437"/>
      <w:bookmarkStart w:id="547" w:name="_Toc2265688"/>
      <w:bookmarkStart w:id="548" w:name="_Toc2277325"/>
      <w:bookmarkStart w:id="549" w:name="_Toc2247655"/>
      <w:bookmarkStart w:id="550" w:name="_Toc2265438"/>
      <w:bookmarkStart w:id="551" w:name="_Toc2265689"/>
      <w:bookmarkStart w:id="552" w:name="_Toc2277326"/>
      <w:bookmarkStart w:id="553" w:name="_Toc2247656"/>
      <w:bookmarkStart w:id="554" w:name="_Toc2265439"/>
      <w:bookmarkStart w:id="555" w:name="_Toc2265690"/>
      <w:bookmarkStart w:id="556" w:name="_Toc2277327"/>
      <w:bookmarkStart w:id="557" w:name="_Toc2247657"/>
      <w:bookmarkStart w:id="558" w:name="_Toc2265440"/>
      <w:bookmarkStart w:id="559" w:name="_Toc2265691"/>
      <w:bookmarkStart w:id="560" w:name="_Toc2277328"/>
      <w:bookmarkStart w:id="561" w:name="_Toc2247658"/>
      <w:bookmarkStart w:id="562" w:name="_Toc2265441"/>
      <w:bookmarkStart w:id="563" w:name="_Toc2265692"/>
      <w:bookmarkStart w:id="564" w:name="_Toc2277329"/>
      <w:bookmarkStart w:id="565" w:name="_Toc2247659"/>
      <w:bookmarkStart w:id="566" w:name="_Toc2265442"/>
      <w:bookmarkStart w:id="567" w:name="_Toc2265693"/>
      <w:bookmarkStart w:id="568" w:name="_Toc2277330"/>
      <w:bookmarkStart w:id="569" w:name="_Toc2247660"/>
      <w:bookmarkStart w:id="570" w:name="_Toc2265443"/>
      <w:bookmarkStart w:id="571" w:name="_Toc2265694"/>
      <w:bookmarkStart w:id="572" w:name="_Toc2277331"/>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r>
        <w:rPr>
          <w:lang w:val="en-GB"/>
        </w:rPr>
        <w:t xml:space="preserve">All the interfacing modules has been completed by design team itself, the config values are updated in requirement </w:t>
      </w:r>
      <w:proofErr w:type="gramStart"/>
      <w:r>
        <w:rPr>
          <w:lang w:val="en-GB"/>
        </w:rPr>
        <w:t>doc[</w:t>
      </w:r>
      <w:proofErr w:type="gramEnd"/>
      <w:r w:rsidRPr="00AC053A">
        <w:rPr>
          <w:lang w:val="en-GB"/>
        </w:rPr>
        <w:t>Miscellaneous Requirements</w:t>
      </w:r>
      <w:r>
        <w:rPr>
          <w:lang w:val="en-GB"/>
        </w:rPr>
        <w:t>]</w:t>
      </w:r>
    </w:p>
    <w:p w14:paraId="7AC5CFB1" w14:textId="11BDC3C5" w:rsidR="0066768B" w:rsidRDefault="0066768B" w:rsidP="000550F4">
      <w:pPr>
        <w:rPr>
          <w:lang w:val="en-GB"/>
        </w:rPr>
      </w:pPr>
    </w:p>
    <w:p w14:paraId="46060B29" w14:textId="4BBBC2A1" w:rsidR="00186D9B" w:rsidRDefault="00186D9B" w:rsidP="00186D9B">
      <w:pPr>
        <w:rPr>
          <w:lang w:val="en-GB"/>
        </w:rPr>
      </w:pPr>
      <w:bookmarkStart w:id="573" w:name="_Toc2247667"/>
      <w:bookmarkStart w:id="574" w:name="_Toc2265450"/>
      <w:bookmarkStart w:id="575" w:name="_Toc2247668"/>
      <w:bookmarkStart w:id="576" w:name="_Toc2265451"/>
      <w:bookmarkStart w:id="577" w:name="_Toc2247669"/>
      <w:bookmarkStart w:id="578" w:name="_Toc2265452"/>
      <w:bookmarkStart w:id="579" w:name="_Toc2247670"/>
      <w:bookmarkStart w:id="580" w:name="_Toc2265453"/>
      <w:bookmarkStart w:id="581" w:name="_Toc2247671"/>
      <w:bookmarkStart w:id="582" w:name="_Toc2265454"/>
      <w:bookmarkStart w:id="583" w:name="_Toc2247672"/>
      <w:bookmarkStart w:id="584" w:name="_Toc2265455"/>
      <w:bookmarkStart w:id="585" w:name="_Toc2247673"/>
      <w:bookmarkStart w:id="586" w:name="_Toc2265456"/>
      <w:bookmarkStart w:id="587" w:name="_Toc2247674"/>
      <w:bookmarkStart w:id="588" w:name="_Toc2265457"/>
      <w:bookmarkStart w:id="589" w:name="_Toc2247675"/>
      <w:bookmarkStart w:id="590" w:name="_Toc2265458"/>
      <w:bookmarkStart w:id="591" w:name="_Toc2247676"/>
      <w:bookmarkStart w:id="592" w:name="_Toc2265459"/>
      <w:bookmarkStart w:id="593" w:name="_Toc2247677"/>
      <w:bookmarkStart w:id="594" w:name="_Toc2265460"/>
      <w:bookmarkStart w:id="595" w:name="_Toc2247678"/>
      <w:bookmarkStart w:id="596" w:name="_Toc2265461"/>
      <w:bookmarkStart w:id="597" w:name="_Toc2247679"/>
      <w:bookmarkStart w:id="598" w:name="_Toc2265462"/>
      <w:bookmarkStart w:id="599" w:name="_Toc2247680"/>
      <w:bookmarkStart w:id="600" w:name="_Toc2265463"/>
      <w:bookmarkEnd w:id="45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p>
    <w:p w14:paraId="4E7EF86A" w14:textId="08A5E4EB" w:rsidR="00EB534E" w:rsidRDefault="00EB534E" w:rsidP="007F522F">
      <w:pPr>
        <w:pStyle w:val="Heading1"/>
      </w:pPr>
      <w:bookmarkStart w:id="601" w:name="_Toc2265701"/>
      <w:bookmarkStart w:id="602" w:name="_Toc2277338"/>
      <w:bookmarkStart w:id="603" w:name="_Toc2265702"/>
      <w:bookmarkStart w:id="604" w:name="_Toc2277339"/>
      <w:bookmarkStart w:id="605" w:name="_Toc2265703"/>
      <w:bookmarkStart w:id="606" w:name="_Toc2277340"/>
      <w:bookmarkStart w:id="607" w:name="_Toc2265704"/>
      <w:bookmarkStart w:id="608" w:name="_Toc2277341"/>
      <w:bookmarkStart w:id="609" w:name="_Toc2265705"/>
      <w:bookmarkStart w:id="610" w:name="_Toc2277342"/>
      <w:bookmarkStart w:id="611" w:name="_Toc2265706"/>
      <w:bookmarkStart w:id="612" w:name="_Toc2277343"/>
      <w:bookmarkStart w:id="613" w:name="_Toc5883986"/>
      <w:bookmarkEnd w:id="601"/>
      <w:bookmarkEnd w:id="602"/>
      <w:bookmarkEnd w:id="603"/>
      <w:bookmarkEnd w:id="604"/>
      <w:bookmarkEnd w:id="605"/>
      <w:bookmarkEnd w:id="606"/>
      <w:bookmarkEnd w:id="607"/>
      <w:bookmarkEnd w:id="608"/>
      <w:bookmarkEnd w:id="609"/>
      <w:bookmarkEnd w:id="610"/>
      <w:bookmarkEnd w:id="611"/>
      <w:bookmarkEnd w:id="612"/>
      <w:r>
        <w:t>Source Code</w:t>
      </w:r>
      <w:r w:rsidR="001149B4">
        <w:t xml:space="preserve"> organisation</w:t>
      </w:r>
      <w:bookmarkEnd w:id="613"/>
    </w:p>
    <w:p w14:paraId="28B568A4" w14:textId="34627B90" w:rsidR="00881881" w:rsidRDefault="00A238D2" w:rsidP="00881881">
      <w:pPr>
        <w:pStyle w:val="Heading2"/>
      </w:pPr>
      <w:bookmarkStart w:id="614" w:name="_Toc5883987"/>
      <w:r>
        <w:t>Directory</w:t>
      </w:r>
      <w:r w:rsidR="00A66BE6">
        <w:t xml:space="preserve"> organisation</w:t>
      </w:r>
      <w:bookmarkEnd w:id="614"/>
    </w:p>
    <w:p w14:paraId="4642F2B6" w14:textId="07263017" w:rsidR="00784D5E" w:rsidRDefault="00784D5E" w:rsidP="00C9783E">
      <w:pPr>
        <w:rPr>
          <w:lang w:val="en-GB"/>
        </w:rPr>
      </w:pPr>
    </w:p>
    <w:p w14:paraId="5F0FA411" w14:textId="77777777" w:rsidR="00B67F86" w:rsidRDefault="00B67F86" w:rsidP="00C9783E">
      <w:pPr>
        <w:rPr>
          <w:lang w:val="en-GB"/>
        </w:rPr>
      </w:pPr>
    </w:p>
    <w:p w14:paraId="4DEB26FC" w14:textId="51437EA4" w:rsidR="00203B98" w:rsidRDefault="00203B98" w:rsidP="00C9783E">
      <w:pPr>
        <w:rPr>
          <w:lang w:val="en-GB"/>
        </w:rPr>
      </w:pPr>
    </w:p>
    <w:p w14:paraId="255E4567" w14:textId="13BFE720" w:rsidR="00203B98" w:rsidRDefault="00203B98" w:rsidP="00C9783E">
      <w:pPr>
        <w:rPr>
          <w:lang w:val="en-GB"/>
        </w:rPr>
      </w:pPr>
    </w:p>
    <w:p w14:paraId="44126C6C" w14:textId="11D6551C" w:rsidR="00EE5509" w:rsidRDefault="00EE5509" w:rsidP="00C9783E">
      <w:pPr>
        <w:rPr>
          <w:lang w:val="en-GB"/>
        </w:rPr>
      </w:pPr>
    </w:p>
    <w:p w14:paraId="668BDFE5" w14:textId="6461612C" w:rsidR="00EE5509" w:rsidRDefault="00EE5509" w:rsidP="00C9783E">
      <w:pPr>
        <w:rPr>
          <w:lang w:val="en-GB"/>
        </w:rPr>
      </w:pPr>
    </w:p>
    <w:p w14:paraId="06D9C994" w14:textId="1E575643" w:rsidR="00EE5509" w:rsidRDefault="00EE5509" w:rsidP="00C9783E">
      <w:pPr>
        <w:rPr>
          <w:lang w:val="en-GB"/>
        </w:rPr>
      </w:pPr>
    </w:p>
    <w:p w14:paraId="1795046F" w14:textId="055C7601" w:rsidR="00EE5509" w:rsidRDefault="00EE5509" w:rsidP="00C9783E">
      <w:pPr>
        <w:rPr>
          <w:lang w:val="en-GB"/>
        </w:rPr>
      </w:pPr>
    </w:p>
    <w:p w14:paraId="4727BAC3" w14:textId="5C6902B5" w:rsidR="00EE5509" w:rsidRDefault="00EE5509" w:rsidP="00C9783E">
      <w:pPr>
        <w:rPr>
          <w:lang w:val="en-GB"/>
        </w:rPr>
      </w:pPr>
    </w:p>
    <w:p w14:paraId="4399B59E" w14:textId="3BD0F30B" w:rsidR="00EE5509" w:rsidRDefault="00EE5509" w:rsidP="00C9783E">
      <w:pPr>
        <w:rPr>
          <w:lang w:val="en-GB"/>
        </w:rPr>
      </w:pPr>
    </w:p>
    <w:p w14:paraId="5A08CCD4" w14:textId="65EB5E00" w:rsidR="00EE5509" w:rsidRDefault="00EE5509" w:rsidP="00C9783E">
      <w:pPr>
        <w:rPr>
          <w:lang w:val="en-GB"/>
        </w:rPr>
      </w:pPr>
    </w:p>
    <w:p w14:paraId="11820AEE" w14:textId="17EA90D0" w:rsidR="00EE5509" w:rsidRDefault="00EE5509" w:rsidP="00C9783E">
      <w:pPr>
        <w:rPr>
          <w:lang w:val="en-GB"/>
        </w:rPr>
      </w:pPr>
    </w:p>
    <w:p w14:paraId="1CC230D7" w14:textId="271D7BAA" w:rsidR="00EE5509" w:rsidRDefault="00EE5509" w:rsidP="00C9783E">
      <w:pPr>
        <w:rPr>
          <w:lang w:val="en-GB"/>
        </w:rPr>
      </w:pPr>
    </w:p>
    <w:p w14:paraId="311DECB8" w14:textId="4ADA5561" w:rsidR="00EE5509" w:rsidRDefault="00EE5509" w:rsidP="00C9783E">
      <w:pPr>
        <w:rPr>
          <w:lang w:val="en-GB"/>
        </w:rPr>
      </w:pPr>
    </w:p>
    <w:p w14:paraId="350A54DD" w14:textId="53D25D69" w:rsidR="00EE5509" w:rsidRDefault="00EE5509" w:rsidP="00C9783E">
      <w:pPr>
        <w:rPr>
          <w:lang w:val="en-GB"/>
        </w:rPr>
      </w:pPr>
    </w:p>
    <w:p w14:paraId="485661AE" w14:textId="77777777" w:rsidR="00EE5509" w:rsidRPr="00C9783E" w:rsidRDefault="00EE5509" w:rsidP="00C9783E">
      <w:pPr>
        <w:rPr>
          <w:lang w:val="en-GB"/>
        </w:rPr>
      </w:pPr>
    </w:p>
    <w:p w14:paraId="203246F3" w14:textId="77777777" w:rsidR="00784D5E" w:rsidRDefault="00784D5E" w:rsidP="00784D5E">
      <w:pPr>
        <w:pStyle w:val="Heading1"/>
      </w:pPr>
      <w:bookmarkStart w:id="615" w:name="_Toc5883989"/>
      <w:r>
        <w:t>Hardware and Software platforms</w:t>
      </w:r>
      <w:bookmarkEnd w:id="615"/>
    </w:p>
    <w:p w14:paraId="43D893C5" w14:textId="77777777" w:rsidR="00784D5E" w:rsidRDefault="00784D5E" w:rsidP="00784D5E">
      <w:pPr>
        <w:rPr>
          <w:lang w:val="en-GB"/>
        </w:rPr>
      </w:pPr>
    </w:p>
    <w:p w14:paraId="66A9CEF2" w14:textId="77777777" w:rsidR="00784D5E" w:rsidRPr="000863D6" w:rsidRDefault="00784D5E" w:rsidP="00784D5E">
      <w:pPr>
        <w:pStyle w:val="Heading2"/>
      </w:pPr>
      <w:bookmarkStart w:id="616" w:name="_Toc5883990"/>
      <w:r>
        <w:t>Hardware</w:t>
      </w:r>
      <w:bookmarkEnd w:id="616"/>
    </w:p>
    <w:p w14:paraId="167C8E5D" w14:textId="79118F4B" w:rsidR="00784D5E" w:rsidRDefault="00567608" w:rsidP="00784D5E">
      <w:pPr>
        <w:autoSpaceDE w:val="0"/>
        <w:autoSpaceDN w:val="0"/>
        <w:adjustRightInd w:val="0"/>
        <w:rPr>
          <w:bCs/>
          <w:color w:val="000000"/>
        </w:rPr>
      </w:pPr>
      <w:r w:rsidRPr="00567608">
        <w:rPr>
          <w:bCs/>
          <w:color w:val="000000"/>
        </w:rPr>
        <w:t>AE-UPD301C_BASIC_SINK</w:t>
      </w:r>
    </w:p>
    <w:p w14:paraId="436E4DF1" w14:textId="77777777" w:rsidR="00784D5E" w:rsidRDefault="00784D5E" w:rsidP="00784D5E">
      <w:pPr>
        <w:pStyle w:val="Heading2"/>
      </w:pPr>
      <w:bookmarkStart w:id="617" w:name="_Toc525289467"/>
      <w:bookmarkStart w:id="618" w:name="_Toc5883991"/>
      <w:r>
        <w:t>Software</w:t>
      </w:r>
      <w:bookmarkEnd w:id="617"/>
      <w:bookmarkEnd w:id="618"/>
    </w:p>
    <w:p w14:paraId="79B0ED51" w14:textId="77777777" w:rsidR="00784D5E" w:rsidRDefault="00784D5E" w:rsidP="00784D5E">
      <w:pPr>
        <w:rPr>
          <w:lang w:val="en-GB"/>
        </w:rPr>
      </w:pPr>
    </w:p>
    <w:p w14:paraId="289029F3" w14:textId="6D6D0305" w:rsidR="00784D5E" w:rsidRDefault="00784D5E" w:rsidP="00784D5E">
      <w:pPr>
        <w:pStyle w:val="ListParagraph"/>
        <w:numPr>
          <w:ilvl w:val="0"/>
          <w:numId w:val="14"/>
        </w:numPr>
        <w:rPr>
          <w:bCs/>
          <w:color w:val="000000"/>
        </w:rPr>
      </w:pPr>
      <w:r>
        <w:rPr>
          <w:bCs/>
          <w:color w:val="000000"/>
        </w:rPr>
        <w:t>IDE</w:t>
      </w:r>
      <w:r w:rsidR="00567608">
        <w:rPr>
          <w:bCs/>
          <w:color w:val="000000"/>
        </w:rPr>
        <w:t xml:space="preserve"> - </w:t>
      </w:r>
      <w:proofErr w:type="spellStart"/>
      <w:r w:rsidR="00567608">
        <w:rPr>
          <w:bCs/>
          <w:color w:val="000000"/>
        </w:rPr>
        <w:t>Mplabx</w:t>
      </w:r>
      <w:proofErr w:type="spellEnd"/>
    </w:p>
    <w:p w14:paraId="3DA6151C" w14:textId="2706A874" w:rsidR="00784D5E" w:rsidRDefault="00784D5E" w:rsidP="00784D5E">
      <w:pPr>
        <w:pStyle w:val="ListParagraph"/>
        <w:numPr>
          <w:ilvl w:val="0"/>
          <w:numId w:val="14"/>
        </w:numPr>
        <w:rPr>
          <w:bCs/>
          <w:color w:val="000000"/>
        </w:rPr>
      </w:pPr>
      <w:r>
        <w:rPr>
          <w:bCs/>
          <w:color w:val="000000"/>
        </w:rPr>
        <w:t>Debugger</w:t>
      </w:r>
      <w:r w:rsidR="00567608">
        <w:rPr>
          <w:bCs/>
          <w:color w:val="000000"/>
        </w:rPr>
        <w:t>- Atmel ICE</w:t>
      </w:r>
    </w:p>
    <w:p w14:paraId="2784B81A" w14:textId="0A19D35A" w:rsidR="00784D5E" w:rsidRDefault="00784D5E" w:rsidP="00784D5E">
      <w:pPr>
        <w:pStyle w:val="ListParagraph"/>
        <w:numPr>
          <w:ilvl w:val="0"/>
          <w:numId w:val="14"/>
        </w:numPr>
        <w:rPr>
          <w:bCs/>
          <w:color w:val="000000"/>
        </w:rPr>
      </w:pPr>
      <w:r>
        <w:rPr>
          <w:bCs/>
          <w:color w:val="000000"/>
        </w:rPr>
        <w:t xml:space="preserve">Coding Standard </w:t>
      </w:r>
      <w:r w:rsidR="00567608">
        <w:rPr>
          <w:bCs/>
          <w:color w:val="000000"/>
        </w:rPr>
        <w:t>-</w:t>
      </w:r>
    </w:p>
    <w:p w14:paraId="29978AA0" w14:textId="42238BE6" w:rsidR="00784D5E" w:rsidRDefault="00784D5E" w:rsidP="00784D5E">
      <w:pPr>
        <w:pStyle w:val="ListParagraph"/>
        <w:numPr>
          <w:ilvl w:val="0"/>
          <w:numId w:val="14"/>
        </w:numPr>
        <w:rPr>
          <w:bCs/>
          <w:color w:val="000000"/>
        </w:rPr>
      </w:pPr>
      <w:r>
        <w:rPr>
          <w:bCs/>
          <w:color w:val="000000"/>
        </w:rPr>
        <w:t xml:space="preserve">Version Control </w:t>
      </w:r>
      <w:r w:rsidR="00567608">
        <w:rPr>
          <w:bCs/>
          <w:color w:val="000000"/>
        </w:rPr>
        <w:t xml:space="preserve">- </w:t>
      </w:r>
    </w:p>
    <w:p w14:paraId="35ADD30C" w14:textId="4CEA8D36" w:rsidR="00784D5E" w:rsidRDefault="00784D5E" w:rsidP="00784D5E">
      <w:pPr>
        <w:pStyle w:val="ListParagraph"/>
        <w:numPr>
          <w:ilvl w:val="0"/>
          <w:numId w:val="14"/>
        </w:numPr>
        <w:rPr>
          <w:bCs/>
          <w:color w:val="000000"/>
        </w:rPr>
      </w:pPr>
      <w:r>
        <w:rPr>
          <w:bCs/>
          <w:color w:val="000000"/>
        </w:rPr>
        <w:t xml:space="preserve">Bug Tracking tool </w:t>
      </w:r>
      <w:r w:rsidR="00567608">
        <w:rPr>
          <w:bCs/>
          <w:color w:val="000000"/>
        </w:rPr>
        <w:t>-JIRA</w:t>
      </w:r>
    </w:p>
    <w:p w14:paraId="688652AA" w14:textId="5D38218A" w:rsidR="00784D5E" w:rsidRDefault="00784D5E" w:rsidP="00567608">
      <w:pPr>
        <w:pStyle w:val="ListParagraph"/>
        <w:rPr>
          <w:bCs/>
          <w:color w:val="000000"/>
        </w:rPr>
      </w:pPr>
    </w:p>
    <w:p w14:paraId="4ACB5AD4" w14:textId="77777777" w:rsidR="00501B96" w:rsidRDefault="00501B96" w:rsidP="00784D5E">
      <w:pPr>
        <w:rPr>
          <w:bCs/>
          <w:color w:val="000000"/>
        </w:rPr>
      </w:pPr>
    </w:p>
    <w:p w14:paraId="6FFAC754" w14:textId="1CC862B2" w:rsidR="00AF510E" w:rsidRDefault="00526869" w:rsidP="007F522F">
      <w:pPr>
        <w:pStyle w:val="Heading1"/>
      </w:pPr>
      <w:bookmarkStart w:id="619" w:name="_Toc2247690"/>
      <w:bookmarkStart w:id="620" w:name="_Toc2265473"/>
      <w:bookmarkStart w:id="621" w:name="_Toc2265715"/>
      <w:bookmarkStart w:id="622" w:name="_Toc2277352"/>
      <w:bookmarkStart w:id="623" w:name="_Toc2247691"/>
      <w:bookmarkStart w:id="624" w:name="_Toc2265474"/>
      <w:bookmarkStart w:id="625" w:name="_Toc2265716"/>
      <w:bookmarkStart w:id="626" w:name="_Toc2277353"/>
      <w:bookmarkStart w:id="627" w:name="_Toc2247692"/>
      <w:bookmarkStart w:id="628" w:name="_Toc2265475"/>
      <w:bookmarkStart w:id="629" w:name="_Toc2265717"/>
      <w:bookmarkStart w:id="630" w:name="_Toc2277354"/>
      <w:bookmarkStart w:id="631" w:name="_Toc2247693"/>
      <w:bookmarkStart w:id="632" w:name="_Toc2265476"/>
      <w:bookmarkStart w:id="633" w:name="_Toc2265718"/>
      <w:bookmarkStart w:id="634" w:name="_Toc2277355"/>
      <w:bookmarkStart w:id="635" w:name="_Toc2247694"/>
      <w:bookmarkStart w:id="636" w:name="_Toc2265477"/>
      <w:bookmarkStart w:id="637" w:name="_Toc2265719"/>
      <w:bookmarkStart w:id="638" w:name="_Toc2277356"/>
      <w:bookmarkStart w:id="639" w:name="_Toc2247695"/>
      <w:bookmarkStart w:id="640" w:name="_Toc2265478"/>
      <w:bookmarkStart w:id="641" w:name="_Toc2265720"/>
      <w:bookmarkStart w:id="642" w:name="_Toc2277357"/>
      <w:bookmarkStart w:id="643" w:name="_Toc2247696"/>
      <w:bookmarkStart w:id="644" w:name="_Toc2265479"/>
      <w:bookmarkStart w:id="645" w:name="_Toc2265721"/>
      <w:bookmarkStart w:id="646" w:name="_Toc2277358"/>
      <w:bookmarkStart w:id="647" w:name="_Toc2247697"/>
      <w:bookmarkStart w:id="648" w:name="_Toc2265480"/>
      <w:bookmarkStart w:id="649" w:name="_Toc2265722"/>
      <w:bookmarkStart w:id="650" w:name="_Toc2277359"/>
      <w:bookmarkStart w:id="651" w:name="_Toc2247698"/>
      <w:bookmarkStart w:id="652" w:name="_Toc2265481"/>
      <w:bookmarkStart w:id="653" w:name="_Toc2265723"/>
      <w:bookmarkStart w:id="654" w:name="_Toc2277360"/>
      <w:bookmarkStart w:id="655" w:name="_Toc2247699"/>
      <w:bookmarkStart w:id="656" w:name="_Toc2265482"/>
      <w:bookmarkStart w:id="657" w:name="_Toc2265724"/>
      <w:bookmarkStart w:id="658" w:name="_Toc2277361"/>
      <w:bookmarkStart w:id="659" w:name="_Toc2247700"/>
      <w:bookmarkStart w:id="660" w:name="_Toc2265483"/>
      <w:bookmarkStart w:id="661" w:name="_Toc2265725"/>
      <w:bookmarkStart w:id="662" w:name="_Toc2277362"/>
      <w:bookmarkStart w:id="663" w:name="_Toc2247701"/>
      <w:bookmarkStart w:id="664" w:name="_Toc2265484"/>
      <w:bookmarkStart w:id="665" w:name="_Toc2265726"/>
      <w:bookmarkStart w:id="666" w:name="_Toc2277363"/>
      <w:bookmarkStart w:id="667" w:name="_Toc2247702"/>
      <w:bookmarkStart w:id="668" w:name="_Toc2265485"/>
      <w:bookmarkStart w:id="669" w:name="_Toc2265727"/>
      <w:bookmarkStart w:id="670" w:name="_Toc2277364"/>
      <w:bookmarkStart w:id="671" w:name="_Toc2247703"/>
      <w:bookmarkStart w:id="672" w:name="_Toc2265486"/>
      <w:bookmarkStart w:id="673" w:name="_Toc2265728"/>
      <w:bookmarkStart w:id="674" w:name="_Toc2277365"/>
      <w:bookmarkStart w:id="675" w:name="_Toc2247704"/>
      <w:bookmarkStart w:id="676" w:name="_Toc2265487"/>
      <w:bookmarkStart w:id="677" w:name="_Toc2265729"/>
      <w:bookmarkStart w:id="678" w:name="_Toc2277366"/>
      <w:bookmarkStart w:id="679" w:name="_Toc2247705"/>
      <w:bookmarkStart w:id="680" w:name="_Toc2265488"/>
      <w:bookmarkStart w:id="681" w:name="_Toc2265730"/>
      <w:bookmarkStart w:id="682" w:name="_Toc2277367"/>
      <w:bookmarkStart w:id="683" w:name="_Toc2247706"/>
      <w:bookmarkStart w:id="684" w:name="_Toc2265489"/>
      <w:bookmarkStart w:id="685" w:name="_Toc2265731"/>
      <w:bookmarkStart w:id="686" w:name="_Toc2277368"/>
      <w:bookmarkStart w:id="687" w:name="_Toc2247707"/>
      <w:bookmarkStart w:id="688" w:name="_Toc2265490"/>
      <w:bookmarkStart w:id="689" w:name="_Toc2265732"/>
      <w:bookmarkStart w:id="690" w:name="_Toc2277369"/>
      <w:bookmarkStart w:id="691" w:name="_Toc2247708"/>
      <w:bookmarkStart w:id="692" w:name="_Toc2265491"/>
      <w:bookmarkStart w:id="693" w:name="_Toc2265733"/>
      <w:bookmarkStart w:id="694" w:name="_Toc2277370"/>
      <w:bookmarkStart w:id="695" w:name="_Toc2247709"/>
      <w:bookmarkStart w:id="696" w:name="_Toc2265492"/>
      <w:bookmarkStart w:id="697" w:name="_Toc2265734"/>
      <w:bookmarkStart w:id="698" w:name="_Toc2277371"/>
      <w:bookmarkStart w:id="699" w:name="_Toc2247710"/>
      <w:bookmarkStart w:id="700" w:name="_Toc2265493"/>
      <w:bookmarkStart w:id="701" w:name="_Toc2265735"/>
      <w:bookmarkStart w:id="702" w:name="_Toc2277372"/>
      <w:bookmarkStart w:id="703" w:name="_Toc2247711"/>
      <w:bookmarkStart w:id="704" w:name="_Toc2265494"/>
      <w:bookmarkStart w:id="705" w:name="_Toc2265736"/>
      <w:bookmarkStart w:id="706" w:name="_Toc2277373"/>
      <w:bookmarkStart w:id="707" w:name="_Toc2247712"/>
      <w:bookmarkStart w:id="708" w:name="_Toc2265495"/>
      <w:bookmarkStart w:id="709" w:name="_Toc2265737"/>
      <w:bookmarkStart w:id="710" w:name="_Toc2277374"/>
      <w:bookmarkStart w:id="711" w:name="_Toc2247713"/>
      <w:bookmarkStart w:id="712" w:name="_Toc2265496"/>
      <w:bookmarkStart w:id="713" w:name="_Toc2265738"/>
      <w:bookmarkStart w:id="714" w:name="_Toc2277375"/>
      <w:bookmarkStart w:id="715" w:name="_Toc2247714"/>
      <w:bookmarkStart w:id="716" w:name="_Toc2265497"/>
      <w:bookmarkStart w:id="717" w:name="_Toc2265739"/>
      <w:bookmarkStart w:id="718" w:name="_Toc2277376"/>
      <w:bookmarkStart w:id="719" w:name="_Toc5883992"/>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r>
        <w:lastRenderedPageBreak/>
        <w:t>Anticipated Changes</w:t>
      </w:r>
      <w:bookmarkEnd w:id="719"/>
    </w:p>
    <w:p w14:paraId="7AD35AAB" w14:textId="77777777" w:rsidR="00526869" w:rsidRDefault="00526869" w:rsidP="00526869">
      <w:pPr>
        <w:rPr>
          <w:bCs/>
          <w:color w:val="000000"/>
        </w:rPr>
      </w:pPr>
    </w:p>
    <w:p w14:paraId="3D7B1CEA" w14:textId="77777777" w:rsidR="00970486" w:rsidRDefault="00567608">
      <w:pPr>
        <w:rPr>
          <w:lang w:val="en-GB"/>
        </w:rPr>
      </w:pPr>
      <w:r>
        <w:rPr>
          <w:lang w:val="en-GB"/>
        </w:rPr>
        <w:t>Complete PCT implementation may not be available.</w:t>
      </w:r>
    </w:p>
    <w:p w14:paraId="08E2EB4B" w14:textId="4B560142" w:rsidR="004A2DA1" w:rsidRDefault="004A2DA1">
      <w:pPr>
        <w:rPr>
          <w:lang w:val="en-GB"/>
        </w:rPr>
      </w:pPr>
      <w:r>
        <w:rPr>
          <w:lang w:val="en-GB"/>
        </w:rPr>
        <w:br w:type="page"/>
      </w:r>
    </w:p>
    <w:p w14:paraId="57FBD42E" w14:textId="4B06DC2C" w:rsidR="00742753" w:rsidRDefault="00526869" w:rsidP="00742753">
      <w:pPr>
        <w:pStyle w:val="Heading1"/>
      </w:pPr>
      <w:bookmarkStart w:id="720" w:name="_Toc5883993"/>
      <w:r>
        <w:lastRenderedPageBreak/>
        <w:t>Appendix</w:t>
      </w:r>
      <w:bookmarkEnd w:id="720"/>
    </w:p>
    <w:p w14:paraId="61395C53" w14:textId="7097BBE8" w:rsidR="008841EA" w:rsidRDefault="008841EA" w:rsidP="008841EA">
      <w:pPr>
        <w:rPr>
          <w:lang w:val="en-GB"/>
        </w:rPr>
      </w:pPr>
    </w:p>
    <w:p w14:paraId="048BA4BF" w14:textId="2B9A8BDD" w:rsidR="008841EA" w:rsidRPr="001721D8" w:rsidRDefault="008841EA" w:rsidP="001721D8">
      <w:pPr>
        <w:pStyle w:val="Heading2"/>
      </w:pPr>
      <w:bookmarkStart w:id="721" w:name="_Toc532308922"/>
      <w:bookmarkStart w:id="722" w:name="_Toc534621506"/>
      <w:bookmarkStart w:id="723" w:name="_Toc5883994"/>
      <w:r w:rsidRPr="001721D8">
        <w:t>MOM Links</w:t>
      </w:r>
      <w:bookmarkEnd w:id="721"/>
      <w:bookmarkEnd w:id="722"/>
      <w:bookmarkEnd w:id="723"/>
      <w:r w:rsidRPr="001721D8">
        <w:t xml:space="preserve"> </w:t>
      </w:r>
    </w:p>
    <w:p w14:paraId="7C3BD972" w14:textId="77777777" w:rsidR="008841EA" w:rsidRDefault="008841EA" w:rsidP="008841EA">
      <w:pPr>
        <w:rPr>
          <w:lang w:val="en-GB"/>
        </w:rPr>
      </w:pPr>
    </w:p>
    <w:p w14:paraId="1F11F51C" w14:textId="2C818D29" w:rsidR="008841EA" w:rsidRDefault="008841EA" w:rsidP="008841EA">
      <w:pPr>
        <w:rPr>
          <w:lang w:val="en-GB"/>
        </w:rPr>
      </w:pPr>
      <w:r>
        <w:rPr>
          <w:lang w:val="en-GB"/>
        </w:rPr>
        <w:t xml:space="preserve">&lt;List down all the links of the meeting minutes document taken during the </w:t>
      </w:r>
      <w:r w:rsidR="001721D8">
        <w:rPr>
          <w:lang w:val="en-GB"/>
        </w:rPr>
        <w:t xml:space="preserve">product </w:t>
      </w:r>
      <w:r>
        <w:rPr>
          <w:lang w:val="en-GB"/>
        </w:rPr>
        <w:t>design review&gt;</w:t>
      </w:r>
    </w:p>
    <w:p w14:paraId="0EF4EF0B" w14:textId="77777777" w:rsidR="008841EA" w:rsidRDefault="008841EA" w:rsidP="008841EA">
      <w:pPr>
        <w:rPr>
          <w:lang w:val="en-GB"/>
        </w:rPr>
      </w:pPr>
    </w:p>
    <w:p w14:paraId="6583317D" w14:textId="77777777" w:rsidR="008841EA" w:rsidRPr="001721D8" w:rsidRDefault="008841EA" w:rsidP="001721D8">
      <w:pPr>
        <w:pStyle w:val="Heading2"/>
      </w:pPr>
      <w:bookmarkStart w:id="724" w:name="_Toc532308923"/>
      <w:bookmarkStart w:id="725" w:name="_Toc534621507"/>
      <w:bookmarkStart w:id="726" w:name="_Toc5883995"/>
      <w:r w:rsidRPr="001721D8">
        <w:t>Review Checklist</w:t>
      </w:r>
      <w:bookmarkEnd w:id="724"/>
      <w:bookmarkEnd w:id="725"/>
      <w:bookmarkEnd w:id="726"/>
      <w:r w:rsidRPr="001721D8">
        <w:t xml:space="preserve"> </w:t>
      </w:r>
    </w:p>
    <w:p w14:paraId="750E86F6" w14:textId="77777777" w:rsidR="008841EA" w:rsidRPr="008A6826" w:rsidRDefault="008841EA" w:rsidP="008841EA">
      <w:pPr>
        <w:pStyle w:val="Heading3"/>
      </w:pPr>
      <w:bookmarkStart w:id="727" w:name="_Toc532308924"/>
      <w:bookmarkStart w:id="728" w:name="_Toc534621508"/>
      <w:bookmarkStart w:id="729" w:name="_Toc5883996"/>
      <w:r>
        <w:t xml:space="preserve">Version </w:t>
      </w:r>
      <w:proofErr w:type="spellStart"/>
      <w:r>
        <w:t>x.y</w:t>
      </w:r>
      <w:bookmarkEnd w:id="727"/>
      <w:bookmarkEnd w:id="728"/>
      <w:bookmarkEnd w:id="729"/>
      <w:proofErr w:type="spellEnd"/>
    </w:p>
    <w:p w14:paraId="495C838D" w14:textId="77777777" w:rsidR="008841EA" w:rsidRDefault="008841EA" w:rsidP="008841EA">
      <w:pPr>
        <w:rPr>
          <w:lang w:val="en-GB"/>
        </w:rPr>
      </w:pPr>
    </w:p>
    <w:tbl>
      <w:tblPr>
        <w:tblStyle w:val="TableGrid"/>
        <w:tblW w:w="0" w:type="auto"/>
        <w:tblLook w:val="04A0" w:firstRow="1" w:lastRow="0" w:firstColumn="1" w:lastColumn="0" w:noHBand="0" w:noVBand="1"/>
      </w:tblPr>
      <w:tblGrid>
        <w:gridCol w:w="1609"/>
        <w:gridCol w:w="4257"/>
        <w:gridCol w:w="3844"/>
      </w:tblGrid>
      <w:tr w:rsidR="008841EA" w14:paraId="6715BA26" w14:textId="77777777" w:rsidTr="00FA2E59">
        <w:tc>
          <w:tcPr>
            <w:tcW w:w="1609" w:type="dxa"/>
          </w:tcPr>
          <w:p w14:paraId="7D2F9F8C" w14:textId="77777777" w:rsidR="008841EA" w:rsidRPr="00550F12" w:rsidRDefault="008841EA" w:rsidP="00FA2E59">
            <w:pPr>
              <w:rPr>
                <w:b/>
                <w:lang w:val="en-GB"/>
              </w:rPr>
            </w:pPr>
            <w:r w:rsidRPr="00550F12">
              <w:rPr>
                <w:b/>
                <w:lang w:val="en-GB"/>
              </w:rPr>
              <w:t>Checkpoint</w:t>
            </w:r>
          </w:p>
        </w:tc>
        <w:tc>
          <w:tcPr>
            <w:tcW w:w="4257" w:type="dxa"/>
          </w:tcPr>
          <w:p w14:paraId="2708AA35" w14:textId="77777777" w:rsidR="008841EA" w:rsidRPr="00550F12" w:rsidRDefault="008841EA" w:rsidP="00FA2E59">
            <w:pPr>
              <w:rPr>
                <w:b/>
                <w:lang w:val="en-GB"/>
              </w:rPr>
            </w:pPr>
            <w:r w:rsidRPr="00550F12">
              <w:rPr>
                <w:b/>
                <w:lang w:val="en-GB"/>
              </w:rPr>
              <w:t>Response</w:t>
            </w:r>
          </w:p>
        </w:tc>
        <w:tc>
          <w:tcPr>
            <w:tcW w:w="3844" w:type="dxa"/>
          </w:tcPr>
          <w:p w14:paraId="12767FE9" w14:textId="77777777" w:rsidR="008841EA" w:rsidRPr="00550F12" w:rsidRDefault="008841EA" w:rsidP="00FA2E59">
            <w:pPr>
              <w:rPr>
                <w:b/>
                <w:lang w:val="en-GB"/>
              </w:rPr>
            </w:pPr>
            <w:r w:rsidRPr="00550F12">
              <w:rPr>
                <w:b/>
                <w:lang w:val="en-GB"/>
              </w:rPr>
              <w:t>More Information</w:t>
            </w:r>
          </w:p>
        </w:tc>
      </w:tr>
      <w:tr w:rsidR="008841EA" w14:paraId="3CBC34C4" w14:textId="77777777" w:rsidTr="00FA2E59">
        <w:tc>
          <w:tcPr>
            <w:tcW w:w="1609" w:type="dxa"/>
          </w:tcPr>
          <w:p w14:paraId="47933FF6" w14:textId="77777777" w:rsidR="008841EA" w:rsidRDefault="008841EA" w:rsidP="00FA2E59">
            <w:pPr>
              <w:rPr>
                <w:lang w:val="en-GB"/>
              </w:rPr>
            </w:pPr>
          </w:p>
        </w:tc>
        <w:tc>
          <w:tcPr>
            <w:tcW w:w="4257" w:type="dxa"/>
          </w:tcPr>
          <w:p w14:paraId="77099961" w14:textId="77777777" w:rsidR="008841EA" w:rsidRDefault="008841EA" w:rsidP="00FA2E59">
            <w:pPr>
              <w:rPr>
                <w:lang w:val="en-GB"/>
              </w:rPr>
            </w:pPr>
          </w:p>
        </w:tc>
        <w:tc>
          <w:tcPr>
            <w:tcW w:w="3844" w:type="dxa"/>
          </w:tcPr>
          <w:p w14:paraId="464E1659" w14:textId="77777777" w:rsidR="008841EA" w:rsidRDefault="008841EA" w:rsidP="00FA2E59">
            <w:pPr>
              <w:rPr>
                <w:lang w:val="en-GB"/>
              </w:rPr>
            </w:pPr>
          </w:p>
        </w:tc>
      </w:tr>
      <w:tr w:rsidR="008841EA" w14:paraId="2F53BD18" w14:textId="77777777" w:rsidTr="00FA2E59">
        <w:tc>
          <w:tcPr>
            <w:tcW w:w="1609" w:type="dxa"/>
          </w:tcPr>
          <w:p w14:paraId="1B411447" w14:textId="77777777" w:rsidR="008841EA" w:rsidRDefault="008841EA" w:rsidP="00FA2E59">
            <w:pPr>
              <w:rPr>
                <w:lang w:val="en-GB"/>
              </w:rPr>
            </w:pPr>
          </w:p>
        </w:tc>
        <w:tc>
          <w:tcPr>
            <w:tcW w:w="4257" w:type="dxa"/>
          </w:tcPr>
          <w:p w14:paraId="2AB3AFCD" w14:textId="77777777" w:rsidR="008841EA" w:rsidRDefault="008841EA" w:rsidP="00FA2E59">
            <w:pPr>
              <w:rPr>
                <w:lang w:val="en-GB"/>
              </w:rPr>
            </w:pPr>
          </w:p>
        </w:tc>
        <w:tc>
          <w:tcPr>
            <w:tcW w:w="3844" w:type="dxa"/>
          </w:tcPr>
          <w:p w14:paraId="4A6C144D" w14:textId="77777777" w:rsidR="008841EA" w:rsidRDefault="008841EA" w:rsidP="00FA2E59">
            <w:pPr>
              <w:rPr>
                <w:lang w:val="en-GB"/>
              </w:rPr>
            </w:pPr>
          </w:p>
        </w:tc>
      </w:tr>
    </w:tbl>
    <w:p w14:paraId="3A8A0382" w14:textId="77777777" w:rsidR="008841EA" w:rsidRPr="008A6826" w:rsidRDefault="008841EA" w:rsidP="008841EA">
      <w:pPr>
        <w:rPr>
          <w:lang w:val="en-GB"/>
        </w:rPr>
      </w:pPr>
    </w:p>
    <w:p w14:paraId="5BB55822" w14:textId="77777777" w:rsidR="008841EA" w:rsidRDefault="008841EA" w:rsidP="008841EA">
      <w:pPr>
        <w:pStyle w:val="Heading3"/>
      </w:pPr>
      <w:bookmarkStart w:id="730" w:name="_Toc532308925"/>
      <w:bookmarkStart w:id="731" w:name="_Toc534621509"/>
      <w:bookmarkStart w:id="732" w:name="_Toc5883997"/>
      <w:r>
        <w:t xml:space="preserve">Version </w:t>
      </w:r>
      <w:proofErr w:type="spellStart"/>
      <w:r>
        <w:t>x.z</w:t>
      </w:r>
      <w:bookmarkEnd w:id="730"/>
      <w:bookmarkEnd w:id="731"/>
      <w:bookmarkEnd w:id="732"/>
      <w:proofErr w:type="spellEnd"/>
    </w:p>
    <w:p w14:paraId="5702FC3F" w14:textId="77777777" w:rsidR="008841EA" w:rsidRPr="008A6826" w:rsidRDefault="008841EA" w:rsidP="008841EA">
      <w:pPr>
        <w:rPr>
          <w:lang w:val="en-GB"/>
        </w:rPr>
      </w:pPr>
    </w:p>
    <w:tbl>
      <w:tblPr>
        <w:tblStyle w:val="TableGrid"/>
        <w:tblW w:w="0" w:type="auto"/>
        <w:tblLook w:val="04A0" w:firstRow="1" w:lastRow="0" w:firstColumn="1" w:lastColumn="0" w:noHBand="0" w:noVBand="1"/>
      </w:tblPr>
      <w:tblGrid>
        <w:gridCol w:w="1609"/>
        <w:gridCol w:w="4257"/>
        <w:gridCol w:w="3844"/>
      </w:tblGrid>
      <w:tr w:rsidR="008841EA" w14:paraId="09F9F7A2" w14:textId="77777777" w:rsidTr="00FA2E59">
        <w:tc>
          <w:tcPr>
            <w:tcW w:w="1609" w:type="dxa"/>
          </w:tcPr>
          <w:p w14:paraId="2893EC4F" w14:textId="77777777" w:rsidR="008841EA" w:rsidRPr="00550F12" w:rsidRDefault="008841EA" w:rsidP="00FA2E59">
            <w:pPr>
              <w:rPr>
                <w:b/>
                <w:lang w:val="en-GB"/>
              </w:rPr>
            </w:pPr>
            <w:r w:rsidRPr="00550F12">
              <w:rPr>
                <w:b/>
                <w:lang w:val="en-GB"/>
              </w:rPr>
              <w:t>Checkpoint</w:t>
            </w:r>
          </w:p>
        </w:tc>
        <w:tc>
          <w:tcPr>
            <w:tcW w:w="4257" w:type="dxa"/>
          </w:tcPr>
          <w:p w14:paraId="4DDD49FF" w14:textId="77777777" w:rsidR="008841EA" w:rsidRPr="00550F12" w:rsidRDefault="008841EA" w:rsidP="00FA2E59">
            <w:pPr>
              <w:rPr>
                <w:b/>
                <w:lang w:val="en-GB"/>
              </w:rPr>
            </w:pPr>
            <w:r w:rsidRPr="00550F12">
              <w:rPr>
                <w:b/>
                <w:lang w:val="en-GB"/>
              </w:rPr>
              <w:t>Response</w:t>
            </w:r>
          </w:p>
        </w:tc>
        <w:tc>
          <w:tcPr>
            <w:tcW w:w="3844" w:type="dxa"/>
          </w:tcPr>
          <w:p w14:paraId="3D6C976D" w14:textId="77777777" w:rsidR="008841EA" w:rsidRPr="00550F12" w:rsidRDefault="008841EA" w:rsidP="00FA2E59">
            <w:pPr>
              <w:rPr>
                <w:b/>
                <w:lang w:val="en-GB"/>
              </w:rPr>
            </w:pPr>
            <w:r w:rsidRPr="00550F12">
              <w:rPr>
                <w:b/>
                <w:lang w:val="en-GB"/>
              </w:rPr>
              <w:t>More Information</w:t>
            </w:r>
          </w:p>
        </w:tc>
      </w:tr>
      <w:tr w:rsidR="008841EA" w14:paraId="65F6BA84" w14:textId="77777777" w:rsidTr="00FA2E59">
        <w:tc>
          <w:tcPr>
            <w:tcW w:w="1609" w:type="dxa"/>
          </w:tcPr>
          <w:p w14:paraId="559DBCD2" w14:textId="77777777" w:rsidR="008841EA" w:rsidRPr="00550F12" w:rsidRDefault="008841EA" w:rsidP="00FA2E59">
            <w:pPr>
              <w:rPr>
                <w:b/>
                <w:lang w:val="en-GB"/>
              </w:rPr>
            </w:pPr>
          </w:p>
        </w:tc>
        <w:tc>
          <w:tcPr>
            <w:tcW w:w="4257" w:type="dxa"/>
          </w:tcPr>
          <w:p w14:paraId="1F619C42" w14:textId="77777777" w:rsidR="008841EA" w:rsidRPr="00550F12" w:rsidRDefault="008841EA" w:rsidP="00FA2E59">
            <w:pPr>
              <w:rPr>
                <w:b/>
                <w:lang w:val="en-GB"/>
              </w:rPr>
            </w:pPr>
          </w:p>
        </w:tc>
        <w:tc>
          <w:tcPr>
            <w:tcW w:w="3844" w:type="dxa"/>
          </w:tcPr>
          <w:p w14:paraId="7EB44CE4" w14:textId="77777777" w:rsidR="008841EA" w:rsidRPr="00550F12" w:rsidRDefault="008841EA" w:rsidP="00FA2E59">
            <w:pPr>
              <w:rPr>
                <w:b/>
                <w:lang w:val="en-GB"/>
              </w:rPr>
            </w:pPr>
          </w:p>
        </w:tc>
      </w:tr>
      <w:tr w:rsidR="008841EA" w14:paraId="7AF4859B" w14:textId="77777777" w:rsidTr="00FA2E59">
        <w:tc>
          <w:tcPr>
            <w:tcW w:w="1609" w:type="dxa"/>
          </w:tcPr>
          <w:p w14:paraId="455E452D" w14:textId="77777777" w:rsidR="008841EA" w:rsidRDefault="008841EA" w:rsidP="00FA2E59">
            <w:pPr>
              <w:rPr>
                <w:lang w:val="en-GB"/>
              </w:rPr>
            </w:pPr>
          </w:p>
        </w:tc>
        <w:tc>
          <w:tcPr>
            <w:tcW w:w="4257" w:type="dxa"/>
          </w:tcPr>
          <w:p w14:paraId="4C90A66A" w14:textId="77777777" w:rsidR="008841EA" w:rsidRDefault="008841EA" w:rsidP="00FA2E59">
            <w:pPr>
              <w:rPr>
                <w:lang w:val="en-GB"/>
              </w:rPr>
            </w:pPr>
          </w:p>
        </w:tc>
        <w:tc>
          <w:tcPr>
            <w:tcW w:w="3844" w:type="dxa"/>
          </w:tcPr>
          <w:p w14:paraId="644D0CE4" w14:textId="77777777" w:rsidR="008841EA" w:rsidRDefault="008841EA" w:rsidP="00FA2E59">
            <w:pPr>
              <w:rPr>
                <w:lang w:val="en-GB"/>
              </w:rPr>
            </w:pPr>
          </w:p>
        </w:tc>
      </w:tr>
    </w:tbl>
    <w:p w14:paraId="0810B8BB" w14:textId="77777777" w:rsidR="008841EA" w:rsidRPr="008841EA" w:rsidRDefault="008841EA" w:rsidP="008841EA">
      <w:pPr>
        <w:rPr>
          <w:lang w:val="en-GB"/>
        </w:rPr>
      </w:pPr>
    </w:p>
    <w:p w14:paraId="3491C805" w14:textId="77777777" w:rsidR="00742753" w:rsidRPr="00742753" w:rsidRDefault="00742753" w:rsidP="00742753">
      <w:pPr>
        <w:rPr>
          <w:lang w:val="en-GB"/>
        </w:rPr>
      </w:pPr>
    </w:p>
    <w:p w14:paraId="2E796C55" w14:textId="20FD2BF4" w:rsidR="00E8619F" w:rsidRPr="00526869" w:rsidRDefault="00E8619F" w:rsidP="00526869">
      <w:pPr>
        <w:rPr>
          <w:lang w:val="en-GB"/>
        </w:rPr>
      </w:pPr>
    </w:p>
    <w:sectPr w:rsidR="00E8619F" w:rsidRPr="00526869" w:rsidSect="00D025E7">
      <w:headerReference w:type="even" r:id="rId24"/>
      <w:headerReference w:type="default" r:id="rId25"/>
      <w:footerReference w:type="even" r:id="rId26"/>
      <w:footerReference w:type="default" r:id="rId27"/>
      <w:headerReference w:type="first" r:id="rId28"/>
      <w:footerReference w:type="first" r:id="rId29"/>
      <w:pgSz w:w="11907" w:h="16839" w:code="9"/>
      <w:pgMar w:top="1440" w:right="1017" w:bottom="1440" w:left="117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15" w:author="Riyas Kattukandan - I21301" w:date="2020-08-03T12:41:00Z" w:initials="RK-I">
    <w:p w14:paraId="41B3E9E4" w14:textId="77777777" w:rsidR="008A2C69" w:rsidRDefault="008A2C69" w:rsidP="008A2C69">
      <w:pPr>
        <w:pStyle w:val="CommentText"/>
      </w:pPr>
      <w:r>
        <w:rPr>
          <w:rStyle w:val="CommentReference"/>
        </w:rPr>
        <w:annotationRef/>
      </w:r>
    </w:p>
  </w:comment>
  <w:comment w:id="116" w:author="Riyas Kattukandan - I21301" w:date="2020-08-03T12:41:00Z" w:initials="RK-I">
    <w:p w14:paraId="2E209DFB" w14:textId="77777777" w:rsidR="008A2C69" w:rsidRDefault="008A2C69" w:rsidP="008A2C69">
      <w:pPr>
        <w:pStyle w:val="CommentText"/>
      </w:pPr>
      <w:r>
        <w:rPr>
          <w:rStyle w:val="CommentReference"/>
        </w:rPr>
        <w:annotationRef/>
      </w:r>
    </w:p>
  </w:comment>
  <w:comment w:id="117" w:author="Riyas Kattukandan - I21301" w:date="2020-08-03T12:41:00Z" w:initials="RK-I">
    <w:p w14:paraId="34596AF8" w14:textId="77777777" w:rsidR="008A2C69" w:rsidRDefault="008A2C69" w:rsidP="008A2C69">
      <w:pPr>
        <w:pStyle w:val="CommentText"/>
      </w:pPr>
      <w:r>
        <w:rPr>
          <w:rStyle w:val="CommentReference"/>
        </w:rPr>
        <w:annotationRef/>
      </w:r>
    </w:p>
  </w:comment>
  <w:comment w:id="118" w:author="Riyas Kattukandan - I21301" w:date="2020-08-03T12:41:00Z" w:initials="RK-I">
    <w:p w14:paraId="65697C31" w14:textId="77777777" w:rsidR="008A2C69" w:rsidRDefault="008A2C69" w:rsidP="008A2C69">
      <w:pPr>
        <w:pStyle w:val="CommentText"/>
      </w:pPr>
      <w:r>
        <w:rPr>
          <w:rStyle w:val="CommentReference"/>
        </w:rPr>
        <w:annotationRef/>
      </w:r>
    </w:p>
  </w:comment>
  <w:comment w:id="120" w:author="Somu Monika - I53191" w:date="2020-09-24T17:59:00Z" w:initials="SM-I">
    <w:p w14:paraId="2B31B20F" w14:textId="79C62E20" w:rsidR="008F37AB" w:rsidRDefault="008F37AB">
      <w:pPr>
        <w:pStyle w:val="CommentText"/>
      </w:pPr>
      <w:r>
        <w:rPr>
          <w:rStyle w:val="CommentReference"/>
        </w:rPr>
        <w:annotationRef/>
      </w:r>
      <w:r>
        <w:t>Refer requirements document</w:t>
      </w:r>
    </w:p>
  </w:comment>
  <w:comment w:id="121" w:author="Somu Monika - I53191" w:date="2020-09-25T11:21:00Z" w:initials="SM-I">
    <w:p w14:paraId="3213C934" w14:textId="0FB98A13" w:rsidR="00D930BA" w:rsidRDefault="00D930BA">
      <w:pPr>
        <w:pStyle w:val="CommentText"/>
      </w:pPr>
      <w:r>
        <w:rPr>
          <w:rStyle w:val="CommentReference"/>
        </w:rPr>
        <w:annotationRef/>
      </w:r>
      <w:r>
        <w:t>Prints both demo version and firmware version</w:t>
      </w:r>
    </w:p>
  </w:comment>
  <w:comment w:id="122" w:author="Somu Monika - I53191" w:date="2020-09-24T18:00:00Z" w:initials="SM-I">
    <w:p w14:paraId="51220D1C" w14:textId="7DACB103" w:rsidR="008F37AB" w:rsidRDefault="008F37AB">
      <w:pPr>
        <w:pStyle w:val="CommentText"/>
      </w:pPr>
      <w:r>
        <w:rPr>
          <w:rStyle w:val="CommentReference"/>
        </w:rPr>
        <w:annotationRef/>
      </w:r>
      <w:r>
        <w:t>Refer requirements document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1B3E9E4" w15:done="0"/>
  <w15:commentEx w15:paraId="2E209DFB" w15:done="0"/>
  <w15:commentEx w15:paraId="34596AF8" w15:done="0"/>
  <w15:commentEx w15:paraId="65697C31" w15:done="0"/>
  <w15:commentEx w15:paraId="2B31B20F" w15:done="0"/>
  <w15:commentEx w15:paraId="3213C934" w15:done="0"/>
  <w15:commentEx w15:paraId="51220D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3BEC" w16cex:dateUtc="2020-08-03T07:11:00Z"/>
  <w16cex:commentExtensible w16cex:durableId="22D63BF4" w16cex:dateUtc="2020-08-03T07:11:00Z"/>
  <w16cex:commentExtensible w16cex:durableId="22D63BFB" w16cex:dateUtc="2020-08-03T07:11:00Z"/>
  <w16cex:commentExtensible w16cex:durableId="22D63BFE" w16cex:dateUtc="2020-08-03T07:11:00Z"/>
  <w16cex:commentExtensible w16cex:durableId="23175D1D" w16cex:dateUtc="2020-09-24T12:29:00Z"/>
  <w16cex:commentExtensible w16cex:durableId="2318513D" w16cex:dateUtc="2020-09-25T05:51:00Z"/>
  <w16cex:commentExtensible w16cex:durableId="23175D37" w16cex:dateUtc="2020-09-24T1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1B3E9E4" w16cid:durableId="22D63BEC"/>
  <w16cid:commentId w16cid:paraId="2E209DFB" w16cid:durableId="22D63BF4"/>
  <w16cid:commentId w16cid:paraId="34596AF8" w16cid:durableId="22D63BFB"/>
  <w16cid:commentId w16cid:paraId="65697C31" w16cid:durableId="22D63BFE"/>
  <w16cid:commentId w16cid:paraId="2B31B20F" w16cid:durableId="23175D1D"/>
  <w16cid:commentId w16cid:paraId="3213C934" w16cid:durableId="2318513D"/>
  <w16cid:commentId w16cid:paraId="51220D1C" w16cid:durableId="23175D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235AB5" w14:textId="77777777" w:rsidR="00E96D3F" w:rsidRDefault="00E96D3F" w:rsidP="0033767E">
      <w:r>
        <w:separator/>
      </w:r>
    </w:p>
  </w:endnote>
  <w:endnote w:type="continuationSeparator" w:id="0">
    <w:p w14:paraId="73EA64E5" w14:textId="77777777" w:rsidR="00E96D3F" w:rsidRDefault="00E96D3F" w:rsidP="003376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hollaSansRegular">
    <w:altName w:val="Arial Narrow"/>
    <w:charset w:val="00"/>
    <w:family w:val="auto"/>
    <w:pitch w:val="variable"/>
    <w:sig w:usb0="800000A7" w:usb1="00000040" w:usb2="00000000" w:usb3="00000000" w:csb0="00000009" w:csb1="00000000"/>
  </w:font>
  <w:font w:name="Gill Sans MT">
    <w:panose1 w:val="020B0502020104020203"/>
    <w:charset w:val="00"/>
    <w:family w:val="swiss"/>
    <w:pitch w:val="variable"/>
    <w:sig w:usb0="00000007" w:usb1="00000000" w:usb2="00000000" w:usb3="00000000" w:csb0="00000003" w:csb1="00000000"/>
  </w:font>
  <w:font w:name="Gill Sans MT Light">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990A71" w14:textId="77777777" w:rsidR="0033792F" w:rsidRDefault="003379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5328"/>
      <w:gridCol w:w="1260"/>
      <w:gridCol w:w="2160"/>
      <w:gridCol w:w="990"/>
    </w:tblGrid>
    <w:tr w:rsidR="003B728F" w:rsidRPr="00667A0D" w14:paraId="6EBCC860" w14:textId="77777777" w:rsidTr="00D805FE">
      <w:tc>
        <w:tcPr>
          <w:tcW w:w="5328" w:type="dxa"/>
        </w:tcPr>
        <w:p w14:paraId="0E21BAFC" w14:textId="77777777" w:rsidR="003B728F" w:rsidRPr="00F81C6D" w:rsidRDefault="003B728F" w:rsidP="00667A0D">
          <w:pPr>
            <w:ind w:right="360"/>
            <w:jc w:val="both"/>
            <w:rPr>
              <w:rFonts w:ascii="Arial" w:hAnsi="Arial" w:cs="Arial"/>
              <w:b/>
              <w:sz w:val="12"/>
              <w:szCs w:val="12"/>
            </w:rPr>
          </w:pPr>
          <w:r w:rsidRPr="00F81C6D">
            <w:rPr>
              <w:rFonts w:ascii="Arial" w:hAnsi="Arial" w:cs="Arial"/>
              <w:sz w:val="12"/>
              <w:szCs w:val="12"/>
            </w:rPr>
            <w:t>THIS DOCUMENT IS UNCONTROLLED UNLESS OTHERWISE STAMPED.  It is the user’s responsibility to ensure this is the latest revision prior to using or referencing this document.</w:t>
          </w:r>
        </w:p>
      </w:tc>
      <w:tc>
        <w:tcPr>
          <w:tcW w:w="1260" w:type="dxa"/>
        </w:tcPr>
        <w:p w14:paraId="3F0F1C5B" w14:textId="77777777" w:rsidR="003B728F" w:rsidRPr="00D805FE" w:rsidRDefault="003B728F" w:rsidP="00667A0D">
          <w:pPr>
            <w:jc w:val="center"/>
            <w:rPr>
              <w:rFonts w:ascii="Arial" w:hAnsi="Arial"/>
            </w:rPr>
          </w:pPr>
          <w:r w:rsidRPr="00D805FE">
            <w:rPr>
              <w:rFonts w:ascii="Arial" w:hAnsi="Arial"/>
            </w:rPr>
            <w:t>Page</w:t>
          </w:r>
        </w:p>
      </w:tc>
      <w:tc>
        <w:tcPr>
          <w:tcW w:w="2160" w:type="dxa"/>
        </w:tcPr>
        <w:p w14:paraId="32E9616E" w14:textId="5C11C6B3" w:rsidR="003B728F" w:rsidRPr="00D805FE" w:rsidRDefault="003B728F" w:rsidP="00667A0D">
          <w:pPr>
            <w:jc w:val="center"/>
            <w:rPr>
              <w:rFonts w:ascii="Arial" w:hAnsi="Arial"/>
            </w:rPr>
          </w:pPr>
          <w:r w:rsidRPr="00D805FE">
            <w:rPr>
              <w:rFonts w:ascii="Arial" w:hAnsi="Arial"/>
            </w:rPr>
            <w:t>Spec. No.</w:t>
          </w:r>
        </w:p>
      </w:tc>
      <w:tc>
        <w:tcPr>
          <w:tcW w:w="990" w:type="dxa"/>
        </w:tcPr>
        <w:p w14:paraId="41BF9B7C" w14:textId="2F0D790B" w:rsidR="003B728F" w:rsidRPr="00D805FE" w:rsidRDefault="003B728F" w:rsidP="00667A0D">
          <w:pPr>
            <w:jc w:val="center"/>
            <w:rPr>
              <w:rFonts w:ascii="Arial" w:hAnsi="Arial"/>
              <w:b/>
            </w:rPr>
          </w:pPr>
          <w:r w:rsidRPr="00D805FE">
            <w:rPr>
              <w:rFonts w:ascii="Arial" w:hAnsi="Arial"/>
            </w:rPr>
            <w:t>REV</w:t>
          </w:r>
        </w:p>
      </w:tc>
    </w:tr>
    <w:tr w:rsidR="003B728F" w:rsidRPr="00667A0D" w14:paraId="6B344576" w14:textId="77777777" w:rsidTr="00D805FE">
      <w:tc>
        <w:tcPr>
          <w:tcW w:w="5328" w:type="dxa"/>
          <w:vAlign w:val="center"/>
        </w:tcPr>
        <w:p w14:paraId="5B5FED08" w14:textId="77777777" w:rsidR="003B728F" w:rsidRPr="00F81C6D" w:rsidRDefault="003B728F" w:rsidP="00667A0D">
          <w:pPr>
            <w:tabs>
              <w:tab w:val="left" w:pos="1860"/>
              <w:tab w:val="center" w:pos="2637"/>
            </w:tabs>
            <w:rPr>
              <w:rFonts w:ascii="Arial" w:hAnsi="Arial" w:cs="Arial"/>
              <w:b/>
              <w:sz w:val="12"/>
              <w:szCs w:val="12"/>
            </w:rPr>
          </w:pPr>
          <w:r w:rsidRPr="00F81C6D">
            <w:rPr>
              <w:rFonts w:ascii="Arial" w:hAnsi="Arial" w:cs="Arial"/>
              <w:sz w:val="12"/>
              <w:szCs w:val="12"/>
            </w:rPr>
            <w:t xml:space="preserve">© Microchip Technology Inc.   </w:t>
          </w:r>
          <w:r w:rsidRPr="00F81C6D">
            <w:rPr>
              <w:rFonts w:ascii="Arial" w:hAnsi="Arial" w:cs="Arial"/>
              <w:b/>
              <w:bCs/>
              <w:sz w:val="12"/>
              <w:szCs w:val="12"/>
            </w:rPr>
            <w:t>CONFIDENTIAL AND PROPRIETARY</w:t>
          </w:r>
        </w:p>
      </w:tc>
      <w:tc>
        <w:tcPr>
          <w:tcW w:w="1260" w:type="dxa"/>
        </w:tcPr>
        <w:p w14:paraId="0A1523F3" w14:textId="076B2412" w:rsidR="003B728F" w:rsidRPr="00D805FE" w:rsidRDefault="003B728F" w:rsidP="00667A0D">
          <w:pPr>
            <w:jc w:val="center"/>
            <w:rPr>
              <w:rFonts w:ascii="Arial" w:hAnsi="Arial" w:cs="Arial"/>
            </w:rPr>
          </w:pPr>
          <w:r w:rsidRPr="00D805FE">
            <w:rPr>
              <w:rFonts w:ascii="Arial" w:hAnsi="Arial" w:cs="Arial"/>
            </w:rPr>
            <w:fldChar w:fldCharType="begin"/>
          </w:r>
          <w:r w:rsidRPr="00D805FE">
            <w:rPr>
              <w:rFonts w:ascii="Arial" w:hAnsi="Arial" w:cs="Arial"/>
            </w:rPr>
            <w:instrText xml:space="preserve"> PAGE </w:instrText>
          </w:r>
          <w:r w:rsidRPr="00D805FE">
            <w:rPr>
              <w:rFonts w:ascii="Arial" w:hAnsi="Arial" w:cs="Arial"/>
            </w:rPr>
            <w:fldChar w:fldCharType="separate"/>
          </w:r>
          <w:r>
            <w:rPr>
              <w:rFonts w:ascii="Arial" w:hAnsi="Arial" w:cs="Arial"/>
              <w:noProof/>
            </w:rPr>
            <w:t>12</w:t>
          </w:r>
          <w:r w:rsidRPr="00D805FE">
            <w:rPr>
              <w:rFonts w:ascii="Arial" w:hAnsi="Arial" w:cs="Arial"/>
            </w:rPr>
            <w:fldChar w:fldCharType="end"/>
          </w:r>
          <w:r w:rsidRPr="00D805FE">
            <w:rPr>
              <w:rFonts w:ascii="Arial" w:hAnsi="Arial" w:cs="Arial"/>
            </w:rPr>
            <w:t xml:space="preserve"> of </w:t>
          </w:r>
          <w:r w:rsidRPr="00D805FE">
            <w:rPr>
              <w:rFonts w:ascii="Arial" w:hAnsi="Arial" w:cs="Arial"/>
            </w:rPr>
            <w:fldChar w:fldCharType="begin"/>
          </w:r>
          <w:r w:rsidRPr="00D805FE">
            <w:rPr>
              <w:rFonts w:ascii="Arial" w:hAnsi="Arial" w:cs="Arial"/>
            </w:rPr>
            <w:instrText xml:space="preserve"> NUMPAGES  \* MERGEFORMAT </w:instrText>
          </w:r>
          <w:r w:rsidRPr="00D805FE">
            <w:rPr>
              <w:rFonts w:ascii="Arial" w:hAnsi="Arial" w:cs="Arial"/>
            </w:rPr>
            <w:fldChar w:fldCharType="separate"/>
          </w:r>
          <w:r>
            <w:rPr>
              <w:rFonts w:ascii="Arial" w:hAnsi="Arial" w:cs="Arial"/>
              <w:noProof/>
            </w:rPr>
            <w:t>12</w:t>
          </w:r>
          <w:r w:rsidRPr="00D805FE">
            <w:rPr>
              <w:rFonts w:ascii="Arial" w:hAnsi="Arial" w:cs="Arial"/>
            </w:rPr>
            <w:fldChar w:fldCharType="end"/>
          </w:r>
        </w:p>
      </w:tc>
      <w:tc>
        <w:tcPr>
          <w:tcW w:w="2160" w:type="dxa"/>
        </w:tcPr>
        <w:p w14:paraId="72D02536" w14:textId="54430987" w:rsidR="003B728F" w:rsidRPr="00D805FE" w:rsidRDefault="003B728F" w:rsidP="00667A0D">
          <w:pPr>
            <w:jc w:val="center"/>
            <w:rPr>
              <w:rFonts w:ascii="Arial" w:hAnsi="Arial"/>
            </w:rPr>
          </w:pPr>
          <w:r w:rsidRPr="00D805FE">
            <w:rPr>
              <w:rFonts w:ascii="Arial" w:hAnsi="Arial"/>
            </w:rPr>
            <w:t>FRM-50382-00</w:t>
          </w:r>
          <w:r w:rsidR="00D3226A">
            <w:rPr>
              <w:rFonts w:ascii="Arial" w:hAnsi="Arial"/>
            </w:rPr>
            <w:t>7</w:t>
          </w:r>
        </w:p>
      </w:tc>
      <w:tc>
        <w:tcPr>
          <w:tcW w:w="990" w:type="dxa"/>
        </w:tcPr>
        <w:p w14:paraId="6810E529" w14:textId="22F4F801" w:rsidR="003B728F" w:rsidRPr="00D805FE" w:rsidRDefault="00D3226A" w:rsidP="00667A0D">
          <w:pPr>
            <w:jc w:val="center"/>
            <w:rPr>
              <w:rFonts w:ascii="Arial" w:hAnsi="Arial"/>
            </w:rPr>
          </w:pPr>
          <w:r>
            <w:rPr>
              <w:rFonts w:ascii="Arial" w:hAnsi="Arial"/>
            </w:rPr>
            <w:t>A</w:t>
          </w:r>
        </w:p>
      </w:tc>
    </w:tr>
  </w:tbl>
  <w:p w14:paraId="4F59AB77" w14:textId="77777777" w:rsidR="003B728F" w:rsidRDefault="003B728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C1808A" w14:textId="77777777" w:rsidR="0033792F" w:rsidRDefault="003379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16008" w14:textId="77777777" w:rsidR="00E96D3F" w:rsidRDefault="00E96D3F" w:rsidP="0033767E">
      <w:r>
        <w:separator/>
      </w:r>
    </w:p>
  </w:footnote>
  <w:footnote w:type="continuationSeparator" w:id="0">
    <w:p w14:paraId="6193FF89" w14:textId="77777777" w:rsidR="00E96D3F" w:rsidRDefault="00E96D3F" w:rsidP="003376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E9FAFE" w14:textId="77777777" w:rsidR="0033792F" w:rsidRDefault="003379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5286C" w14:textId="32EB49C5" w:rsidR="003B728F" w:rsidRPr="00D37F7C" w:rsidRDefault="003B728F">
    <w:pPr>
      <w:pStyle w:val="Header"/>
    </w:pPr>
    <w:r>
      <w:rPr>
        <w:rFonts w:ascii="Arial" w:hAnsi="Arial" w:cs="Arial"/>
        <w:noProof/>
        <w:sz w:val="22"/>
      </w:rPr>
      <w:drawing>
        <wp:inline distT="0" distB="0" distL="0" distR="0" wp14:anchorId="57BBBB07" wp14:editId="5802E557">
          <wp:extent cx="1438275" cy="330907"/>
          <wp:effectExtent l="0" t="0" r="0" b="0"/>
          <wp:docPr id="10" name="Picture 10" descr="C:\Users\I21326\Desktop\709px-Logo-Microchip_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21326\Desktop\709px-Logo-Microchip_sv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7073" cy="332931"/>
                  </a:xfrm>
                  <a:prstGeom prst="rect">
                    <a:avLst/>
                  </a:prstGeom>
                  <a:noFill/>
                  <a:ln>
                    <a:noFill/>
                  </a:ln>
                </pic:spPr>
              </pic:pic>
            </a:graphicData>
          </a:graphic>
        </wp:inline>
      </w:drawing>
    </w:r>
    <w:r>
      <w:tab/>
    </w:r>
    <w:r w:rsidR="00D37F7C">
      <w:t xml:space="preserve">PSF </w:t>
    </w:r>
    <w:r w:rsidR="00DF0B98">
      <w:t>AE</w:t>
    </w:r>
    <w:r w:rsidR="0033792F">
      <w:t>-</w:t>
    </w:r>
    <w:r w:rsidR="00D37F7C">
      <w:t>SINK Demo</w:t>
    </w:r>
    <w:r w:rsidRPr="00111E7E">
      <w:rPr>
        <w:rFonts w:ascii="Arial" w:hAnsi="Arial" w:cs="Arial"/>
      </w:rPr>
      <w:t xml:space="preserve"> </w:t>
    </w:r>
    <w:r>
      <w:rPr>
        <w:rFonts w:ascii="Arial" w:hAnsi="Arial" w:cs="Arial"/>
      </w:rPr>
      <w:t xml:space="preserve">Design </w:t>
    </w:r>
  </w:p>
  <w:p w14:paraId="664C5EDF" w14:textId="77777777" w:rsidR="003B728F" w:rsidRDefault="003B728F">
    <w:pPr>
      <w:pStyle w:val="Header"/>
    </w:pPr>
    <w:r>
      <w:rPr>
        <w:noProof/>
      </w:rPr>
      <mc:AlternateContent>
        <mc:Choice Requires="wps">
          <w:drawing>
            <wp:anchor distT="0" distB="0" distL="114300" distR="114300" simplePos="0" relativeHeight="251660800" behindDoc="0" locked="0" layoutInCell="1" allowOverlap="1" wp14:anchorId="022526BB" wp14:editId="664B8B87">
              <wp:simplePos x="0" y="0"/>
              <wp:positionH relativeFrom="column">
                <wp:posOffset>0</wp:posOffset>
              </wp:positionH>
              <wp:positionV relativeFrom="paragraph">
                <wp:posOffset>93345</wp:posOffset>
              </wp:positionV>
              <wp:extent cx="60579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6057900" cy="0"/>
                      </a:xfrm>
                      <a:prstGeom prst="line">
                        <a:avLst/>
                      </a:prstGeom>
                      <a:ln w="254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AB58D9F" id="Straight Connector 12" o:spid="_x0000_s1026" style="position:absolute;z-index:251660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7.35pt" to="477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" strokecolor="#ddd8c2 [2894]" strokeweight="2p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B7F27E" w14:textId="77777777" w:rsidR="0033792F" w:rsidRDefault="003379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B7710"/>
    <w:multiLevelType w:val="hybridMultilevel"/>
    <w:tmpl w:val="CD98F4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D33B83"/>
    <w:multiLevelType w:val="hybridMultilevel"/>
    <w:tmpl w:val="C2C8162A"/>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5106F4"/>
    <w:multiLevelType w:val="hybridMultilevel"/>
    <w:tmpl w:val="63D07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94017C6"/>
    <w:multiLevelType w:val="hybridMultilevel"/>
    <w:tmpl w:val="7C089D78"/>
    <w:lvl w:ilvl="0" w:tplc="73060CC8">
      <w:start w:val="1"/>
      <w:numFmt w:val="bullet"/>
      <w:lvlText w:val="•"/>
      <w:lvlJc w:val="left"/>
      <w:pPr>
        <w:tabs>
          <w:tab w:val="num" w:pos="720"/>
        </w:tabs>
        <w:ind w:left="720" w:hanging="360"/>
      </w:pPr>
      <w:rPr>
        <w:rFonts w:ascii="Arial" w:hAnsi="Arial" w:hint="default"/>
      </w:rPr>
    </w:lvl>
    <w:lvl w:ilvl="1" w:tplc="B15809F6" w:tentative="1">
      <w:start w:val="1"/>
      <w:numFmt w:val="bullet"/>
      <w:lvlText w:val="•"/>
      <w:lvlJc w:val="left"/>
      <w:pPr>
        <w:tabs>
          <w:tab w:val="num" w:pos="1440"/>
        </w:tabs>
        <w:ind w:left="1440" w:hanging="360"/>
      </w:pPr>
      <w:rPr>
        <w:rFonts w:ascii="Arial" w:hAnsi="Arial" w:hint="default"/>
      </w:rPr>
    </w:lvl>
    <w:lvl w:ilvl="2" w:tplc="A2AC2708" w:tentative="1">
      <w:start w:val="1"/>
      <w:numFmt w:val="bullet"/>
      <w:lvlText w:val="•"/>
      <w:lvlJc w:val="left"/>
      <w:pPr>
        <w:tabs>
          <w:tab w:val="num" w:pos="2160"/>
        </w:tabs>
        <w:ind w:left="2160" w:hanging="360"/>
      </w:pPr>
      <w:rPr>
        <w:rFonts w:ascii="Arial" w:hAnsi="Arial" w:hint="default"/>
      </w:rPr>
    </w:lvl>
    <w:lvl w:ilvl="3" w:tplc="E48699BC" w:tentative="1">
      <w:start w:val="1"/>
      <w:numFmt w:val="bullet"/>
      <w:lvlText w:val="•"/>
      <w:lvlJc w:val="left"/>
      <w:pPr>
        <w:tabs>
          <w:tab w:val="num" w:pos="2880"/>
        </w:tabs>
        <w:ind w:left="2880" w:hanging="360"/>
      </w:pPr>
      <w:rPr>
        <w:rFonts w:ascii="Arial" w:hAnsi="Arial" w:hint="default"/>
      </w:rPr>
    </w:lvl>
    <w:lvl w:ilvl="4" w:tplc="567666E8" w:tentative="1">
      <w:start w:val="1"/>
      <w:numFmt w:val="bullet"/>
      <w:lvlText w:val="•"/>
      <w:lvlJc w:val="left"/>
      <w:pPr>
        <w:tabs>
          <w:tab w:val="num" w:pos="3600"/>
        </w:tabs>
        <w:ind w:left="3600" w:hanging="360"/>
      </w:pPr>
      <w:rPr>
        <w:rFonts w:ascii="Arial" w:hAnsi="Arial" w:hint="default"/>
      </w:rPr>
    </w:lvl>
    <w:lvl w:ilvl="5" w:tplc="6268AF54" w:tentative="1">
      <w:start w:val="1"/>
      <w:numFmt w:val="bullet"/>
      <w:lvlText w:val="•"/>
      <w:lvlJc w:val="left"/>
      <w:pPr>
        <w:tabs>
          <w:tab w:val="num" w:pos="4320"/>
        </w:tabs>
        <w:ind w:left="4320" w:hanging="360"/>
      </w:pPr>
      <w:rPr>
        <w:rFonts w:ascii="Arial" w:hAnsi="Arial" w:hint="default"/>
      </w:rPr>
    </w:lvl>
    <w:lvl w:ilvl="6" w:tplc="B1709D82" w:tentative="1">
      <w:start w:val="1"/>
      <w:numFmt w:val="bullet"/>
      <w:lvlText w:val="•"/>
      <w:lvlJc w:val="left"/>
      <w:pPr>
        <w:tabs>
          <w:tab w:val="num" w:pos="5040"/>
        </w:tabs>
        <w:ind w:left="5040" w:hanging="360"/>
      </w:pPr>
      <w:rPr>
        <w:rFonts w:ascii="Arial" w:hAnsi="Arial" w:hint="default"/>
      </w:rPr>
    </w:lvl>
    <w:lvl w:ilvl="7" w:tplc="015687F2" w:tentative="1">
      <w:start w:val="1"/>
      <w:numFmt w:val="bullet"/>
      <w:lvlText w:val="•"/>
      <w:lvlJc w:val="left"/>
      <w:pPr>
        <w:tabs>
          <w:tab w:val="num" w:pos="5760"/>
        </w:tabs>
        <w:ind w:left="5760" w:hanging="360"/>
      </w:pPr>
      <w:rPr>
        <w:rFonts w:ascii="Arial" w:hAnsi="Arial" w:hint="default"/>
      </w:rPr>
    </w:lvl>
    <w:lvl w:ilvl="8" w:tplc="C9B496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CA9556F"/>
    <w:multiLevelType w:val="hybridMultilevel"/>
    <w:tmpl w:val="DD5EDA8C"/>
    <w:lvl w:ilvl="0" w:tplc="640480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9772B"/>
    <w:multiLevelType w:val="hybridMultilevel"/>
    <w:tmpl w:val="E11A3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366CD"/>
    <w:multiLevelType w:val="hybridMultilevel"/>
    <w:tmpl w:val="0B925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C84E84"/>
    <w:multiLevelType w:val="multilevel"/>
    <w:tmpl w:val="D2967A42"/>
    <w:lvl w:ilvl="0">
      <w:start w:val="1"/>
      <w:numFmt w:val="bullet"/>
      <w:lvlText w:val=""/>
      <w:lvlJc w:val="left"/>
      <w:pPr>
        <w:tabs>
          <w:tab w:val="num" w:pos="-1035"/>
        </w:tabs>
        <w:ind w:left="-1035" w:hanging="360"/>
      </w:pPr>
      <w:rPr>
        <w:rFonts w:ascii="Symbol" w:hAnsi="Symbol" w:hint="default"/>
        <w:sz w:val="20"/>
      </w:rPr>
    </w:lvl>
    <w:lvl w:ilvl="1" w:tentative="1">
      <w:start w:val="1"/>
      <w:numFmt w:val="bullet"/>
      <w:lvlText w:val="o"/>
      <w:lvlJc w:val="left"/>
      <w:pPr>
        <w:tabs>
          <w:tab w:val="num" w:pos="-315"/>
        </w:tabs>
        <w:ind w:left="-315" w:hanging="360"/>
      </w:pPr>
      <w:rPr>
        <w:rFonts w:ascii="Courier New" w:hAnsi="Courier New" w:hint="default"/>
        <w:sz w:val="20"/>
      </w:rPr>
    </w:lvl>
    <w:lvl w:ilvl="2" w:tentative="1">
      <w:start w:val="1"/>
      <w:numFmt w:val="bullet"/>
      <w:lvlText w:val=""/>
      <w:lvlJc w:val="left"/>
      <w:pPr>
        <w:tabs>
          <w:tab w:val="num" w:pos="405"/>
        </w:tabs>
        <w:ind w:left="405" w:hanging="360"/>
      </w:pPr>
      <w:rPr>
        <w:rFonts w:ascii="Wingdings" w:hAnsi="Wingdings" w:hint="default"/>
        <w:sz w:val="20"/>
      </w:rPr>
    </w:lvl>
    <w:lvl w:ilvl="3" w:tentative="1">
      <w:start w:val="1"/>
      <w:numFmt w:val="bullet"/>
      <w:lvlText w:val=""/>
      <w:lvlJc w:val="left"/>
      <w:pPr>
        <w:tabs>
          <w:tab w:val="num" w:pos="1125"/>
        </w:tabs>
        <w:ind w:left="1125" w:hanging="360"/>
      </w:pPr>
      <w:rPr>
        <w:rFonts w:ascii="Wingdings" w:hAnsi="Wingdings" w:hint="default"/>
        <w:sz w:val="20"/>
      </w:rPr>
    </w:lvl>
    <w:lvl w:ilvl="4" w:tentative="1">
      <w:start w:val="1"/>
      <w:numFmt w:val="bullet"/>
      <w:lvlText w:val=""/>
      <w:lvlJc w:val="left"/>
      <w:pPr>
        <w:tabs>
          <w:tab w:val="num" w:pos="1845"/>
        </w:tabs>
        <w:ind w:left="1845" w:hanging="360"/>
      </w:pPr>
      <w:rPr>
        <w:rFonts w:ascii="Wingdings" w:hAnsi="Wingdings" w:hint="default"/>
        <w:sz w:val="20"/>
      </w:rPr>
    </w:lvl>
    <w:lvl w:ilvl="5" w:tentative="1">
      <w:start w:val="1"/>
      <w:numFmt w:val="bullet"/>
      <w:lvlText w:val=""/>
      <w:lvlJc w:val="left"/>
      <w:pPr>
        <w:tabs>
          <w:tab w:val="num" w:pos="2565"/>
        </w:tabs>
        <w:ind w:left="2565" w:hanging="360"/>
      </w:pPr>
      <w:rPr>
        <w:rFonts w:ascii="Wingdings" w:hAnsi="Wingdings" w:hint="default"/>
        <w:sz w:val="20"/>
      </w:rPr>
    </w:lvl>
    <w:lvl w:ilvl="6" w:tentative="1">
      <w:start w:val="1"/>
      <w:numFmt w:val="bullet"/>
      <w:lvlText w:val=""/>
      <w:lvlJc w:val="left"/>
      <w:pPr>
        <w:tabs>
          <w:tab w:val="num" w:pos="3285"/>
        </w:tabs>
        <w:ind w:left="3285" w:hanging="360"/>
      </w:pPr>
      <w:rPr>
        <w:rFonts w:ascii="Wingdings" w:hAnsi="Wingdings" w:hint="default"/>
        <w:sz w:val="20"/>
      </w:rPr>
    </w:lvl>
    <w:lvl w:ilvl="7" w:tentative="1">
      <w:start w:val="1"/>
      <w:numFmt w:val="bullet"/>
      <w:lvlText w:val=""/>
      <w:lvlJc w:val="left"/>
      <w:pPr>
        <w:tabs>
          <w:tab w:val="num" w:pos="4005"/>
        </w:tabs>
        <w:ind w:left="4005" w:hanging="360"/>
      </w:pPr>
      <w:rPr>
        <w:rFonts w:ascii="Wingdings" w:hAnsi="Wingdings" w:hint="default"/>
        <w:sz w:val="20"/>
      </w:rPr>
    </w:lvl>
    <w:lvl w:ilvl="8" w:tentative="1">
      <w:start w:val="1"/>
      <w:numFmt w:val="bullet"/>
      <w:lvlText w:val=""/>
      <w:lvlJc w:val="left"/>
      <w:pPr>
        <w:tabs>
          <w:tab w:val="num" w:pos="4725"/>
        </w:tabs>
        <w:ind w:left="4725" w:hanging="360"/>
      </w:pPr>
      <w:rPr>
        <w:rFonts w:ascii="Wingdings" w:hAnsi="Wingdings" w:hint="default"/>
        <w:sz w:val="20"/>
      </w:rPr>
    </w:lvl>
  </w:abstractNum>
  <w:abstractNum w:abstractNumId="8" w15:restartNumberingAfterBreak="0">
    <w:nsid w:val="19D528A1"/>
    <w:multiLevelType w:val="hybridMultilevel"/>
    <w:tmpl w:val="B2E6D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C01BDB"/>
    <w:multiLevelType w:val="hybridMultilevel"/>
    <w:tmpl w:val="BF4C4040"/>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AD0415"/>
    <w:multiLevelType w:val="hybridMultilevel"/>
    <w:tmpl w:val="73D67D78"/>
    <w:lvl w:ilvl="0" w:tplc="0409000B">
      <w:start w:val="1"/>
      <w:numFmt w:val="bullet"/>
      <w:lvlText w:val=""/>
      <w:lvlJc w:val="left"/>
      <w:pPr>
        <w:ind w:left="360" w:hanging="360"/>
      </w:pPr>
      <w:rPr>
        <w:rFonts w:ascii="Wingdings" w:hAnsi="Wingdings"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6345E56"/>
    <w:multiLevelType w:val="hybridMultilevel"/>
    <w:tmpl w:val="0950A12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2A7507BD"/>
    <w:multiLevelType w:val="hybridMultilevel"/>
    <w:tmpl w:val="3DD69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A63F64"/>
    <w:multiLevelType w:val="hybridMultilevel"/>
    <w:tmpl w:val="648CCF4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E8A1B51"/>
    <w:multiLevelType w:val="hybridMultilevel"/>
    <w:tmpl w:val="55FADC40"/>
    <w:lvl w:ilvl="0" w:tplc="14008346">
      <w:start w:val="1"/>
      <w:numFmt w:val="decimal"/>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5" w15:restartNumberingAfterBreak="0">
    <w:nsid w:val="497676F9"/>
    <w:multiLevelType w:val="hybridMultilevel"/>
    <w:tmpl w:val="1B86280E"/>
    <w:lvl w:ilvl="0" w:tplc="04090011">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E304C40"/>
    <w:multiLevelType w:val="hybridMultilevel"/>
    <w:tmpl w:val="627E1BC2"/>
    <w:lvl w:ilvl="0" w:tplc="2FA2B3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7B3ADB"/>
    <w:multiLevelType w:val="hybridMultilevel"/>
    <w:tmpl w:val="495812DC"/>
    <w:lvl w:ilvl="0" w:tplc="04090001">
      <w:start w:val="1"/>
      <w:numFmt w:val="bullet"/>
      <w:lvlText w:val=""/>
      <w:lvlJc w:val="left"/>
      <w:pPr>
        <w:ind w:left="360" w:hanging="360"/>
      </w:pPr>
      <w:rPr>
        <w:rFonts w:ascii="Symbol" w:hAnsi="Symbol" w:hint="default"/>
      </w:rPr>
    </w:lvl>
    <w:lvl w:ilvl="1" w:tplc="D60405EC">
      <w:numFmt w:val="bullet"/>
      <w:lvlText w:val="•"/>
      <w:lvlJc w:val="left"/>
      <w:pPr>
        <w:ind w:left="1440" w:hanging="72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5520456"/>
    <w:multiLevelType w:val="hybridMultilevel"/>
    <w:tmpl w:val="09BE16DE"/>
    <w:lvl w:ilvl="0" w:tplc="04090001">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B786528"/>
    <w:multiLevelType w:val="hybridMultilevel"/>
    <w:tmpl w:val="19AC288A"/>
    <w:lvl w:ilvl="0" w:tplc="7EA4BDAA">
      <w:start w:val="1"/>
      <w:numFmt w:val="bullet"/>
      <w:lvlText w:val="•"/>
      <w:lvlJc w:val="left"/>
      <w:pPr>
        <w:tabs>
          <w:tab w:val="num" w:pos="720"/>
        </w:tabs>
        <w:ind w:left="720" w:hanging="360"/>
      </w:pPr>
      <w:rPr>
        <w:rFonts w:ascii="Arial" w:hAnsi="Arial" w:hint="default"/>
      </w:rPr>
    </w:lvl>
    <w:lvl w:ilvl="1" w:tplc="D62875DE" w:tentative="1">
      <w:start w:val="1"/>
      <w:numFmt w:val="bullet"/>
      <w:lvlText w:val="•"/>
      <w:lvlJc w:val="left"/>
      <w:pPr>
        <w:tabs>
          <w:tab w:val="num" w:pos="1440"/>
        </w:tabs>
        <w:ind w:left="1440" w:hanging="360"/>
      </w:pPr>
      <w:rPr>
        <w:rFonts w:ascii="Arial" w:hAnsi="Arial" w:hint="default"/>
      </w:rPr>
    </w:lvl>
    <w:lvl w:ilvl="2" w:tplc="66FAF8C6" w:tentative="1">
      <w:start w:val="1"/>
      <w:numFmt w:val="bullet"/>
      <w:lvlText w:val="•"/>
      <w:lvlJc w:val="left"/>
      <w:pPr>
        <w:tabs>
          <w:tab w:val="num" w:pos="2160"/>
        </w:tabs>
        <w:ind w:left="2160" w:hanging="360"/>
      </w:pPr>
      <w:rPr>
        <w:rFonts w:ascii="Arial" w:hAnsi="Arial" w:hint="default"/>
      </w:rPr>
    </w:lvl>
    <w:lvl w:ilvl="3" w:tplc="8E863C44" w:tentative="1">
      <w:start w:val="1"/>
      <w:numFmt w:val="bullet"/>
      <w:lvlText w:val="•"/>
      <w:lvlJc w:val="left"/>
      <w:pPr>
        <w:tabs>
          <w:tab w:val="num" w:pos="2880"/>
        </w:tabs>
        <w:ind w:left="2880" w:hanging="360"/>
      </w:pPr>
      <w:rPr>
        <w:rFonts w:ascii="Arial" w:hAnsi="Arial" w:hint="default"/>
      </w:rPr>
    </w:lvl>
    <w:lvl w:ilvl="4" w:tplc="4AC0245A" w:tentative="1">
      <w:start w:val="1"/>
      <w:numFmt w:val="bullet"/>
      <w:lvlText w:val="•"/>
      <w:lvlJc w:val="left"/>
      <w:pPr>
        <w:tabs>
          <w:tab w:val="num" w:pos="3600"/>
        </w:tabs>
        <w:ind w:left="3600" w:hanging="360"/>
      </w:pPr>
      <w:rPr>
        <w:rFonts w:ascii="Arial" w:hAnsi="Arial" w:hint="default"/>
      </w:rPr>
    </w:lvl>
    <w:lvl w:ilvl="5" w:tplc="FE804258" w:tentative="1">
      <w:start w:val="1"/>
      <w:numFmt w:val="bullet"/>
      <w:lvlText w:val="•"/>
      <w:lvlJc w:val="left"/>
      <w:pPr>
        <w:tabs>
          <w:tab w:val="num" w:pos="4320"/>
        </w:tabs>
        <w:ind w:left="4320" w:hanging="360"/>
      </w:pPr>
      <w:rPr>
        <w:rFonts w:ascii="Arial" w:hAnsi="Arial" w:hint="default"/>
      </w:rPr>
    </w:lvl>
    <w:lvl w:ilvl="6" w:tplc="84B8E5BA" w:tentative="1">
      <w:start w:val="1"/>
      <w:numFmt w:val="bullet"/>
      <w:lvlText w:val="•"/>
      <w:lvlJc w:val="left"/>
      <w:pPr>
        <w:tabs>
          <w:tab w:val="num" w:pos="5040"/>
        </w:tabs>
        <w:ind w:left="5040" w:hanging="360"/>
      </w:pPr>
      <w:rPr>
        <w:rFonts w:ascii="Arial" w:hAnsi="Arial" w:hint="default"/>
      </w:rPr>
    </w:lvl>
    <w:lvl w:ilvl="7" w:tplc="AA809D3E" w:tentative="1">
      <w:start w:val="1"/>
      <w:numFmt w:val="bullet"/>
      <w:lvlText w:val="•"/>
      <w:lvlJc w:val="left"/>
      <w:pPr>
        <w:tabs>
          <w:tab w:val="num" w:pos="5760"/>
        </w:tabs>
        <w:ind w:left="5760" w:hanging="360"/>
      </w:pPr>
      <w:rPr>
        <w:rFonts w:ascii="Arial" w:hAnsi="Arial" w:hint="default"/>
      </w:rPr>
    </w:lvl>
    <w:lvl w:ilvl="8" w:tplc="E3D8615E"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5F505013"/>
    <w:multiLevelType w:val="hybridMultilevel"/>
    <w:tmpl w:val="7AC0B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9E2D15"/>
    <w:multiLevelType w:val="hybridMultilevel"/>
    <w:tmpl w:val="EE3E7CC6"/>
    <w:lvl w:ilvl="0" w:tplc="65E8086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8418FA"/>
    <w:multiLevelType w:val="hybridMultilevel"/>
    <w:tmpl w:val="06A2F61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15:restartNumberingAfterBreak="0">
    <w:nsid w:val="674A4F41"/>
    <w:multiLevelType w:val="hybridMultilevel"/>
    <w:tmpl w:val="893EA7B6"/>
    <w:lvl w:ilvl="0" w:tplc="641A9F44">
      <w:start w:val="1"/>
      <w:numFmt w:val="bullet"/>
      <w:lvlText w:val="•"/>
      <w:lvlJc w:val="left"/>
      <w:pPr>
        <w:tabs>
          <w:tab w:val="num" w:pos="720"/>
        </w:tabs>
        <w:ind w:left="720" w:hanging="360"/>
      </w:pPr>
      <w:rPr>
        <w:rFonts w:ascii="Arial" w:hAnsi="Arial" w:hint="default"/>
      </w:rPr>
    </w:lvl>
    <w:lvl w:ilvl="1" w:tplc="6206009A" w:tentative="1">
      <w:start w:val="1"/>
      <w:numFmt w:val="bullet"/>
      <w:lvlText w:val="•"/>
      <w:lvlJc w:val="left"/>
      <w:pPr>
        <w:tabs>
          <w:tab w:val="num" w:pos="1440"/>
        </w:tabs>
        <w:ind w:left="1440" w:hanging="360"/>
      </w:pPr>
      <w:rPr>
        <w:rFonts w:ascii="Arial" w:hAnsi="Arial" w:hint="default"/>
      </w:rPr>
    </w:lvl>
    <w:lvl w:ilvl="2" w:tplc="6158C53A" w:tentative="1">
      <w:start w:val="1"/>
      <w:numFmt w:val="bullet"/>
      <w:lvlText w:val="•"/>
      <w:lvlJc w:val="left"/>
      <w:pPr>
        <w:tabs>
          <w:tab w:val="num" w:pos="2160"/>
        </w:tabs>
        <w:ind w:left="2160" w:hanging="360"/>
      </w:pPr>
      <w:rPr>
        <w:rFonts w:ascii="Arial" w:hAnsi="Arial" w:hint="default"/>
      </w:rPr>
    </w:lvl>
    <w:lvl w:ilvl="3" w:tplc="DC02B1B2" w:tentative="1">
      <w:start w:val="1"/>
      <w:numFmt w:val="bullet"/>
      <w:lvlText w:val="•"/>
      <w:lvlJc w:val="left"/>
      <w:pPr>
        <w:tabs>
          <w:tab w:val="num" w:pos="2880"/>
        </w:tabs>
        <w:ind w:left="2880" w:hanging="360"/>
      </w:pPr>
      <w:rPr>
        <w:rFonts w:ascii="Arial" w:hAnsi="Arial" w:hint="default"/>
      </w:rPr>
    </w:lvl>
    <w:lvl w:ilvl="4" w:tplc="687E1CB8" w:tentative="1">
      <w:start w:val="1"/>
      <w:numFmt w:val="bullet"/>
      <w:lvlText w:val="•"/>
      <w:lvlJc w:val="left"/>
      <w:pPr>
        <w:tabs>
          <w:tab w:val="num" w:pos="3600"/>
        </w:tabs>
        <w:ind w:left="3600" w:hanging="360"/>
      </w:pPr>
      <w:rPr>
        <w:rFonts w:ascii="Arial" w:hAnsi="Arial" w:hint="default"/>
      </w:rPr>
    </w:lvl>
    <w:lvl w:ilvl="5" w:tplc="1E88CA48" w:tentative="1">
      <w:start w:val="1"/>
      <w:numFmt w:val="bullet"/>
      <w:lvlText w:val="•"/>
      <w:lvlJc w:val="left"/>
      <w:pPr>
        <w:tabs>
          <w:tab w:val="num" w:pos="4320"/>
        </w:tabs>
        <w:ind w:left="4320" w:hanging="360"/>
      </w:pPr>
      <w:rPr>
        <w:rFonts w:ascii="Arial" w:hAnsi="Arial" w:hint="default"/>
      </w:rPr>
    </w:lvl>
    <w:lvl w:ilvl="6" w:tplc="A846F96C" w:tentative="1">
      <w:start w:val="1"/>
      <w:numFmt w:val="bullet"/>
      <w:lvlText w:val="•"/>
      <w:lvlJc w:val="left"/>
      <w:pPr>
        <w:tabs>
          <w:tab w:val="num" w:pos="5040"/>
        </w:tabs>
        <w:ind w:left="5040" w:hanging="360"/>
      </w:pPr>
      <w:rPr>
        <w:rFonts w:ascii="Arial" w:hAnsi="Arial" w:hint="default"/>
      </w:rPr>
    </w:lvl>
    <w:lvl w:ilvl="7" w:tplc="2EC45EC2" w:tentative="1">
      <w:start w:val="1"/>
      <w:numFmt w:val="bullet"/>
      <w:lvlText w:val="•"/>
      <w:lvlJc w:val="left"/>
      <w:pPr>
        <w:tabs>
          <w:tab w:val="num" w:pos="5760"/>
        </w:tabs>
        <w:ind w:left="5760" w:hanging="360"/>
      </w:pPr>
      <w:rPr>
        <w:rFonts w:ascii="Arial" w:hAnsi="Arial" w:hint="default"/>
      </w:rPr>
    </w:lvl>
    <w:lvl w:ilvl="8" w:tplc="D5B048BC"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C4143D4"/>
    <w:multiLevelType w:val="hybridMultilevel"/>
    <w:tmpl w:val="BE30A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3D1CC6"/>
    <w:multiLevelType w:val="hybridMultilevel"/>
    <w:tmpl w:val="E848B3D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A3210D"/>
    <w:multiLevelType w:val="hybridMultilevel"/>
    <w:tmpl w:val="315010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00361C3"/>
    <w:multiLevelType w:val="multilevel"/>
    <w:tmpl w:val="D882B16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5AE75EC"/>
    <w:multiLevelType w:val="hybridMultilevel"/>
    <w:tmpl w:val="7638B386"/>
    <w:lvl w:ilvl="0" w:tplc="9BC42EDE">
      <w:start w:val="1"/>
      <w:numFmt w:val="bullet"/>
      <w:lvlText w:val="•"/>
      <w:lvlJc w:val="left"/>
      <w:pPr>
        <w:tabs>
          <w:tab w:val="num" w:pos="720"/>
        </w:tabs>
        <w:ind w:left="720" w:hanging="360"/>
      </w:pPr>
      <w:rPr>
        <w:rFonts w:ascii="Arial" w:hAnsi="Arial" w:hint="default"/>
      </w:rPr>
    </w:lvl>
    <w:lvl w:ilvl="1" w:tplc="4E4646DA">
      <w:numFmt w:val="bullet"/>
      <w:lvlText w:val="•"/>
      <w:lvlJc w:val="left"/>
      <w:pPr>
        <w:tabs>
          <w:tab w:val="num" w:pos="1440"/>
        </w:tabs>
        <w:ind w:left="1440" w:hanging="360"/>
      </w:pPr>
      <w:rPr>
        <w:rFonts w:ascii="Arial" w:hAnsi="Arial" w:hint="default"/>
      </w:rPr>
    </w:lvl>
    <w:lvl w:ilvl="2" w:tplc="A18AA83A">
      <w:numFmt w:val="bullet"/>
      <w:lvlText w:val="•"/>
      <w:lvlJc w:val="left"/>
      <w:pPr>
        <w:tabs>
          <w:tab w:val="num" w:pos="2160"/>
        </w:tabs>
        <w:ind w:left="2160" w:hanging="360"/>
      </w:pPr>
      <w:rPr>
        <w:rFonts w:ascii="Arial" w:hAnsi="Arial" w:hint="default"/>
      </w:rPr>
    </w:lvl>
    <w:lvl w:ilvl="3" w:tplc="6900A806" w:tentative="1">
      <w:start w:val="1"/>
      <w:numFmt w:val="bullet"/>
      <w:lvlText w:val="•"/>
      <w:lvlJc w:val="left"/>
      <w:pPr>
        <w:tabs>
          <w:tab w:val="num" w:pos="2880"/>
        </w:tabs>
        <w:ind w:left="2880" w:hanging="360"/>
      </w:pPr>
      <w:rPr>
        <w:rFonts w:ascii="Arial" w:hAnsi="Arial" w:hint="default"/>
      </w:rPr>
    </w:lvl>
    <w:lvl w:ilvl="4" w:tplc="9DFC3A48" w:tentative="1">
      <w:start w:val="1"/>
      <w:numFmt w:val="bullet"/>
      <w:lvlText w:val="•"/>
      <w:lvlJc w:val="left"/>
      <w:pPr>
        <w:tabs>
          <w:tab w:val="num" w:pos="3600"/>
        </w:tabs>
        <w:ind w:left="3600" w:hanging="360"/>
      </w:pPr>
      <w:rPr>
        <w:rFonts w:ascii="Arial" w:hAnsi="Arial" w:hint="default"/>
      </w:rPr>
    </w:lvl>
    <w:lvl w:ilvl="5" w:tplc="33582AE4" w:tentative="1">
      <w:start w:val="1"/>
      <w:numFmt w:val="bullet"/>
      <w:lvlText w:val="•"/>
      <w:lvlJc w:val="left"/>
      <w:pPr>
        <w:tabs>
          <w:tab w:val="num" w:pos="4320"/>
        </w:tabs>
        <w:ind w:left="4320" w:hanging="360"/>
      </w:pPr>
      <w:rPr>
        <w:rFonts w:ascii="Arial" w:hAnsi="Arial" w:hint="default"/>
      </w:rPr>
    </w:lvl>
    <w:lvl w:ilvl="6" w:tplc="F02C76DA" w:tentative="1">
      <w:start w:val="1"/>
      <w:numFmt w:val="bullet"/>
      <w:lvlText w:val="•"/>
      <w:lvlJc w:val="left"/>
      <w:pPr>
        <w:tabs>
          <w:tab w:val="num" w:pos="5040"/>
        </w:tabs>
        <w:ind w:left="5040" w:hanging="360"/>
      </w:pPr>
      <w:rPr>
        <w:rFonts w:ascii="Arial" w:hAnsi="Arial" w:hint="default"/>
      </w:rPr>
    </w:lvl>
    <w:lvl w:ilvl="7" w:tplc="141A876C" w:tentative="1">
      <w:start w:val="1"/>
      <w:numFmt w:val="bullet"/>
      <w:lvlText w:val="•"/>
      <w:lvlJc w:val="left"/>
      <w:pPr>
        <w:tabs>
          <w:tab w:val="num" w:pos="5760"/>
        </w:tabs>
        <w:ind w:left="5760" w:hanging="360"/>
      </w:pPr>
      <w:rPr>
        <w:rFonts w:ascii="Arial" w:hAnsi="Arial" w:hint="default"/>
      </w:rPr>
    </w:lvl>
    <w:lvl w:ilvl="8" w:tplc="ACAE1D8E"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9450CE9"/>
    <w:multiLevelType w:val="hybridMultilevel"/>
    <w:tmpl w:val="072C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6F786D"/>
    <w:multiLevelType w:val="hybridMultilevel"/>
    <w:tmpl w:val="AEE2BA96"/>
    <w:lvl w:ilvl="0" w:tplc="AFC6F5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027762"/>
    <w:multiLevelType w:val="hybridMultilevel"/>
    <w:tmpl w:val="7AC0BD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13"/>
  </w:num>
  <w:num w:numId="3">
    <w:abstractNumId w:val="1"/>
  </w:num>
  <w:num w:numId="4">
    <w:abstractNumId w:val="9"/>
  </w:num>
  <w:num w:numId="5">
    <w:abstractNumId w:val="18"/>
  </w:num>
  <w:num w:numId="6">
    <w:abstractNumId w:val="10"/>
  </w:num>
  <w:num w:numId="7">
    <w:abstractNumId w:val="17"/>
  </w:num>
  <w:num w:numId="8">
    <w:abstractNumId w:val="2"/>
  </w:num>
  <w:num w:numId="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7"/>
  </w:num>
  <w:num w:numId="12">
    <w:abstractNumId w:val="4"/>
  </w:num>
  <w:num w:numId="13">
    <w:abstractNumId w:val="0"/>
  </w:num>
  <w:num w:numId="14">
    <w:abstractNumId w:val="12"/>
  </w:num>
  <w:num w:numId="15">
    <w:abstractNumId w:val="27"/>
  </w:num>
  <w:num w:numId="16">
    <w:abstractNumId w:val="27"/>
  </w:num>
  <w:num w:numId="17">
    <w:abstractNumId w:val="27"/>
  </w:num>
  <w:num w:numId="18">
    <w:abstractNumId w:val="15"/>
  </w:num>
  <w:num w:numId="19">
    <w:abstractNumId w:val="27"/>
  </w:num>
  <w:num w:numId="20">
    <w:abstractNumId w:val="27"/>
  </w:num>
  <w:num w:numId="21">
    <w:abstractNumId w:val="27"/>
  </w:num>
  <w:num w:numId="22">
    <w:abstractNumId w:val="27"/>
  </w:num>
  <w:num w:numId="23">
    <w:abstractNumId w:val="27"/>
  </w:num>
  <w:num w:numId="24">
    <w:abstractNumId w:val="27"/>
  </w:num>
  <w:num w:numId="25">
    <w:abstractNumId w:val="5"/>
  </w:num>
  <w:num w:numId="26">
    <w:abstractNumId w:val="29"/>
  </w:num>
  <w:num w:numId="27">
    <w:abstractNumId w:val="16"/>
  </w:num>
  <w:num w:numId="28">
    <w:abstractNumId w:val="21"/>
  </w:num>
  <w:num w:numId="29">
    <w:abstractNumId w:val="24"/>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0"/>
  </w:num>
  <w:num w:numId="32">
    <w:abstractNumId w:val="11"/>
  </w:num>
  <w:num w:numId="33">
    <w:abstractNumId w:val="8"/>
  </w:num>
  <w:num w:numId="34">
    <w:abstractNumId w:val="26"/>
  </w:num>
  <w:num w:numId="35">
    <w:abstractNumId w:val="20"/>
  </w:num>
  <w:num w:numId="36">
    <w:abstractNumId w:val="6"/>
  </w:num>
  <w:num w:numId="37">
    <w:abstractNumId w:val="28"/>
  </w:num>
  <w:num w:numId="38">
    <w:abstractNumId w:val="19"/>
  </w:num>
  <w:num w:numId="39">
    <w:abstractNumId w:val="3"/>
  </w:num>
  <w:num w:numId="40">
    <w:abstractNumId w:val="25"/>
  </w:num>
  <w:num w:numId="41">
    <w:abstractNumId w:val="23"/>
  </w:num>
  <w:num w:numId="42">
    <w:abstractNumId w:val="3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iyas Kattukandan - I21301">
    <w15:presenceInfo w15:providerId="AD" w15:userId="S::riyas.kattukandan@microchip.com::b82db7bd-41b3-47e1-b02b-03d41f574654"/>
  </w15:person>
  <w15:person w15:author="Somu Monika - I53191">
    <w15:presenceInfo w15:providerId="AD" w15:userId="S::Monika.Somu@microchip.com::a301594a-c3ec-456e-a9b5-1823ba8ad8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0E"/>
    <w:rsid w:val="000045B4"/>
    <w:rsid w:val="000067D8"/>
    <w:rsid w:val="00013D8D"/>
    <w:rsid w:val="00014C93"/>
    <w:rsid w:val="00016773"/>
    <w:rsid w:val="0002511F"/>
    <w:rsid w:val="00030D27"/>
    <w:rsid w:val="00045634"/>
    <w:rsid w:val="000463F3"/>
    <w:rsid w:val="00046F0E"/>
    <w:rsid w:val="00052C5F"/>
    <w:rsid w:val="0005370F"/>
    <w:rsid w:val="000550F4"/>
    <w:rsid w:val="00060D5D"/>
    <w:rsid w:val="0007467F"/>
    <w:rsid w:val="000820AE"/>
    <w:rsid w:val="00083D32"/>
    <w:rsid w:val="000863D6"/>
    <w:rsid w:val="00087993"/>
    <w:rsid w:val="0009139A"/>
    <w:rsid w:val="0009397F"/>
    <w:rsid w:val="00097A16"/>
    <w:rsid w:val="00097BEA"/>
    <w:rsid w:val="000A52B1"/>
    <w:rsid w:val="000B561D"/>
    <w:rsid w:val="000B604F"/>
    <w:rsid w:val="000C144A"/>
    <w:rsid w:val="000C66D9"/>
    <w:rsid w:val="000C680C"/>
    <w:rsid w:val="000D0421"/>
    <w:rsid w:val="000D74B5"/>
    <w:rsid w:val="000E4B89"/>
    <w:rsid w:val="000E5662"/>
    <w:rsid w:val="000E7F60"/>
    <w:rsid w:val="00103C3F"/>
    <w:rsid w:val="001048A0"/>
    <w:rsid w:val="00111E7E"/>
    <w:rsid w:val="001149B4"/>
    <w:rsid w:val="00115A36"/>
    <w:rsid w:val="00121DC8"/>
    <w:rsid w:val="00124F02"/>
    <w:rsid w:val="00130B72"/>
    <w:rsid w:val="00133801"/>
    <w:rsid w:val="00146C25"/>
    <w:rsid w:val="001471BB"/>
    <w:rsid w:val="001509EF"/>
    <w:rsid w:val="0015722D"/>
    <w:rsid w:val="00160D69"/>
    <w:rsid w:val="00161D53"/>
    <w:rsid w:val="001721D8"/>
    <w:rsid w:val="00176E6F"/>
    <w:rsid w:val="001800D2"/>
    <w:rsid w:val="0018343B"/>
    <w:rsid w:val="00186D9B"/>
    <w:rsid w:val="00195962"/>
    <w:rsid w:val="00196E88"/>
    <w:rsid w:val="001A01CB"/>
    <w:rsid w:val="001A2955"/>
    <w:rsid w:val="001B26DF"/>
    <w:rsid w:val="001B48E8"/>
    <w:rsid w:val="001C27A8"/>
    <w:rsid w:val="001C2825"/>
    <w:rsid w:val="001D5A11"/>
    <w:rsid w:val="001E59BF"/>
    <w:rsid w:val="001E5E0C"/>
    <w:rsid w:val="001F06D1"/>
    <w:rsid w:val="0020208F"/>
    <w:rsid w:val="002029F5"/>
    <w:rsid w:val="00203A96"/>
    <w:rsid w:val="00203B98"/>
    <w:rsid w:val="00214CEB"/>
    <w:rsid w:val="00215F76"/>
    <w:rsid w:val="00216974"/>
    <w:rsid w:val="0022170A"/>
    <w:rsid w:val="0022170E"/>
    <w:rsid w:val="00233BA8"/>
    <w:rsid w:val="002402CD"/>
    <w:rsid w:val="00242A09"/>
    <w:rsid w:val="0024310B"/>
    <w:rsid w:val="00244309"/>
    <w:rsid w:val="0024618E"/>
    <w:rsid w:val="00256DC4"/>
    <w:rsid w:val="00257CC0"/>
    <w:rsid w:val="00262E0B"/>
    <w:rsid w:val="00267567"/>
    <w:rsid w:val="0028470A"/>
    <w:rsid w:val="00285AF0"/>
    <w:rsid w:val="00285EC0"/>
    <w:rsid w:val="00287C49"/>
    <w:rsid w:val="00290A0B"/>
    <w:rsid w:val="00290E7D"/>
    <w:rsid w:val="00291B21"/>
    <w:rsid w:val="002A02A4"/>
    <w:rsid w:val="002B36F2"/>
    <w:rsid w:val="002C49DC"/>
    <w:rsid w:val="002C6A65"/>
    <w:rsid w:val="002C6DF2"/>
    <w:rsid w:val="002D08A2"/>
    <w:rsid w:val="002D15D3"/>
    <w:rsid w:val="002D1A61"/>
    <w:rsid w:val="002D425E"/>
    <w:rsid w:val="002D5AAC"/>
    <w:rsid w:val="002F0DA8"/>
    <w:rsid w:val="002F4222"/>
    <w:rsid w:val="0030118E"/>
    <w:rsid w:val="00310C04"/>
    <w:rsid w:val="003165D9"/>
    <w:rsid w:val="0032029B"/>
    <w:rsid w:val="00322E98"/>
    <w:rsid w:val="0032502C"/>
    <w:rsid w:val="00334162"/>
    <w:rsid w:val="003355F5"/>
    <w:rsid w:val="00336D25"/>
    <w:rsid w:val="0033767E"/>
    <w:rsid w:val="0033792F"/>
    <w:rsid w:val="00342F64"/>
    <w:rsid w:val="003472A1"/>
    <w:rsid w:val="00361EB8"/>
    <w:rsid w:val="003634AD"/>
    <w:rsid w:val="00370E3E"/>
    <w:rsid w:val="0038253D"/>
    <w:rsid w:val="00385972"/>
    <w:rsid w:val="003879D1"/>
    <w:rsid w:val="00393A76"/>
    <w:rsid w:val="00395219"/>
    <w:rsid w:val="00395B9C"/>
    <w:rsid w:val="00396220"/>
    <w:rsid w:val="00396401"/>
    <w:rsid w:val="00396739"/>
    <w:rsid w:val="003B0A01"/>
    <w:rsid w:val="003B19FC"/>
    <w:rsid w:val="003B1CFC"/>
    <w:rsid w:val="003B4D1B"/>
    <w:rsid w:val="003B728F"/>
    <w:rsid w:val="003C0673"/>
    <w:rsid w:val="003D2E4F"/>
    <w:rsid w:val="003E6163"/>
    <w:rsid w:val="003E652D"/>
    <w:rsid w:val="003F4C8C"/>
    <w:rsid w:val="003F6613"/>
    <w:rsid w:val="003F7A88"/>
    <w:rsid w:val="00400D12"/>
    <w:rsid w:val="004015BD"/>
    <w:rsid w:val="00404A40"/>
    <w:rsid w:val="004062BF"/>
    <w:rsid w:val="004105F2"/>
    <w:rsid w:val="00415A5B"/>
    <w:rsid w:val="00421DBC"/>
    <w:rsid w:val="00424AF5"/>
    <w:rsid w:val="00426A53"/>
    <w:rsid w:val="00433188"/>
    <w:rsid w:val="00434242"/>
    <w:rsid w:val="00442487"/>
    <w:rsid w:val="0044460C"/>
    <w:rsid w:val="004459B3"/>
    <w:rsid w:val="0044666D"/>
    <w:rsid w:val="004466AE"/>
    <w:rsid w:val="0044780A"/>
    <w:rsid w:val="00447C72"/>
    <w:rsid w:val="00452488"/>
    <w:rsid w:val="00470335"/>
    <w:rsid w:val="004825AD"/>
    <w:rsid w:val="00491F34"/>
    <w:rsid w:val="004A1474"/>
    <w:rsid w:val="004A2DA1"/>
    <w:rsid w:val="004B0765"/>
    <w:rsid w:val="004B2313"/>
    <w:rsid w:val="004B7F15"/>
    <w:rsid w:val="004C255B"/>
    <w:rsid w:val="004D1E89"/>
    <w:rsid w:val="004E0AC3"/>
    <w:rsid w:val="004F10A9"/>
    <w:rsid w:val="004F1F3F"/>
    <w:rsid w:val="004F2282"/>
    <w:rsid w:val="00501B96"/>
    <w:rsid w:val="00502661"/>
    <w:rsid w:val="00510D64"/>
    <w:rsid w:val="00512A64"/>
    <w:rsid w:val="00516C14"/>
    <w:rsid w:val="00516D5C"/>
    <w:rsid w:val="0052118B"/>
    <w:rsid w:val="00525B85"/>
    <w:rsid w:val="00526869"/>
    <w:rsid w:val="0053166B"/>
    <w:rsid w:val="005373C8"/>
    <w:rsid w:val="00541352"/>
    <w:rsid w:val="00543993"/>
    <w:rsid w:val="00553FE1"/>
    <w:rsid w:val="00557C0D"/>
    <w:rsid w:val="005623E5"/>
    <w:rsid w:val="00565433"/>
    <w:rsid w:val="00566DD8"/>
    <w:rsid w:val="00567608"/>
    <w:rsid w:val="00576135"/>
    <w:rsid w:val="005915B3"/>
    <w:rsid w:val="00592F7B"/>
    <w:rsid w:val="005958A1"/>
    <w:rsid w:val="005A6007"/>
    <w:rsid w:val="005A6CED"/>
    <w:rsid w:val="005B14D9"/>
    <w:rsid w:val="005B2316"/>
    <w:rsid w:val="005C1BB2"/>
    <w:rsid w:val="005C56B5"/>
    <w:rsid w:val="005D27C0"/>
    <w:rsid w:val="005D55ED"/>
    <w:rsid w:val="005D6C8C"/>
    <w:rsid w:val="005E275F"/>
    <w:rsid w:val="005F04C4"/>
    <w:rsid w:val="005F16D7"/>
    <w:rsid w:val="005F28FF"/>
    <w:rsid w:val="005F7D3E"/>
    <w:rsid w:val="006138DB"/>
    <w:rsid w:val="006221C8"/>
    <w:rsid w:val="006309AF"/>
    <w:rsid w:val="006432D0"/>
    <w:rsid w:val="00647C45"/>
    <w:rsid w:val="00647F50"/>
    <w:rsid w:val="00653986"/>
    <w:rsid w:val="006545A4"/>
    <w:rsid w:val="006551B4"/>
    <w:rsid w:val="006555FA"/>
    <w:rsid w:val="00656973"/>
    <w:rsid w:val="006606CF"/>
    <w:rsid w:val="00661608"/>
    <w:rsid w:val="006642A1"/>
    <w:rsid w:val="0066447D"/>
    <w:rsid w:val="00665428"/>
    <w:rsid w:val="0066768B"/>
    <w:rsid w:val="00667A0D"/>
    <w:rsid w:val="00677C0A"/>
    <w:rsid w:val="00694828"/>
    <w:rsid w:val="006954ED"/>
    <w:rsid w:val="006A0AA6"/>
    <w:rsid w:val="006A1574"/>
    <w:rsid w:val="006B1422"/>
    <w:rsid w:val="006B544C"/>
    <w:rsid w:val="006B5AE5"/>
    <w:rsid w:val="006B7679"/>
    <w:rsid w:val="006C09F2"/>
    <w:rsid w:val="006C4FD7"/>
    <w:rsid w:val="006C54AA"/>
    <w:rsid w:val="006D7646"/>
    <w:rsid w:val="006E0004"/>
    <w:rsid w:val="006F08CE"/>
    <w:rsid w:val="006F7E8D"/>
    <w:rsid w:val="00704D43"/>
    <w:rsid w:val="0070532C"/>
    <w:rsid w:val="00710CA4"/>
    <w:rsid w:val="0071166D"/>
    <w:rsid w:val="00720B9C"/>
    <w:rsid w:val="007235B4"/>
    <w:rsid w:val="00723D69"/>
    <w:rsid w:val="00732CDD"/>
    <w:rsid w:val="0073310B"/>
    <w:rsid w:val="00733703"/>
    <w:rsid w:val="007376BE"/>
    <w:rsid w:val="00742753"/>
    <w:rsid w:val="00742862"/>
    <w:rsid w:val="00742B4B"/>
    <w:rsid w:val="0074674F"/>
    <w:rsid w:val="00747F78"/>
    <w:rsid w:val="007513A6"/>
    <w:rsid w:val="00763628"/>
    <w:rsid w:val="00771EF7"/>
    <w:rsid w:val="00774781"/>
    <w:rsid w:val="00775782"/>
    <w:rsid w:val="00775D4F"/>
    <w:rsid w:val="00784A30"/>
    <w:rsid w:val="00784D5E"/>
    <w:rsid w:val="007869C7"/>
    <w:rsid w:val="00796BBA"/>
    <w:rsid w:val="007A3FD7"/>
    <w:rsid w:val="007A436C"/>
    <w:rsid w:val="007A4DA1"/>
    <w:rsid w:val="007A6D94"/>
    <w:rsid w:val="007B1A1F"/>
    <w:rsid w:val="007B2E77"/>
    <w:rsid w:val="007B5750"/>
    <w:rsid w:val="007C33ED"/>
    <w:rsid w:val="007C37D2"/>
    <w:rsid w:val="007C4141"/>
    <w:rsid w:val="007C526F"/>
    <w:rsid w:val="007D1EE7"/>
    <w:rsid w:val="007D3F05"/>
    <w:rsid w:val="007D75C3"/>
    <w:rsid w:val="007E0231"/>
    <w:rsid w:val="007E2B3A"/>
    <w:rsid w:val="007E3E5C"/>
    <w:rsid w:val="007E4DAD"/>
    <w:rsid w:val="007E5230"/>
    <w:rsid w:val="007E57A5"/>
    <w:rsid w:val="007E782E"/>
    <w:rsid w:val="007F4E6A"/>
    <w:rsid w:val="007F522F"/>
    <w:rsid w:val="0080017A"/>
    <w:rsid w:val="00802A56"/>
    <w:rsid w:val="008041C6"/>
    <w:rsid w:val="0080596C"/>
    <w:rsid w:val="00812984"/>
    <w:rsid w:val="00813C4F"/>
    <w:rsid w:val="00816BC2"/>
    <w:rsid w:val="00817069"/>
    <w:rsid w:val="00822B2C"/>
    <w:rsid w:val="00831089"/>
    <w:rsid w:val="00835B01"/>
    <w:rsid w:val="008425C7"/>
    <w:rsid w:val="00845409"/>
    <w:rsid w:val="008479F4"/>
    <w:rsid w:val="00851EFE"/>
    <w:rsid w:val="00854DDD"/>
    <w:rsid w:val="00862A3D"/>
    <w:rsid w:val="008644D5"/>
    <w:rsid w:val="00880430"/>
    <w:rsid w:val="00881164"/>
    <w:rsid w:val="00881881"/>
    <w:rsid w:val="008837E5"/>
    <w:rsid w:val="008841EA"/>
    <w:rsid w:val="00887DC1"/>
    <w:rsid w:val="0089381D"/>
    <w:rsid w:val="00894B4C"/>
    <w:rsid w:val="00897B35"/>
    <w:rsid w:val="00897D4C"/>
    <w:rsid w:val="008A2B2C"/>
    <w:rsid w:val="008A2C69"/>
    <w:rsid w:val="008A4075"/>
    <w:rsid w:val="008A5398"/>
    <w:rsid w:val="008A7220"/>
    <w:rsid w:val="008A7DB5"/>
    <w:rsid w:val="008B11FB"/>
    <w:rsid w:val="008C1842"/>
    <w:rsid w:val="008D3851"/>
    <w:rsid w:val="008D4BBC"/>
    <w:rsid w:val="008D7ED2"/>
    <w:rsid w:val="008E1625"/>
    <w:rsid w:val="008E32A8"/>
    <w:rsid w:val="008F37AB"/>
    <w:rsid w:val="008F7254"/>
    <w:rsid w:val="008F79A4"/>
    <w:rsid w:val="009229C3"/>
    <w:rsid w:val="0092553E"/>
    <w:rsid w:val="0093253E"/>
    <w:rsid w:val="00935D93"/>
    <w:rsid w:val="009375CC"/>
    <w:rsid w:val="00937B1D"/>
    <w:rsid w:val="00942A23"/>
    <w:rsid w:val="009430AD"/>
    <w:rsid w:val="00944DD2"/>
    <w:rsid w:val="009513D0"/>
    <w:rsid w:val="00956247"/>
    <w:rsid w:val="009656E4"/>
    <w:rsid w:val="00967EA1"/>
    <w:rsid w:val="00970486"/>
    <w:rsid w:val="00970BC1"/>
    <w:rsid w:val="00971E88"/>
    <w:rsid w:val="009738FE"/>
    <w:rsid w:val="009760B0"/>
    <w:rsid w:val="009815D0"/>
    <w:rsid w:val="00986DFF"/>
    <w:rsid w:val="0099278D"/>
    <w:rsid w:val="009941F6"/>
    <w:rsid w:val="00995150"/>
    <w:rsid w:val="009B2785"/>
    <w:rsid w:val="009B4A86"/>
    <w:rsid w:val="009B4BB8"/>
    <w:rsid w:val="009C160D"/>
    <w:rsid w:val="009C1DD7"/>
    <w:rsid w:val="009D3DD4"/>
    <w:rsid w:val="009E16DF"/>
    <w:rsid w:val="009E555C"/>
    <w:rsid w:val="009E65FF"/>
    <w:rsid w:val="009F09E5"/>
    <w:rsid w:val="00A05ABA"/>
    <w:rsid w:val="00A06C4A"/>
    <w:rsid w:val="00A108B0"/>
    <w:rsid w:val="00A120E3"/>
    <w:rsid w:val="00A12862"/>
    <w:rsid w:val="00A2022F"/>
    <w:rsid w:val="00A238D2"/>
    <w:rsid w:val="00A30E83"/>
    <w:rsid w:val="00A335AB"/>
    <w:rsid w:val="00A36D40"/>
    <w:rsid w:val="00A45CCC"/>
    <w:rsid w:val="00A469E0"/>
    <w:rsid w:val="00A479F0"/>
    <w:rsid w:val="00A47D35"/>
    <w:rsid w:val="00A641E5"/>
    <w:rsid w:val="00A65DE0"/>
    <w:rsid w:val="00A66BE6"/>
    <w:rsid w:val="00A67AF7"/>
    <w:rsid w:val="00A73656"/>
    <w:rsid w:val="00A80C94"/>
    <w:rsid w:val="00A828D8"/>
    <w:rsid w:val="00A83EAC"/>
    <w:rsid w:val="00A869A4"/>
    <w:rsid w:val="00A86A34"/>
    <w:rsid w:val="00A86F47"/>
    <w:rsid w:val="00A919EA"/>
    <w:rsid w:val="00A95974"/>
    <w:rsid w:val="00A9772B"/>
    <w:rsid w:val="00AA4482"/>
    <w:rsid w:val="00AB12ED"/>
    <w:rsid w:val="00AB6B43"/>
    <w:rsid w:val="00AC053A"/>
    <w:rsid w:val="00AC3319"/>
    <w:rsid w:val="00AD4D8B"/>
    <w:rsid w:val="00AD51D2"/>
    <w:rsid w:val="00AE0012"/>
    <w:rsid w:val="00AE48DF"/>
    <w:rsid w:val="00AE717D"/>
    <w:rsid w:val="00AF1BCC"/>
    <w:rsid w:val="00AF510E"/>
    <w:rsid w:val="00B04D03"/>
    <w:rsid w:val="00B0518F"/>
    <w:rsid w:val="00B053DB"/>
    <w:rsid w:val="00B1306C"/>
    <w:rsid w:val="00B22E35"/>
    <w:rsid w:val="00B22F24"/>
    <w:rsid w:val="00B230FB"/>
    <w:rsid w:val="00B23D2A"/>
    <w:rsid w:val="00B343DA"/>
    <w:rsid w:val="00B3614C"/>
    <w:rsid w:val="00B44981"/>
    <w:rsid w:val="00B52AC8"/>
    <w:rsid w:val="00B61EAF"/>
    <w:rsid w:val="00B622BB"/>
    <w:rsid w:val="00B67F86"/>
    <w:rsid w:val="00B7563D"/>
    <w:rsid w:val="00B8127F"/>
    <w:rsid w:val="00B917B1"/>
    <w:rsid w:val="00B94D04"/>
    <w:rsid w:val="00B96D0B"/>
    <w:rsid w:val="00BA0260"/>
    <w:rsid w:val="00BA1F94"/>
    <w:rsid w:val="00BA2D73"/>
    <w:rsid w:val="00BA3811"/>
    <w:rsid w:val="00BA50B2"/>
    <w:rsid w:val="00BB5373"/>
    <w:rsid w:val="00BC1488"/>
    <w:rsid w:val="00BC21EA"/>
    <w:rsid w:val="00BC2936"/>
    <w:rsid w:val="00BC7504"/>
    <w:rsid w:val="00BD07CB"/>
    <w:rsid w:val="00BE70A4"/>
    <w:rsid w:val="00BF0284"/>
    <w:rsid w:val="00BF26CA"/>
    <w:rsid w:val="00C024C9"/>
    <w:rsid w:val="00C04146"/>
    <w:rsid w:val="00C05C2E"/>
    <w:rsid w:val="00C104A2"/>
    <w:rsid w:val="00C116BF"/>
    <w:rsid w:val="00C21C0E"/>
    <w:rsid w:val="00C261AD"/>
    <w:rsid w:val="00C27FE9"/>
    <w:rsid w:val="00C36932"/>
    <w:rsid w:val="00C51472"/>
    <w:rsid w:val="00C53D69"/>
    <w:rsid w:val="00C60637"/>
    <w:rsid w:val="00C7073B"/>
    <w:rsid w:val="00C81E31"/>
    <w:rsid w:val="00C8350D"/>
    <w:rsid w:val="00C87533"/>
    <w:rsid w:val="00C91031"/>
    <w:rsid w:val="00C9783E"/>
    <w:rsid w:val="00C97DDE"/>
    <w:rsid w:val="00CA2D19"/>
    <w:rsid w:val="00CB034C"/>
    <w:rsid w:val="00CB55DA"/>
    <w:rsid w:val="00CC00A9"/>
    <w:rsid w:val="00CC2595"/>
    <w:rsid w:val="00CC37B7"/>
    <w:rsid w:val="00CC3C79"/>
    <w:rsid w:val="00CC44CC"/>
    <w:rsid w:val="00CC4BEF"/>
    <w:rsid w:val="00CC71E8"/>
    <w:rsid w:val="00CD0FB3"/>
    <w:rsid w:val="00CD6241"/>
    <w:rsid w:val="00CD6637"/>
    <w:rsid w:val="00CD7D38"/>
    <w:rsid w:val="00CE2C17"/>
    <w:rsid w:val="00CE4571"/>
    <w:rsid w:val="00CE555E"/>
    <w:rsid w:val="00CE570E"/>
    <w:rsid w:val="00CF1E44"/>
    <w:rsid w:val="00CF45BE"/>
    <w:rsid w:val="00D010C9"/>
    <w:rsid w:val="00D025E7"/>
    <w:rsid w:val="00D0507C"/>
    <w:rsid w:val="00D07DBA"/>
    <w:rsid w:val="00D236E7"/>
    <w:rsid w:val="00D24475"/>
    <w:rsid w:val="00D320AE"/>
    <w:rsid w:val="00D3226A"/>
    <w:rsid w:val="00D37F7C"/>
    <w:rsid w:val="00D40A41"/>
    <w:rsid w:val="00D514D9"/>
    <w:rsid w:val="00D51E1F"/>
    <w:rsid w:val="00D5540A"/>
    <w:rsid w:val="00D56115"/>
    <w:rsid w:val="00D646B3"/>
    <w:rsid w:val="00D64AAD"/>
    <w:rsid w:val="00D677CC"/>
    <w:rsid w:val="00D67A0B"/>
    <w:rsid w:val="00D700B8"/>
    <w:rsid w:val="00D805FE"/>
    <w:rsid w:val="00D8760D"/>
    <w:rsid w:val="00D93062"/>
    <w:rsid w:val="00D930BA"/>
    <w:rsid w:val="00D932C3"/>
    <w:rsid w:val="00DA0928"/>
    <w:rsid w:val="00DB0359"/>
    <w:rsid w:val="00DB36AA"/>
    <w:rsid w:val="00DB4638"/>
    <w:rsid w:val="00DC013A"/>
    <w:rsid w:val="00DC7008"/>
    <w:rsid w:val="00DD0E82"/>
    <w:rsid w:val="00DD3C24"/>
    <w:rsid w:val="00DD6420"/>
    <w:rsid w:val="00DD7771"/>
    <w:rsid w:val="00DE302D"/>
    <w:rsid w:val="00DE780A"/>
    <w:rsid w:val="00DF0B98"/>
    <w:rsid w:val="00DF237F"/>
    <w:rsid w:val="00DF2D0F"/>
    <w:rsid w:val="00E053B2"/>
    <w:rsid w:val="00E05D73"/>
    <w:rsid w:val="00E10B77"/>
    <w:rsid w:val="00E219C5"/>
    <w:rsid w:val="00E21A31"/>
    <w:rsid w:val="00E304D0"/>
    <w:rsid w:val="00E36D39"/>
    <w:rsid w:val="00E60987"/>
    <w:rsid w:val="00E61D8D"/>
    <w:rsid w:val="00E62445"/>
    <w:rsid w:val="00E62787"/>
    <w:rsid w:val="00E6328F"/>
    <w:rsid w:val="00E64FFE"/>
    <w:rsid w:val="00E6604E"/>
    <w:rsid w:val="00E7185A"/>
    <w:rsid w:val="00E73404"/>
    <w:rsid w:val="00E7349D"/>
    <w:rsid w:val="00E76FFC"/>
    <w:rsid w:val="00E8619F"/>
    <w:rsid w:val="00E9440B"/>
    <w:rsid w:val="00E96D3F"/>
    <w:rsid w:val="00EA3C1D"/>
    <w:rsid w:val="00EA690A"/>
    <w:rsid w:val="00EB0CD2"/>
    <w:rsid w:val="00EB1668"/>
    <w:rsid w:val="00EB3D34"/>
    <w:rsid w:val="00EB45B5"/>
    <w:rsid w:val="00EB534E"/>
    <w:rsid w:val="00EC52CF"/>
    <w:rsid w:val="00EC78B8"/>
    <w:rsid w:val="00ED5C6E"/>
    <w:rsid w:val="00ED672D"/>
    <w:rsid w:val="00EE5509"/>
    <w:rsid w:val="00EF721C"/>
    <w:rsid w:val="00F0325D"/>
    <w:rsid w:val="00F03697"/>
    <w:rsid w:val="00F1014A"/>
    <w:rsid w:val="00F12FAA"/>
    <w:rsid w:val="00F20EE9"/>
    <w:rsid w:val="00F2113C"/>
    <w:rsid w:val="00F242A8"/>
    <w:rsid w:val="00F2797F"/>
    <w:rsid w:val="00F30A4A"/>
    <w:rsid w:val="00F313B1"/>
    <w:rsid w:val="00F314ED"/>
    <w:rsid w:val="00F32D6C"/>
    <w:rsid w:val="00F337D6"/>
    <w:rsid w:val="00F34354"/>
    <w:rsid w:val="00F37B4D"/>
    <w:rsid w:val="00F45711"/>
    <w:rsid w:val="00F46C0C"/>
    <w:rsid w:val="00F511F9"/>
    <w:rsid w:val="00F537D1"/>
    <w:rsid w:val="00F56B51"/>
    <w:rsid w:val="00F629BF"/>
    <w:rsid w:val="00F63263"/>
    <w:rsid w:val="00F648D7"/>
    <w:rsid w:val="00F64FE1"/>
    <w:rsid w:val="00F66E55"/>
    <w:rsid w:val="00F70861"/>
    <w:rsid w:val="00F724D4"/>
    <w:rsid w:val="00F73B74"/>
    <w:rsid w:val="00F7539D"/>
    <w:rsid w:val="00F80852"/>
    <w:rsid w:val="00F81469"/>
    <w:rsid w:val="00F81C6D"/>
    <w:rsid w:val="00F86AB2"/>
    <w:rsid w:val="00F9078F"/>
    <w:rsid w:val="00FA0D6B"/>
    <w:rsid w:val="00FA2A8F"/>
    <w:rsid w:val="00FA2E59"/>
    <w:rsid w:val="00FB2FE9"/>
    <w:rsid w:val="00FB3090"/>
    <w:rsid w:val="00FB5234"/>
    <w:rsid w:val="00FC3EC0"/>
    <w:rsid w:val="00FC7B48"/>
    <w:rsid w:val="00FE2C71"/>
    <w:rsid w:val="00FE3112"/>
    <w:rsid w:val="00FE565D"/>
    <w:rsid w:val="00FF05F8"/>
    <w:rsid w:val="00FF50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8A96BD"/>
  <w15:docId w15:val="{69ACCA77-7220-418C-AE05-BABE68683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H1,H11,H12,H13,H14,H15,H16,H17,H18,H19,H111,H121,H131,H141,H151,H161,H171,H181,H110,H112,H122,H132,H142,H152,H162,H172,H182,H191,H1111,H1211,H1311,H1411,H1511,H1611,H1711,H1811,H113,H123,H133,H143,H153,H163,H173,H183,H192,H1112,H1212,H1312,h1"/>
    <w:basedOn w:val="Normal"/>
    <w:next w:val="Normal"/>
    <w:link w:val="Heading1Char"/>
    <w:qFormat/>
    <w:rsid w:val="000067D8"/>
    <w:pPr>
      <w:keepNext/>
      <w:numPr>
        <w:numId w:val="1"/>
      </w:numPr>
      <w:spacing w:before="240" w:after="60"/>
      <w:outlineLvl w:val="0"/>
    </w:pPr>
    <w:rPr>
      <w:rFonts w:ascii="Arial" w:hAnsi="Arial" w:cs="Arial"/>
      <w:b/>
      <w:bCs/>
      <w:kern w:val="32"/>
      <w:sz w:val="32"/>
      <w:szCs w:val="32"/>
      <w:lang w:val="en-GB"/>
    </w:rPr>
  </w:style>
  <w:style w:type="paragraph" w:styleId="Heading2">
    <w:name w:val="heading 2"/>
    <w:aliases w:val="H2,H21,H22,H211,H23,H212,H24,H213,H25,H214,H26,H215,H27,H216,H28,H217,H221,H2111,H231,H2121,H241,H2131,H251,H2141,H261,H2151,H271,H2161,H29,H218,H222,H2112,H232,H2122,H242,H2132,H252,H2142,H262,H2152,H272,H2162,H210,H219,H223,H2113,H233,H2123"/>
    <w:basedOn w:val="Normal"/>
    <w:next w:val="Normal"/>
    <w:link w:val="Heading2Char"/>
    <w:qFormat/>
    <w:rsid w:val="000067D8"/>
    <w:pPr>
      <w:keepNext/>
      <w:numPr>
        <w:ilvl w:val="1"/>
        <w:numId w:val="1"/>
      </w:numPr>
      <w:spacing w:before="240" w:after="60"/>
      <w:outlineLvl w:val="1"/>
    </w:pPr>
    <w:rPr>
      <w:rFonts w:ascii="Arial" w:hAnsi="Arial" w:cs="Arial"/>
      <w:b/>
      <w:bCs/>
      <w:i/>
      <w:iCs/>
      <w:sz w:val="28"/>
      <w:szCs w:val="28"/>
      <w:lang w:val="en-GB"/>
    </w:rPr>
  </w:style>
  <w:style w:type="paragraph" w:styleId="Heading3">
    <w:name w:val="heading 3"/>
    <w:aliases w:val="H3,H31,H32,H33,H34,H35,H36,H37,H38,H39,H311,H321,H331,H341,H351,H361,H371,H381,H310,H312,H322,H332,H342,H352,H362,H372,H382,H313,H314,H323,H333,H343,H353,H363,H373,H383,H315,H324,H334,H344,H354,H364,H374,H384,H316,H325,H335,H345,H355,H365"/>
    <w:basedOn w:val="Normal"/>
    <w:next w:val="Normal"/>
    <w:link w:val="Heading3Char"/>
    <w:qFormat/>
    <w:rsid w:val="000067D8"/>
    <w:pPr>
      <w:keepNext/>
      <w:numPr>
        <w:ilvl w:val="2"/>
        <w:numId w:val="1"/>
      </w:numPr>
      <w:spacing w:before="240" w:after="60"/>
      <w:outlineLvl w:val="2"/>
    </w:pPr>
    <w:rPr>
      <w:rFonts w:ascii="Arial" w:hAnsi="Arial" w:cs="Arial"/>
      <w:b/>
      <w:bCs/>
      <w:sz w:val="26"/>
      <w:szCs w:val="26"/>
      <w:lang w:val="en-GB"/>
    </w:rPr>
  </w:style>
  <w:style w:type="paragraph" w:styleId="Heading4">
    <w:name w:val="heading 4"/>
    <w:aliases w:val="H4,H41,H42,H43,Heading 14,Heading 141,Heading 142,Heading 143,Heading 1411,Heading 1421,Heading 144,Heading 1412,Heading 1422,Heading 145,Heading 1413,Heading 1423,Heading 146,Heading 1414,Heading 1424,Heading 147,Heading 1415,Heading 1425"/>
    <w:basedOn w:val="Normal"/>
    <w:next w:val="Normal"/>
    <w:link w:val="Heading4Char"/>
    <w:autoRedefine/>
    <w:qFormat/>
    <w:rsid w:val="00D700B8"/>
    <w:pPr>
      <w:keepNext/>
      <w:numPr>
        <w:ilvl w:val="3"/>
        <w:numId w:val="1"/>
      </w:numPr>
      <w:spacing w:before="240" w:after="60"/>
      <w:outlineLvl w:val="3"/>
    </w:pPr>
    <w:rPr>
      <w:b/>
      <w:bCs/>
      <w:szCs w:val="28"/>
      <w:lang w:val="en-GB"/>
    </w:rPr>
  </w:style>
  <w:style w:type="paragraph" w:styleId="Heading5">
    <w:name w:val="heading 5"/>
    <w:aliases w:val="H5,H51,H52,H511,H53,H512,H54,H513,H55,H514,H56,H515,H57,H516,H521,H5111,H531,H5121,H541,H5131,H551,H5141,H561,H5151"/>
    <w:basedOn w:val="Normal"/>
    <w:next w:val="Normal"/>
    <w:link w:val="Heading5Char"/>
    <w:autoRedefine/>
    <w:qFormat/>
    <w:rsid w:val="000067D8"/>
    <w:pPr>
      <w:numPr>
        <w:ilvl w:val="4"/>
        <w:numId w:val="1"/>
      </w:numPr>
      <w:spacing w:before="240" w:after="60"/>
      <w:outlineLvl w:val="4"/>
    </w:pPr>
    <w:rPr>
      <w:b/>
      <w:bCs/>
      <w:i/>
      <w:iCs/>
      <w:szCs w:val="26"/>
      <w:lang w:val="en-GB"/>
    </w:rPr>
  </w:style>
  <w:style w:type="paragraph" w:styleId="Heading6">
    <w:name w:val="heading 6"/>
    <w:aliases w:val="H6,H61,H62,H611"/>
    <w:basedOn w:val="Normal"/>
    <w:next w:val="Normal"/>
    <w:link w:val="Heading6Char"/>
    <w:qFormat/>
    <w:rsid w:val="000067D8"/>
    <w:pPr>
      <w:numPr>
        <w:ilvl w:val="5"/>
        <w:numId w:val="1"/>
      </w:numPr>
      <w:spacing w:before="240" w:after="60"/>
      <w:outlineLvl w:val="5"/>
    </w:pPr>
    <w:rPr>
      <w:b/>
      <w:bCs/>
      <w:sz w:val="22"/>
      <w:szCs w:val="22"/>
      <w:lang w:val="en-GB"/>
    </w:rPr>
  </w:style>
  <w:style w:type="paragraph" w:styleId="Heading7">
    <w:name w:val="heading 7"/>
    <w:basedOn w:val="Normal"/>
    <w:next w:val="Normal"/>
    <w:link w:val="Heading7Char"/>
    <w:qFormat/>
    <w:rsid w:val="000067D8"/>
    <w:pPr>
      <w:numPr>
        <w:ilvl w:val="6"/>
        <w:numId w:val="1"/>
      </w:numPr>
      <w:spacing w:before="240" w:after="60"/>
      <w:outlineLvl w:val="6"/>
    </w:pPr>
    <w:rPr>
      <w:lang w:val="en-GB"/>
    </w:rPr>
  </w:style>
  <w:style w:type="paragraph" w:styleId="Heading8">
    <w:name w:val="heading 8"/>
    <w:basedOn w:val="Normal"/>
    <w:next w:val="Normal"/>
    <w:link w:val="Heading8Char"/>
    <w:qFormat/>
    <w:rsid w:val="000067D8"/>
    <w:pPr>
      <w:numPr>
        <w:ilvl w:val="7"/>
        <w:numId w:val="1"/>
      </w:numPr>
      <w:spacing w:before="240" w:after="60"/>
      <w:outlineLvl w:val="7"/>
    </w:pPr>
    <w:rPr>
      <w:i/>
      <w:iCs/>
      <w:lang w:val="en-GB"/>
    </w:rPr>
  </w:style>
  <w:style w:type="paragraph" w:styleId="Heading9">
    <w:name w:val="heading 9"/>
    <w:basedOn w:val="Normal"/>
    <w:next w:val="Normal"/>
    <w:link w:val="Heading9Char"/>
    <w:qFormat/>
    <w:rsid w:val="000067D8"/>
    <w:pPr>
      <w:numPr>
        <w:ilvl w:val="8"/>
        <w:numId w:val="1"/>
      </w:numPr>
      <w:spacing w:before="240" w:after="60"/>
      <w:outlineLvl w:val="8"/>
    </w:pPr>
    <w:rPr>
      <w:rFonts w:ascii="Arial" w:hAnsi="Arial" w:cs="Arial"/>
      <w:sz w:val="22"/>
      <w:szCs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H11 Char,H12 Char,H13 Char,H14 Char,H15 Char,H16 Char,H17 Char,H18 Char,H19 Char,H111 Char,H121 Char,H131 Char,H141 Char,H151 Char,H161 Char,H171 Char,H181 Char,H110 Char,H112 Char,H122 Char,H132 Char,H142 Char,H152 Char,H162 Char"/>
    <w:basedOn w:val="DefaultParagraphFont"/>
    <w:link w:val="Heading1"/>
    <w:rsid w:val="000067D8"/>
    <w:rPr>
      <w:rFonts w:ascii="Arial" w:hAnsi="Arial" w:cs="Arial"/>
      <w:b/>
      <w:bCs/>
      <w:kern w:val="32"/>
      <w:sz w:val="32"/>
      <w:szCs w:val="32"/>
      <w:lang w:val="en-GB"/>
    </w:rPr>
  </w:style>
  <w:style w:type="character" w:customStyle="1" w:styleId="Heading2Char">
    <w:name w:val="Heading 2 Char"/>
    <w:aliases w:val="H2 Char,H21 Char,H22 Char,H211 Char,H23 Char,H212 Char,H24 Char,H213 Char,H25 Char,H214 Char,H26 Char,H215 Char,H27 Char,H216 Char,H28 Char,H217 Char,H221 Char,H2111 Char,H231 Char,H2121 Char,H241 Char,H2131 Char,H251 Char,H2141 Char"/>
    <w:basedOn w:val="DefaultParagraphFont"/>
    <w:link w:val="Heading2"/>
    <w:rsid w:val="000067D8"/>
    <w:rPr>
      <w:rFonts w:ascii="Arial" w:hAnsi="Arial" w:cs="Arial"/>
      <w:b/>
      <w:bCs/>
      <w:i/>
      <w:iCs/>
      <w:sz w:val="28"/>
      <w:szCs w:val="28"/>
      <w:lang w:val="en-GB"/>
    </w:rPr>
  </w:style>
  <w:style w:type="character" w:customStyle="1" w:styleId="Heading3Char">
    <w:name w:val="Heading 3 Char"/>
    <w:aliases w:val="H3 Char,H31 Char,H32 Char,H33 Char,H34 Char,H35 Char,H36 Char,H37 Char,H38 Char,H39 Char,H311 Char,H321 Char,H331 Char,H341 Char,H351 Char,H361 Char,H371 Char,H381 Char,H310 Char,H312 Char,H322 Char,H332 Char,H342 Char,H352 Char,H362 Char"/>
    <w:basedOn w:val="DefaultParagraphFont"/>
    <w:link w:val="Heading3"/>
    <w:rsid w:val="000067D8"/>
    <w:rPr>
      <w:rFonts w:ascii="Arial" w:hAnsi="Arial" w:cs="Arial"/>
      <w:b/>
      <w:bCs/>
      <w:sz w:val="26"/>
      <w:szCs w:val="26"/>
      <w:lang w:val="en-GB"/>
    </w:rPr>
  </w:style>
  <w:style w:type="character" w:customStyle="1" w:styleId="Heading4Char">
    <w:name w:val="Heading 4 Char"/>
    <w:aliases w:val="H4 Char,H41 Char,H42 Char,H43 Char,Heading 14 Char,Heading 141 Char,Heading 142 Char,Heading 143 Char,Heading 1411 Char,Heading 1421 Char,Heading 144 Char,Heading 1412 Char,Heading 1422 Char,Heading 145 Char,Heading 1413 Char"/>
    <w:basedOn w:val="DefaultParagraphFont"/>
    <w:link w:val="Heading4"/>
    <w:rsid w:val="00D700B8"/>
    <w:rPr>
      <w:b/>
      <w:bCs/>
      <w:sz w:val="24"/>
      <w:szCs w:val="28"/>
      <w:lang w:val="en-GB"/>
    </w:rPr>
  </w:style>
  <w:style w:type="character" w:customStyle="1" w:styleId="Heading5Char">
    <w:name w:val="Heading 5 Char"/>
    <w:aliases w:val="H5 Char,H51 Char,H52 Char,H511 Char,H53 Char,H512 Char,H54 Char,H513 Char,H55 Char,H514 Char,H56 Char,H515 Char,H57 Char,H516 Char,H521 Char,H5111 Char,H531 Char,H5121 Char,H541 Char,H5131 Char,H551 Char,H5141 Char,H561 Char,H5151 Char"/>
    <w:basedOn w:val="DefaultParagraphFont"/>
    <w:link w:val="Heading5"/>
    <w:rsid w:val="000067D8"/>
    <w:rPr>
      <w:b/>
      <w:bCs/>
      <w:i/>
      <w:iCs/>
      <w:sz w:val="24"/>
      <w:szCs w:val="26"/>
      <w:lang w:val="en-GB"/>
    </w:rPr>
  </w:style>
  <w:style w:type="character" w:customStyle="1" w:styleId="Heading6Char">
    <w:name w:val="Heading 6 Char"/>
    <w:aliases w:val="H6 Char,H61 Char,H62 Char,H611 Char"/>
    <w:basedOn w:val="DefaultParagraphFont"/>
    <w:link w:val="Heading6"/>
    <w:rsid w:val="000067D8"/>
    <w:rPr>
      <w:b/>
      <w:bCs/>
      <w:sz w:val="22"/>
      <w:szCs w:val="22"/>
      <w:lang w:val="en-GB"/>
    </w:rPr>
  </w:style>
  <w:style w:type="character" w:customStyle="1" w:styleId="Heading7Char">
    <w:name w:val="Heading 7 Char"/>
    <w:basedOn w:val="DefaultParagraphFont"/>
    <w:link w:val="Heading7"/>
    <w:rsid w:val="000067D8"/>
    <w:rPr>
      <w:sz w:val="24"/>
      <w:szCs w:val="24"/>
      <w:lang w:val="en-GB"/>
    </w:rPr>
  </w:style>
  <w:style w:type="character" w:customStyle="1" w:styleId="Heading8Char">
    <w:name w:val="Heading 8 Char"/>
    <w:basedOn w:val="DefaultParagraphFont"/>
    <w:link w:val="Heading8"/>
    <w:rsid w:val="000067D8"/>
    <w:rPr>
      <w:i/>
      <w:iCs/>
      <w:sz w:val="24"/>
      <w:szCs w:val="24"/>
      <w:lang w:val="en-GB"/>
    </w:rPr>
  </w:style>
  <w:style w:type="character" w:customStyle="1" w:styleId="Heading9Char">
    <w:name w:val="Heading 9 Char"/>
    <w:basedOn w:val="DefaultParagraphFont"/>
    <w:link w:val="Heading9"/>
    <w:rsid w:val="000067D8"/>
    <w:rPr>
      <w:rFonts w:ascii="Arial" w:hAnsi="Arial" w:cs="Arial"/>
      <w:sz w:val="22"/>
      <w:szCs w:val="22"/>
      <w:lang w:val="en-GB"/>
    </w:rPr>
  </w:style>
  <w:style w:type="character" w:styleId="Strong">
    <w:name w:val="Strong"/>
    <w:basedOn w:val="DefaultParagraphFont"/>
    <w:qFormat/>
    <w:rsid w:val="000067D8"/>
    <w:rPr>
      <w:b/>
      <w:bCs/>
    </w:rPr>
  </w:style>
  <w:style w:type="paragraph" w:styleId="TOC1">
    <w:name w:val="toc 1"/>
    <w:basedOn w:val="Normal"/>
    <w:next w:val="Normal"/>
    <w:autoRedefine/>
    <w:uiPriority w:val="39"/>
    <w:rsid w:val="00A86F47"/>
    <w:pPr>
      <w:tabs>
        <w:tab w:val="left" w:pos="480"/>
        <w:tab w:val="right" w:leader="dot" w:pos="9630"/>
      </w:tabs>
      <w:ind w:right="540"/>
    </w:pPr>
    <w:rPr>
      <w:lang w:val="en-GB"/>
    </w:rPr>
  </w:style>
  <w:style w:type="paragraph" w:styleId="TOC2">
    <w:name w:val="toc 2"/>
    <w:basedOn w:val="Normal"/>
    <w:next w:val="Normal"/>
    <w:autoRedefine/>
    <w:uiPriority w:val="39"/>
    <w:rsid w:val="00A86F47"/>
    <w:pPr>
      <w:tabs>
        <w:tab w:val="left" w:pos="880"/>
        <w:tab w:val="right" w:leader="dot" w:pos="9630"/>
      </w:tabs>
      <w:ind w:left="240"/>
    </w:pPr>
    <w:rPr>
      <w:lang w:val="en-GB"/>
    </w:rPr>
  </w:style>
  <w:style w:type="paragraph" w:styleId="TOC3">
    <w:name w:val="toc 3"/>
    <w:basedOn w:val="Normal"/>
    <w:next w:val="Normal"/>
    <w:autoRedefine/>
    <w:uiPriority w:val="39"/>
    <w:rsid w:val="000067D8"/>
    <w:pPr>
      <w:ind w:left="480"/>
    </w:pPr>
    <w:rPr>
      <w:lang w:val="en-GB"/>
    </w:rPr>
  </w:style>
  <w:style w:type="paragraph" w:styleId="TOC4">
    <w:name w:val="toc 4"/>
    <w:basedOn w:val="Normal"/>
    <w:next w:val="Normal"/>
    <w:autoRedefine/>
    <w:uiPriority w:val="39"/>
    <w:rsid w:val="000067D8"/>
    <w:pPr>
      <w:ind w:left="720"/>
    </w:pPr>
    <w:rPr>
      <w:lang w:val="en-GB"/>
    </w:rPr>
  </w:style>
  <w:style w:type="character" w:styleId="Hyperlink">
    <w:name w:val="Hyperlink"/>
    <w:basedOn w:val="DefaultParagraphFont"/>
    <w:uiPriority w:val="99"/>
    <w:rsid w:val="000067D8"/>
    <w:rPr>
      <w:color w:val="0000FF"/>
      <w:u w:val="single"/>
    </w:rPr>
  </w:style>
  <w:style w:type="paragraph" w:customStyle="1" w:styleId="Maintitle">
    <w:name w:val="Main title"/>
    <w:basedOn w:val="Normal"/>
    <w:next w:val="Normal"/>
    <w:rsid w:val="000067D8"/>
    <w:rPr>
      <w:rFonts w:ascii="ChollaSansRegular" w:hAnsi="ChollaSansRegular"/>
      <w:sz w:val="80"/>
      <w:szCs w:val="20"/>
      <w:lang w:val="en-GB"/>
    </w:rPr>
  </w:style>
  <w:style w:type="paragraph" w:customStyle="1" w:styleId="GeneralTitle">
    <w:name w:val="General Title"/>
    <w:basedOn w:val="Normal"/>
    <w:next w:val="Normal"/>
    <w:rsid w:val="000067D8"/>
    <w:pPr>
      <w:jc w:val="center"/>
    </w:pPr>
    <w:rPr>
      <w:rFonts w:ascii="Gill Sans MT" w:hAnsi="Gill Sans MT"/>
      <w:b/>
      <w:szCs w:val="20"/>
      <w:lang w:val="en-GB"/>
    </w:rPr>
  </w:style>
  <w:style w:type="paragraph" w:styleId="TableofFigures">
    <w:name w:val="table of figures"/>
    <w:basedOn w:val="Normal"/>
    <w:next w:val="Normal"/>
    <w:semiHidden/>
    <w:rsid w:val="000067D8"/>
    <w:rPr>
      <w:rFonts w:ascii="Gill Sans MT Light" w:hAnsi="Gill Sans MT Light"/>
      <w:sz w:val="20"/>
      <w:szCs w:val="20"/>
      <w:lang w:val="en-GB"/>
    </w:rPr>
  </w:style>
  <w:style w:type="paragraph" w:styleId="BalloonText">
    <w:name w:val="Balloon Text"/>
    <w:basedOn w:val="Normal"/>
    <w:link w:val="BalloonTextChar"/>
    <w:semiHidden/>
    <w:rsid w:val="000067D8"/>
    <w:rPr>
      <w:rFonts w:ascii="Tahoma" w:hAnsi="Tahoma" w:cs="Tahoma"/>
      <w:sz w:val="16"/>
      <w:szCs w:val="16"/>
      <w:lang w:val="en-GB"/>
    </w:rPr>
  </w:style>
  <w:style w:type="character" w:customStyle="1" w:styleId="BalloonTextChar">
    <w:name w:val="Balloon Text Char"/>
    <w:basedOn w:val="DefaultParagraphFont"/>
    <w:link w:val="BalloonText"/>
    <w:semiHidden/>
    <w:rsid w:val="000067D8"/>
    <w:rPr>
      <w:rFonts w:ascii="Tahoma" w:hAnsi="Tahoma" w:cs="Tahoma"/>
      <w:sz w:val="16"/>
      <w:szCs w:val="16"/>
      <w:lang w:val="en-GB"/>
    </w:rPr>
  </w:style>
  <w:style w:type="paragraph" w:styleId="Footer">
    <w:name w:val="footer"/>
    <w:basedOn w:val="Normal"/>
    <w:link w:val="FooterChar"/>
    <w:rsid w:val="009C1DD7"/>
    <w:pPr>
      <w:widowControl w:val="0"/>
      <w:tabs>
        <w:tab w:val="center" w:pos="4320"/>
        <w:tab w:val="right" w:pos="8640"/>
      </w:tabs>
    </w:pPr>
    <w:rPr>
      <w:rFonts w:ascii="Helvetica" w:hAnsi="Helvetica"/>
      <w:sz w:val="20"/>
      <w:szCs w:val="20"/>
    </w:rPr>
  </w:style>
  <w:style w:type="character" w:customStyle="1" w:styleId="FooterChar">
    <w:name w:val="Footer Char"/>
    <w:basedOn w:val="DefaultParagraphFont"/>
    <w:link w:val="Footer"/>
    <w:rsid w:val="009C1DD7"/>
    <w:rPr>
      <w:rFonts w:ascii="Helvetica" w:hAnsi="Helvetica"/>
    </w:rPr>
  </w:style>
  <w:style w:type="paragraph" w:styleId="Header">
    <w:name w:val="header"/>
    <w:basedOn w:val="Normal"/>
    <w:link w:val="HeaderChar"/>
    <w:uiPriority w:val="99"/>
    <w:unhideWhenUsed/>
    <w:rsid w:val="0033767E"/>
    <w:pPr>
      <w:tabs>
        <w:tab w:val="center" w:pos="4680"/>
        <w:tab w:val="right" w:pos="9360"/>
      </w:tabs>
    </w:pPr>
  </w:style>
  <w:style w:type="character" w:customStyle="1" w:styleId="HeaderChar">
    <w:name w:val="Header Char"/>
    <w:basedOn w:val="DefaultParagraphFont"/>
    <w:link w:val="Header"/>
    <w:uiPriority w:val="99"/>
    <w:rsid w:val="0033767E"/>
    <w:rPr>
      <w:sz w:val="24"/>
      <w:szCs w:val="24"/>
    </w:rPr>
  </w:style>
  <w:style w:type="paragraph" w:styleId="EndnoteText">
    <w:name w:val="endnote text"/>
    <w:basedOn w:val="Normal"/>
    <w:link w:val="EndnoteTextChar"/>
    <w:semiHidden/>
    <w:unhideWhenUsed/>
    <w:rsid w:val="0033767E"/>
    <w:rPr>
      <w:rFonts w:ascii="Helvetica" w:hAnsi="Helvetica"/>
      <w:sz w:val="20"/>
      <w:szCs w:val="20"/>
    </w:rPr>
  </w:style>
  <w:style w:type="character" w:customStyle="1" w:styleId="EndnoteTextChar">
    <w:name w:val="Endnote Text Char"/>
    <w:basedOn w:val="DefaultParagraphFont"/>
    <w:link w:val="EndnoteText"/>
    <w:semiHidden/>
    <w:rsid w:val="0033767E"/>
    <w:rPr>
      <w:rFonts w:ascii="Helvetica" w:hAnsi="Helvetica"/>
    </w:rPr>
  </w:style>
  <w:style w:type="paragraph" w:customStyle="1" w:styleId="Doc1">
    <w:name w:val="Doc1"/>
    <w:aliases w:val="d1"/>
    <w:basedOn w:val="Normal"/>
    <w:rsid w:val="0033767E"/>
    <w:pPr>
      <w:pageBreakBefore/>
      <w:suppressLineNumbers/>
      <w:suppressAutoHyphens/>
      <w:spacing w:before="240"/>
    </w:pPr>
    <w:rPr>
      <w:rFonts w:ascii="Arial" w:hAnsi="Arial"/>
      <w:szCs w:val="20"/>
    </w:rPr>
  </w:style>
  <w:style w:type="paragraph" w:customStyle="1" w:styleId="Table1">
    <w:name w:val="Table1"/>
    <w:basedOn w:val="Normal"/>
    <w:rsid w:val="0033767E"/>
    <w:pPr>
      <w:spacing w:before="80"/>
    </w:pPr>
    <w:rPr>
      <w:rFonts w:ascii="Helvetica" w:hAnsi="Helvetica"/>
      <w:sz w:val="20"/>
      <w:szCs w:val="20"/>
    </w:rPr>
  </w:style>
  <w:style w:type="paragraph" w:styleId="ListParagraph">
    <w:name w:val="List Paragraph"/>
    <w:basedOn w:val="Normal"/>
    <w:uiPriority w:val="34"/>
    <w:qFormat/>
    <w:rsid w:val="000045B4"/>
    <w:pPr>
      <w:ind w:left="720"/>
      <w:contextualSpacing/>
    </w:pPr>
  </w:style>
  <w:style w:type="table" w:styleId="TableGrid">
    <w:name w:val="Table Grid"/>
    <w:basedOn w:val="TableNormal"/>
    <w:uiPriority w:val="59"/>
    <w:rsid w:val="002F4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nhideWhenUsed/>
    <w:rsid w:val="00B053DB"/>
    <w:pPr>
      <w:spacing w:after="120"/>
    </w:pPr>
    <w:rPr>
      <w:rFonts w:eastAsia="Batang"/>
      <w:sz w:val="20"/>
      <w:lang w:eastAsia="ko-KR"/>
    </w:rPr>
  </w:style>
  <w:style w:type="character" w:customStyle="1" w:styleId="BodyTextChar">
    <w:name w:val="Body Text Char"/>
    <w:basedOn w:val="DefaultParagraphFont"/>
    <w:link w:val="BodyText"/>
    <w:rsid w:val="00B053DB"/>
    <w:rPr>
      <w:rFonts w:eastAsia="Batang"/>
      <w:szCs w:val="24"/>
      <w:lang w:eastAsia="ko-KR"/>
    </w:rPr>
  </w:style>
  <w:style w:type="character" w:styleId="CommentReference">
    <w:name w:val="annotation reference"/>
    <w:basedOn w:val="DefaultParagraphFont"/>
    <w:uiPriority w:val="99"/>
    <w:semiHidden/>
    <w:unhideWhenUsed/>
    <w:rsid w:val="00CC00A9"/>
    <w:rPr>
      <w:sz w:val="16"/>
      <w:szCs w:val="16"/>
    </w:rPr>
  </w:style>
  <w:style w:type="paragraph" w:styleId="CommentText">
    <w:name w:val="annotation text"/>
    <w:basedOn w:val="Normal"/>
    <w:link w:val="CommentTextChar"/>
    <w:uiPriority w:val="99"/>
    <w:semiHidden/>
    <w:unhideWhenUsed/>
    <w:rsid w:val="00CC00A9"/>
    <w:rPr>
      <w:sz w:val="20"/>
      <w:szCs w:val="20"/>
    </w:rPr>
  </w:style>
  <w:style w:type="character" w:customStyle="1" w:styleId="CommentTextChar">
    <w:name w:val="Comment Text Char"/>
    <w:basedOn w:val="DefaultParagraphFont"/>
    <w:link w:val="CommentText"/>
    <w:uiPriority w:val="99"/>
    <w:semiHidden/>
    <w:rsid w:val="00CC00A9"/>
  </w:style>
  <w:style w:type="paragraph" w:styleId="CommentSubject">
    <w:name w:val="annotation subject"/>
    <w:basedOn w:val="CommentText"/>
    <w:next w:val="CommentText"/>
    <w:link w:val="CommentSubjectChar"/>
    <w:uiPriority w:val="99"/>
    <w:semiHidden/>
    <w:unhideWhenUsed/>
    <w:rsid w:val="00CC00A9"/>
    <w:rPr>
      <w:b/>
      <w:bCs/>
    </w:rPr>
  </w:style>
  <w:style w:type="character" w:customStyle="1" w:styleId="CommentSubjectChar">
    <w:name w:val="Comment Subject Char"/>
    <w:basedOn w:val="CommentTextChar"/>
    <w:link w:val="CommentSubject"/>
    <w:uiPriority w:val="99"/>
    <w:semiHidden/>
    <w:rsid w:val="00CC00A9"/>
    <w:rPr>
      <w:b/>
      <w:bCs/>
    </w:rPr>
  </w:style>
  <w:style w:type="paragraph" w:styleId="Revision">
    <w:name w:val="Revision"/>
    <w:hidden/>
    <w:uiPriority w:val="99"/>
    <w:semiHidden/>
    <w:rsid w:val="00CC00A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50862">
      <w:bodyDiv w:val="1"/>
      <w:marLeft w:val="0"/>
      <w:marRight w:val="0"/>
      <w:marTop w:val="0"/>
      <w:marBottom w:val="0"/>
      <w:divBdr>
        <w:top w:val="none" w:sz="0" w:space="0" w:color="auto"/>
        <w:left w:val="none" w:sz="0" w:space="0" w:color="auto"/>
        <w:bottom w:val="none" w:sz="0" w:space="0" w:color="auto"/>
        <w:right w:val="none" w:sz="0" w:space="0" w:color="auto"/>
      </w:divBdr>
      <w:divsChild>
        <w:div w:id="2146123784">
          <w:marLeft w:val="432"/>
          <w:marRight w:val="0"/>
          <w:marTop w:val="60"/>
          <w:marBottom w:val="0"/>
          <w:divBdr>
            <w:top w:val="none" w:sz="0" w:space="0" w:color="auto"/>
            <w:left w:val="none" w:sz="0" w:space="0" w:color="auto"/>
            <w:bottom w:val="none" w:sz="0" w:space="0" w:color="auto"/>
            <w:right w:val="none" w:sz="0" w:space="0" w:color="auto"/>
          </w:divBdr>
        </w:div>
      </w:divsChild>
    </w:div>
    <w:div w:id="223106474">
      <w:bodyDiv w:val="1"/>
      <w:marLeft w:val="0"/>
      <w:marRight w:val="0"/>
      <w:marTop w:val="0"/>
      <w:marBottom w:val="0"/>
      <w:divBdr>
        <w:top w:val="none" w:sz="0" w:space="0" w:color="auto"/>
        <w:left w:val="none" w:sz="0" w:space="0" w:color="auto"/>
        <w:bottom w:val="none" w:sz="0" w:space="0" w:color="auto"/>
        <w:right w:val="none" w:sz="0" w:space="0" w:color="auto"/>
      </w:divBdr>
    </w:div>
    <w:div w:id="256404122">
      <w:bodyDiv w:val="1"/>
      <w:marLeft w:val="0"/>
      <w:marRight w:val="0"/>
      <w:marTop w:val="0"/>
      <w:marBottom w:val="0"/>
      <w:divBdr>
        <w:top w:val="none" w:sz="0" w:space="0" w:color="auto"/>
        <w:left w:val="none" w:sz="0" w:space="0" w:color="auto"/>
        <w:bottom w:val="none" w:sz="0" w:space="0" w:color="auto"/>
        <w:right w:val="none" w:sz="0" w:space="0" w:color="auto"/>
      </w:divBdr>
    </w:div>
    <w:div w:id="276252511">
      <w:bodyDiv w:val="1"/>
      <w:marLeft w:val="0"/>
      <w:marRight w:val="0"/>
      <w:marTop w:val="0"/>
      <w:marBottom w:val="0"/>
      <w:divBdr>
        <w:top w:val="none" w:sz="0" w:space="0" w:color="auto"/>
        <w:left w:val="none" w:sz="0" w:space="0" w:color="auto"/>
        <w:bottom w:val="none" w:sz="0" w:space="0" w:color="auto"/>
        <w:right w:val="none" w:sz="0" w:space="0" w:color="auto"/>
      </w:divBdr>
      <w:divsChild>
        <w:div w:id="703210005">
          <w:marLeft w:val="432"/>
          <w:marRight w:val="0"/>
          <w:marTop w:val="60"/>
          <w:marBottom w:val="0"/>
          <w:divBdr>
            <w:top w:val="none" w:sz="0" w:space="0" w:color="auto"/>
            <w:left w:val="none" w:sz="0" w:space="0" w:color="auto"/>
            <w:bottom w:val="none" w:sz="0" w:space="0" w:color="auto"/>
            <w:right w:val="none" w:sz="0" w:space="0" w:color="auto"/>
          </w:divBdr>
        </w:div>
      </w:divsChild>
    </w:div>
    <w:div w:id="505441470">
      <w:bodyDiv w:val="1"/>
      <w:marLeft w:val="0"/>
      <w:marRight w:val="0"/>
      <w:marTop w:val="0"/>
      <w:marBottom w:val="0"/>
      <w:divBdr>
        <w:top w:val="none" w:sz="0" w:space="0" w:color="auto"/>
        <w:left w:val="none" w:sz="0" w:space="0" w:color="auto"/>
        <w:bottom w:val="none" w:sz="0" w:space="0" w:color="auto"/>
        <w:right w:val="none" w:sz="0" w:space="0" w:color="auto"/>
      </w:divBdr>
      <w:divsChild>
        <w:div w:id="268783255">
          <w:marLeft w:val="0"/>
          <w:marRight w:val="0"/>
          <w:marTop w:val="0"/>
          <w:marBottom w:val="0"/>
          <w:divBdr>
            <w:top w:val="none" w:sz="0" w:space="0" w:color="auto"/>
            <w:left w:val="none" w:sz="0" w:space="0" w:color="auto"/>
            <w:bottom w:val="none" w:sz="0" w:space="0" w:color="auto"/>
            <w:right w:val="none" w:sz="0" w:space="0" w:color="auto"/>
          </w:divBdr>
          <w:divsChild>
            <w:div w:id="31086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282185">
      <w:bodyDiv w:val="1"/>
      <w:marLeft w:val="0"/>
      <w:marRight w:val="0"/>
      <w:marTop w:val="0"/>
      <w:marBottom w:val="0"/>
      <w:divBdr>
        <w:top w:val="none" w:sz="0" w:space="0" w:color="auto"/>
        <w:left w:val="none" w:sz="0" w:space="0" w:color="auto"/>
        <w:bottom w:val="none" w:sz="0" w:space="0" w:color="auto"/>
        <w:right w:val="none" w:sz="0" w:space="0" w:color="auto"/>
      </w:divBdr>
      <w:divsChild>
        <w:div w:id="739909892">
          <w:marLeft w:val="0"/>
          <w:marRight w:val="0"/>
          <w:marTop w:val="0"/>
          <w:marBottom w:val="0"/>
          <w:divBdr>
            <w:top w:val="none" w:sz="0" w:space="0" w:color="auto"/>
            <w:left w:val="none" w:sz="0" w:space="0" w:color="auto"/>
            <w:bottom w:val="none" w:sz="0" w:space="0" w:color="auto"/>
            <w:right w:val="none" w:sz="0" w:space="0" w:color="auto"/>
          </w:divBdr>
          <w:divsChild>
            <w:div w:id="30856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66704">
      <w:bodyDiv w:val="1"/>
      <w:marLeft w:val="0"/>
      <w:marRight w:val="0"/>
      <w:marTop w:val="0"/>
      <w:marBottom w:val="0"/>
      <w:divBdr>
        <w:top w:val="none" w:sz="0" w:space="0" w:color="auto"/>
        <w:left w:val="none" w:sz="0" w:space="0" w:color="auto"/>
        <w:bottom w:val="none" w:sz="0" w:space="0" w:color="auto"/>
        <w:right w:val="none" w:sz="0" w:space="0" w:color="auto"/>
      </w:divBdr>
      <w:divsChild>
        <w:div w:id="855777130">
          <w:marLeft w:val="432"/>
          <w:marRight w:val="0"/>
          <w:marTop w:val="60"/>
          <w:marBottom w:val="0"/>
          <w:divBdr>
            <w:top w:val="none" w:sz="0" w:space="0" w:color="auto"/>
            <w:left w:val="none" w:sz="0" w:space="0" w:color="auto"/>
            <w:bottom w:val="none" w:sz="0" w:space="0" w:color="auto"/>
            <w:right w:val="none" w:sz="0" w:space="0" w:color="auto"/>
          </w:divBdr>
        </w:div>
      </w:divsChild>
    </w:div>
    <w:div w:id="1482428414">
      <w:bodyDiv w:val="1"/>
      <w:marLeft w:val="0"/>
      <w:marRight w:val="0"/>
      <w:marTop w:val="0"/>
      <w:marBottom w:val="0"/>
      <w:divBdr>
        <w:top w:val="none" w:sz="0" w:space="0" w:color="auto"/>
        <w:left w:val="none" w:sz="0" w:space="0" w:color="auto"/>
        <w:bottom w:val="none" w:sz="0" w:space="0" w:color="auto"/>
        <w:right w:val="none" w:sz="0" w:space="0" w:color="auto"/>
      </w:divBdr>
      <w:divsChild>
        <w:div w:id="1077827549">
          <w:marLeft w:val="0"/>
          <w:marRight w:val="0"/>
          <w:marTop w:val="0"/>
          <w:marBottom w:val="0"/>
          <w:divBdr>
            <w:top w:val="none" w:sz="0" w:space="0" w:color="auto"/>
            <w:left w:val="none" w:sz="0" w:space="0" w:color="auto"/>
            <w:bottom w:val="none" w:sz="0" w:space="0" w:color="auto"/>
            <w:right w:val="none" w:sz="0" w:space="0" w:color="auto"/>
          </w:divBdr>
          <w:divsChild>
            <w:div w:id="199730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2365">
      <w:bodyDiv w:val="1"/>
      <w:marLeft w:val="0"/>
      <w:marRight w:val="0"/>
      <w:marTop w:val="0"/>
      <w:marBottom w:val="0"/>
      <w:divBdr>
        <w:top w:val="none" w:sz="0" w:space="0" w:color="auto"/>
        <w:left w:val="none" w:sz="0" w:space="0" w:color="auto"/>
        <w:bottom w:val="none" w:sz="0" w:space="0" w:color="auto"/>
        <w:right w:val="none" w:sz="0" w:space="0" w:color="auto"/>
      </w:divBdr>
    </w:div>
    <w:div w:id="1836414173">
      <w:bodyDiv w:val="1"/>
      <w:marLeft w:val="0"/>
      <w:marRight w:val="0"/>
      <w:marTop w:val="0"/>
      <w:marBottom w:val="0"/>
      <w:divBdr>
        <w:top w:val="none" w:sz="0" w:space="0" w:color="auto"/>
        <w:left w:val="none" w:sz="0" w:space="0" w:color="auto"/>
        <w:bottom w:val="none" w:sz="0" w:space="0" w:color="auto"/>
        <w:right w:val="none" w:sz="0" w:space="0" w:color="auto"/>
      </w:divBdr>
      <w:divsChild>
        <w:div w:id="1338074008">
          <w:marLeft w:val="0"/>
          <w:marRight w:val="0"/>
          <w:marTop w:val="0"/>
          <w:marBottom w:val="0"/>
          <w:divBdr>
            <w:top w:val="none" w:sz="0" w:space="0" w:color="auto"/>
            <w:left w:val="none" w:sz="0" w:space="0" w:color="auto"/>
            <w:bottom w:val="none" w:sz="0" w:space="0" w:color="auto"/>
            <w:right w:val="none" w:sz="0" w:space="0" w:color="auto"/>
          </w:divBdr>
          <w:divsChild>
            <w:div w:id="209531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Data" Target="diagrams/data1.xml"/><Relationship Id="rId18" Type="http://schemas.openxmlformats.org/officeDocument/2006/relationships/image" Target="media/image3.emf"/><Relationship Id="rId26" Type="http://schemas.openxmlformats.org/officeDocument/2006/relationships/footer" Target="footer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ettings" Target="settings.xml"/><Relationship Id="rId12" Type="http://schemas.openxmlformats.org/officeDocument/2006/relationships/image" Target="media/image2.png"/><Relationship Id="rId17" Type="http://schemas.microsoft.com/office/2007/relationships/diagramDrawing" Target="diagrams/drawing1.xm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diagramColors" Target="diagrams/colors1.xml"/><Relationship Id="rId20" Type="http://schemas.microsoft.com/office/2011/relationships/commentsExtended" Target="commentsExtended.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comments" Target="comments.xml"/><Relationship Id="rId31"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microsoft.com/office/2018/08/relationships/commentsExtensible" Target="commentsExtensible.xml"/><Relationship Id="rId27" Type="http://schemas.openxmlformats.org/officeDocument/2006/relationships/footer" Target="footer2.xml"/><Relationship Id="rId30"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Perforce\Pragash_Laptop\depot_dsg\SoftwareProcess\SPI\Software%20Requirements%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6B2F118-8241-4B86-9990-62A049FE0E5F}" type="doc">
      <dgm:prSet loTypeId="urn:microsoft.com/office/officeart/2005/8/layout/default" loCatId="list" qsTypeId="urn:microsoft.com/office/officeart/2005/8/quickstyle/simple5" qsCatId="simple" csTypeId="urn:microsoft.com/office/officeart/2005/8/colors/accent1_2" csCatId="accent1" phldr="1"/>
      <dgm:spPr/>
      <dgm:t>
        <a:bodyPr/>
        <a:lstStyle/>
        <a:p>
          <a:endParaRPr lang="en-US"/>
        </a:p>
      </dgm:t>
    </dgm:pt>
    <dgm:pt modelId="{8A3D487D-F36B-4DCC-9CCA-E2239152F772}" type="pres">
      <dgm:prSet presAssocID="{C6B2F118-8241-4B86-9990-62A049FE0E5F}" presName="diagram" presStyleCnt="0">
        <dgm:presLayoutVars>
          <dgm:dir/>
          <dgm:resizeHandles val="exact"/>
        </dgm:presLayoutVars>
      </dgm:prSet>
      <dgm:spPr/>
    </dgm:pt>
  </dgm:ptLst>
  <dgm:cxnLst>
    <dgm:cxn modelId="{0FA0E56A-4286-43A2-B885-4FE7FEB2547F}" type="presOf" srcId="{C6B2F118-8241-4B86-9990-62A049FE0E5F}" destId="{8A3D487D-F36B-4DCC-9CCA-E2239152F772}" srcOrd="0" destOrd="0" presId="urn:microsoft.com/office/officeart/2005/8/layout/defaul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66473D07581A4CAE3B7EA2175D488C" ma:contentTypeVersion="11" ma:contentTypeDescription="Create a new document." ma:contentTypeScope="" ma:versionID="98a89bb0246ad5dc89b66ad68e29be35">
  <xsd:schema xmlns:xsd="http://www.w3.org/2001/XMLSchema" xmlns:xs="http://www.w3.org/2001/XMLSchema" xmlns:p="http://schemas.microsoft.com/office/2006/metadata/properties" xmlns:ns3="ffbf63e8-f8b5-41a5-8aed-5fb1fa7ac8dc" xmlns:ns4="1cf05a11-c09d-471f-9f03-c24d9de4c58d" targetNamespace="http://schemas.microsoft.com/office/2006/metadata/properties" ma:root="true" ma:fieldsID="87ead9398f27147664352a26a62bbb47" ns3:_="" ns4:_="">
    <xsd:import namespace="ffbf63e8-f8b5-41a5-8aed-5fb1fa7ac8dc"/>
    <xsd:import namespace="1cf05a11-c09d-471f-9f03-c24d9de4c58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bf63e8-f8b5-41a5-8aed-5fb1fa7ac8d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f05a11-c09d-471f-9f03-c24d9de4c58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E81D94-3B51-475A-8145-8F0A443014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bf63e8-f8b5-41a5-8aed-5fb1fa7ac8dc"/>
    <ds:schemaRef ds:uri="1cf05a11-c09d-471f-9f03-c24d9de4c5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B3DC2A-E1A9-4B2B-AA77-0D2A49BEBDF9}">
  <ds:schemaRefs>
    <ds:schemaRef ds:uri="http://schemas.microsoft.com/sharepoint/v3/contenttype/forms"/>
  </ds:schemaRefs>
</ds:datastoreItem>
</file>

<file path=customXml/itemProps3.xml><?xml version="1.0" encoding="utf-8"?>
<ds:datastoreItem xmlns:ds="http://schemas.openxmlformats.org/officeDocument/2006/customXml" ds:itemID="{A36FCB37-183F-4810-8EE5-3218ACF8E7E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63F4775-8621-4B6E-A9AA-41E1D7F5D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Requirements Template</Template>
  <TotalTime>613</TotalTime>
  <Pages>13</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SMSC</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Pragash Mangalapandian - I21326</dc:creator>
  <cp:keywords/>
  <dc:description/>
  <cp:lastModifiedBy>Somu Monika - I53191</cp:lastModifiedBy>
  <cp:revision>18</cp:revision>
  <dcterms:created xsi:type="dcterms:W3CDTF">2020-08-06T03:33:00Z</dcterms:created>
  <dcterms:modified xsi:type="dcterms:W3CDTF">2020-10-05T07:56:00Z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0x0101003366473D07581A4CAE3B7EA2175D488C</vt:lpwstr>
  </property>
</Properties>
</file>